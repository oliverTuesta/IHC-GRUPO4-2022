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7AC61EBC" w14:textId="77777777" w:rsidTr="004B7E44">
        <w:trPr>
          <w:trHeight w:val="2536"/>
        </w:trPr>
        <w:tc>
          <w:tcPr>
            <w:tcW w:w="8541" w:type="dxa"/>
            <w:tcBorders>
              <w:top w:val="nil"/>
              <w:left w:val="nil"/>
              <w:bottom w:val="nil"/>
              <w:right w:val="nil"/>
            </w:tcBorders>
          </w:tcPr>
          <w:p w14:paraId="3BDA1BEC" w14:textId="74DB1AC3" w:rsidR="004B7E44" w:rsidRDefault="004B7E44" w:rsidP="004B7E44"/>
          <w:p w14:paraId="396E0321" w14:textId="037DB489" w:rsidR="004B7E44" w:rsidRDefault="004B7E44" w:rsidP="004B7E44"/>
          <w:p w14:paraId="4C7ACD06" w14:textId="403F673B" w:rsidR="004B7E44" w:rsidRDefault="005A2CB6" w:rsidP="004B7E44">
            <w:r>
              <w:rPr>
                <w:noProof/>
              </w:rPr>
              <mc:AlternateContent>
                <mc:Choice Requires="wps">
                  <w:drawing>
                    <wp:anchor distT="0" distB="0" distL="114300" distR="114300" simplePos="0" relativeHeight="251666432" behindDoc="0" locked="0" layoutInCell="1" allowOverlap="1" wp14:anchorId="68942AC5" wp14:editId="22B90446">
                      <wp:simplePos x="0" y="0"/>
                      <wp:positionH relativeFrom="column">
                        <wp:posOffset>198593</wp:posOffset>
                      </wp:positionH>
                      <wp:positionV relativeFrom="paragraph">
                        <wp:posOffset>95250</wp:posOffset>
                      </wp:positionV>
                      <wp:extent cx="785495" cy="0"/>
                      <wp:effectExtent l="0" t="38100" r="52705" b="38100"/>
                      <wp:wrapNone/>
                      <wp:docPr id="5" name="Straight Connector 5" descr="text divider"/>
                      <wp:cNvGraphicFramePr/>
                      <a:graphic xmlns:a="http://schemas.openxmlformats.org/drawingml/2006/main">
                        <a:graphicData uri="http://schemas.microsoft.com/office/word/2010/wordprocessingShape">
                          <wps:wsp>
                            <wps:cNvCnPr/>
                            <wps:spPr>
                              <a:xfrm>
                                <a:off x="0" y="0"/>
                                <a:ext cx="785495"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A6513" id="Straight Connector 5" o:spid="_x0000_s1026" alt="text divider"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65pt,7.5pt" to="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" strokecolor="white [3212]" strokeweight="6pt"/>
                  </w:pict>
                </mc:Fallback>
              </mc:AlternateContent>
            </w:r>
            <w:r>
              <w:rPr>
                <w:noProof/>
              </w:rPr>
              <mc:AlternateContent>
                <mc:Choice Requires="wps">
                  <w:drawing>
                    <wp:anchor distT="0" distB="0" distL="114300" distR="114300" simplePos="0" relativeHeight="251685888" behindDoc="0" locked="0" layoutInCell="1" allowOverlap="1" wp14:anchorId="1C44BE2D" wp14:editId="0C18B5DB">
                      <wp:simplePos x="0" y="0"/>
                      <wp:positionH relativeFrom="column">
                        <wp:posOffset>103461</wp:posOffset>
                      </wp:positionH>
                      <wp:positionV relativeFrom="paragraph">
                        <wp:posOffset>269890</wp:posOffset>
                      </wp:positionV>
                      <wp:extent cx="5138670" cy="746975"/>
                      <wp:effectExtent l="0" t="0" r="0" b="0"/>
                      <wp:wrapNone/>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0877C949" w14:textId="0463ED7C" w:rsidR="004B7E44" w:rsidRPr="005D683D" w:rsidRDefault="00030DA5" w:rsidP="00453E8C">
                                  <w:pPr>
                                    <w:pStyle w:val="Subtitle"/>
                                    <w:rPr>
                                      <w:color w:val="FFFFFF" w:themeColor="background1"/>
                                      <w:lang w:val="es-ES"/>
                                    </w:rPr>
                                  </w:pPr>
                                  <w:r w:rsidRPr="005D683D">
                                    <w:rPr>
                                      <w:color w:val="FFFFFF" w:themeColor="background1"/>
                                      <w:lang w:val="es-ES"/>
                                    </w:rPr>
                                    <w:t>TB</w:t>
                                  </w:r>
                                  <w:r w:rsidR="008A09ED">
                                    <w:rPr>
                                      <w:color w:val="FFFFFF" w:themeColor="background1"/>
                                      <w:lang w:val="es-ES"/>
                                    </w:rPr>
                                    <w:t>2</w:t>
                                  </w:r>
                                  <w:r w:rsidR="00F958A5" w:rsidRPr="005D683D">
                                    <w:rPr>
                                      <w:color w:val="FFFFFF" w:themeColor="background1"/>
                                      <w:lang w:val="es-ES"/>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C44BE2D" id="_x0000_t202" coordsize="21600,21600" o:spt="202" path="m,l,21600r21600,l21600,xe">
                      <v:stroke joinstyle="miter"/>
                      <v:path gradientshapeok="t" o:connecttype="rect"/>
                    </v:shapetype>
                    <v:shape id="Text Box 3" o:spid="_x0000_s1026" type="#_x0000_t202" style="position:absolute;left:0;text-align:left;margin-left:8.15pt;margin-top:21.25pt;width:404.6pt;height:58.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" filled="f" stroked="f" strokeweight=".5pt">
                      <v:textbox>
                        <w:txbxContent>
                          <w:p w14:paraId="0877C949" w14:textId="0463ED7C" w:rsidR="004B7E44" w:rsidRPr="005D683D" w:rsidRDefault="00030DA5" w:rsidP="00453E8C">
                            <w:pPr>
                              <w:pStyle w:val="Subtitle"/>
                              <w:rPr>
                                <w:color w:val="FFFFFF" w:themeColor="background1"/>
                                <w:lang w:val="es-ES"/>
                              </w:rPr>
                            </w:pPr>
                            <w:r w:rsidRPr="005D683D">
                              <w:rPr>
                                <w:color w:val="FFFFFF" w:themeColor="background1"/>
                                <w:lang w:val="es-ES"/>
                              </w:rPr>
                              <w:t>TB</w:t>
                            </w:r>
                            <w:r w:rsidR="008A09ED">
                              <w:rPr>
                                <w:color w:val="FFFFFF" w:themeColor="background1"/>
                                <w:lang w:val="es-ES"/>
                              </w:rPr>
                              <w:t>2</w:t>
                            </w:r>
                            <w:r w:rsidR="00F958A5" w:rsidRPr="005D683D">
                              <w:rPr>
                                <w:color w:val="FFFFFF" w:themeColor="background1"/>
                                <w:lang w:val="es-ES"/>
                              </w:rPr>
                              <w:t xml:space="preserve"> REPORT</w:t>
                            </w:r>
                          </w:p>
                        </w:txbxContent>
                      </v:textbox>
                    </v:shape>
                  </w:pict>
                </mc:Fallback>
              </mc:AlternateContent>
            </w:r>
          </w:p>
          <w:p w14:paraId="1E183653" w14:textId="77470E34" w:rsidR="00481712" w:rsidRDefault="00481712" w:rsidP="004B7E44"/>
          <w:p w14:paraId="21E8CB25" w14:textId="2BA76CD9" w:rsidR="00481712" w:rsidRDefault="005A2CB6" w:rsidP="004B7E44">
            <w:r>
              <w:rPr>
                <w:noProof/>
              </w:rPr>
              <mc:AlternateContent>
                <mc:Choice Requires="wps">
                  <w:drawing>
                    <wp:anchor distT="0" distB="0" distL="114300" distR="114300" simplePos="0" relativeHeight="251665408" behindDoc="0" locked="0" layoutInCell="1" allowOverlap="1" wp14:anchorId="095B5EA7" wp14:editId="7AD04376">
                      <wp:simplePos x="0" y="0"/>
                      <wp:positionH relativeFrom="column">
                        <wp:posOffset>96855</wp:posOffset>
                      </wp:positionH>
                      <wp:positionV relativeFrom="paragraph">
                        <wp:posOffset>246801</wp:posOffset>
                      </wp:positionV>
                      <wp:extent cx="3581400" cy="469265"/>
                      <wp:effectExtent l="0" t="0" r="0" b="6985"/>
                      <wp:wrapNone/>
                      <wp:docPr id="6" name="Text Box 6"/>
                      <wp:cNvGraphicFramePr/>
                      <a:graphic xmlns:a="http://schemas.openxmlformats.org/drawingml/2006/main">
                        <a:graphicData uri="http://schemas.microsoft.com/office/word/2010/wordprocessingShape">
                          <wps:wsp>
                            <wps:cNvSpPr txBox="1"/>
                            <wps:spPr>
                              <a:xfrm>
                                <a:off x="0" y="0"/>
                                <a:ext cx="3581400" cy="469265"/>
                              </a:xfrm>
                              <a:prstGeom prst="rect">
                                <a:avLst/>
                              </a:prstGeom>
                              <a:noFill/>
                              <a:ln w="6350">
                                <a:noFill/>
                              </a:ln>
                            </wps:spPr>
                            <wps:txbx>
                              <w:txbxContent>
                                <w:p w14:paraId="01C34C6F" w14:textId="41204B05" w:rsidR="004C0DC5" w:rsidRPr="005D683D" w:rsidRDefault="00863063" w:rsidP="00156C1E">
                                  <w:pPr>
                                    <w:pStyle w:val="CompanyName"/>
                                    <w:rPr>
                                      <w:b/>
                                      <w:color w:val="FFFFFF" w:themeColor="background1"/>
                                    </w:rPr>
                                  </w:pPr>
                                  <w:r w:rsidRPr="005D683D">
                                    <w:rPr>
                                      <w:color w:val="FFFFFF" w:themeColor="background1"/>
                                    </w:rPr>
                                    <w:t>Lead Your Way (LYW)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B5EA7" id="Text Box 6" o:spid="_x0000_s1027" type="#_x0000_t202" style="position:absolute;left:0;text-align:left;margin-left:7.65pt;margin-top:19.45pt;width:282pt;height:36.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" filled="f" stroked="f" strokeweight=".5pt">
                      <v:textbox>
                        <w:txbxContent>
                          <w:p w14:paraId="01C34C6F" w14:textId="41204B05" w:rsidR="004C0DC5" w:rsidRPr="005D683D" w:rsidRDefault="00863063" w:rsidP="00156C1E">
                            <w:pPr>
                              <w:pStyle w:val="CompanyName"/>
                              <w:rPr>
                                <w:b/>
                                <w:color w:val="FFFFFF" w:themeColor="background1"/>
                              </w:rPr>
                            </w:pPr>
                            <w:r w:rsidRPr="005D683D">
                              <w:rPr>
                                <w:color w:val="FFFFFF" w:themeColor="background1"/>
                              </w:rPr>
                              <w:t>Lead Your Way (LYW)</w:t>
                            </w:r>
                          </w:p>
                        </w:txbxContent>
                      </v:textbox>
                    </v:shape>
                  </w:pict>
                </mc:Fallback>
              </mc:AlternateContent>
            </w:r>
          </w:p>
        </w:tc>
      </w:tr>
      <w:tr w:rsidR="004B7E44" w14:paraId="5BAD0200" w14:textId="77777777" w:rsidTr="004B7E44">
        <w:trPr>
          <w:trHeight w:val="3814"/>
        </w:trPr>
        <w:tc>
          <w:tcPr>
            <w:tcW w:w="8541" w:type="dxa"/>
            <w:tcBorders>
              <w:top w:val="nil"/>
              <w:left w:val="nil"/>
              <w:bottom w:val="nil"/>
              <w:right w:val="nil"/>
            </w:tcBorders>
            <w:vAlign w:val="bottom"/>
          </w:tcPr>
          <w:p w14:paraId="1D95F967" w14:textId="0EF398E9" w:rsidR="004B7E44" w:rsidRDefault="004B7E44" w:rsidP="004B7E44">
            <w:pPr>
              <w:rPr>
                <w:noProof/>
              </w:rPr>
            </w:pPr>
          </w:p>
          <w:p w14:paraId="1D8D9580" w14:textId="175DD0AD" w:rsidR="004B7E44" w:rsidRDefault="005A2CB6" w:rsidP="004B7E44">
            <w:pPr>
              <w:rPr>
                <w:noProof/>
              </w:rPr>
            </w:pPr>
            <w:r>
              <w:rPr>
                <w:noProof/>
              </w:rPr>
              <mc:AlternateContent>
                <mc:Choice Requires="wps">
                  <w:drawing>
                    <wp:anchor distT="0" distB="0" distL="114300" distR="114300" simplePos="0" relativeHeight="251683840" behindDoc="0" locked="0" layoutInCell="1" allowOverlap="1" wp14:anchorId="032C1E99" wp14:editId="2899C4E2">
                      <wp:simplePos x="0" y="0"/>
                      <wp:positionH relativeFrom="column">
                        <wp:posOffset>95250</wp:posOffset>
                      </wp:positionH>
                      <wp:positionV relativeFrom="paragraph">
                        <wp:posOffset>149225</wp:posOffset>
                      </wp:positionV>
                      <wp:extent cx="5648325" cy="2853055"/>
                      <wp:effectExtent l="0" t="0" r="0" b="4445"/>
                      <wp:wrapNone/>
                      <wp:docPr id="7" name="Text Box 7"/>
                      <wp:cNvGraphicFramePr/>
                      <a:graphic xmlns:a="http://schemas.openxmlformats.org/drawingml/2006/main">
                        <a:graphicData uri="http://schemas.microsoft.com/office/word/2010/wordprocessingShape">
                          <wps:wsp>
                            <wps:cNvSpPr txBox="1"/>
                            <wps:spPr>
                              <a:xfrm>
                                <a:off x="0" y="0"/>
                                <a:ext cx="5648325" cy="2853055"/>
                              </a:xfrm>
                              <a:prstGeom prst="rect">
                                <a:avLst/>
                              </a:prstGeom>
                              <a:noFill/>
                              <a:ln w="6350">
                                <a:noFill/>
                              </a:ln>
                            </wps:spPr>
                            <wps:txbx>
                              <w:txbxContent>
                                <w:p w14:paraId="5313D650" w14:textId="00419DA3" w:rsidR="000E394E" w:rsidRPr="00B95470" w:rsidRDefault="00694B81" w:rsidP="000970D1">
                                  <w:pPr>
                                    <w:rPr>
                                      <w:rFonts w:ascii="Zizou Slab Regular" w:hAnsi="Zizou Slab Regular"/>
                                      <w:color w:val="FFFFFF" w:themeColor="background1"/>
                                    </w:rPr>
                                  </w:pPr>
                                  <w:proofErr w:type="spellStart"/>
                                  <w:r w:rsidRPr="00B95470">
                                    <w:rPr>
                                      <w:rFonts w:ascii="Zizou Slab Regular" w:hAnsi="Zizou Slab Regular"/>
                                      <w:color w:val="FFFFFF" w:themeColor="background1"/>
                                    </w:rPr>
                                    <w:t>Profesor</w:t>
                                  </w:r>
                                  <w:proofErr w:type="spellEnd"/>
                                </w:p>
                                <w:p w14:paraId="2FAFB386" w14:textId="61B3494C" w:rsidR="000235DF" w:rsidRPr="00B95470" w:rsidRDefault="000235DF" w:rsidP="000970D1">
                                  <w:pPr>
                                    <w:rPr>
                                      <w:rFonts w:ascii="Zizou Slab Regular" w:hAnsi="Zizou Slab Regular"/>
                                      <w:color w:val="FFFFFF" w:themeColor="background1"/>
                                      <w:sz w:val="21"/>
                                    </w:rPr>
                                  </w:pPr>
                                  <w:r w:rsidRPr="00B95470">
                                    <w:rPr>
                                      <w:rFonts w:ascii="Zizou Slab Regular" w:hAnsi="Zizou Slab Regular"/>
                                      <w:color w:val="FFFFFF" w:themeColor="background1"/>
                                      <w:sz w:val="21"/>
                                    </w:rPr>
                                    <w:t xml:space="preserve">Walter Juan </w:t>
                                  </w:r>
                                  <w:proofErr w:type="spellStart"/>
                                  <w:r w:rsidRPr="00B95470">
                                    <w:rPr>
                                      <w:rFonts w:ascii="Zizou Slab Regular" w:hAnsi="Zizou Slab Regular"/>
                                      <w:color w:val="FFFFFF" w:themeColor="background1"/>
                                      <w:sz w:val="21"/>
                                    </w:rPr>
                                    <w:t>Requejo</w:t>
                                  </w:r>
                                  <w:proofErr w:type="spellEnd"/>
                                  <w:r w:rsidRPr="00B95470">
                                    <w:rPr>
                                      <w:rFonts w:ascii="Zizou Slab Regular" w:hAnsi="Zizou Slab Regular"/>
                                      <w:color w:val="FFFFFF" w:themeColor="background1"/>
                                      <w:sz w:val="21"/>
                                    </w:rPr>
                                    <w:t xml:space="preserve"> </w:t>
                                  </w:r>
                                  <w:proofErr w:type="spellStart"/>
                                  <w:r w:rsidRPr="00B95470">
                                    <w:rPr>
                                      <w:rFonts w:ascii="Zizou Slab Regular" w:hAnsi="Zizou Slab Regular"/>
                                      <w:color w:val="FFFFFF" w:themeColor="background1"/>
                                      <w:sz w:val="21"/>
                                    </w:rPr>
                                    <w:t>Chaname</w:t>
                                  </w:r>
                                  <w:proofErr w:type="spellEnd"/>
                                </w:p>
                                <w:p w14:paraId="138B26AB" w14:textId="3B75C267" w:rsidR="000970D1" w:rsidRPr="00B95470" w:rsidRDefault="000970D1" w:rsidP="000970D1">
                                  <w:pPr>
                                    <w:rPr>
                                      <w:rFonts w:ascii="Zizou Slab Regular" w:hAnsi="Zizou Slab Regular"/>
                                      <w:color w:val="FFFFFF" w:themeColor="background1"/>
                                    </w:rPr>
                                  </w:pPr>
                                  <w:r w:rsidRPr="00B95470">
                                    <w:rPr>
                                      <w:rFonts w:ascii="Zizou Slab Regular" w:hAnsi="Zizou Slab Regular"/>
                                      <w:color w:val="FFFFFF" w:themeColor="background1"/>
                                    </w:rPr>
                                    <w:t>Team Members</w:t>
                                  </w:r>
                                </w:p>
                                <w:p w14:paraId="5C5733F4" w14:textId="6CBA946F" w:rsidR="000970D1" w:rsidRPr="005D683D" w:rsidRDefault="00D46CD4" w:rsidP="000970D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ES"/>
                                    </w:rPr>
                                    <w:t>Ángel José Polo Rabanal</w:t>
                                  </w:r>
                                  <w:r w:rsidR="000970D1" w:rsidRPr="005D683D">
                                    <w:rPr>
                                      <w:rFonts w:ascii="Zizou Slab Regular" w:hAnsi="Zizou Slab Regular"/>
                                      <w:color w:val="FFFFFF" w:themeColor="background1"/>
                                      <w:sz w:val="21"/>
                                      <w:lang w:val="es-ES"/>
                                    </w:rPr>
                                    <w:tab/>
                                  </w:r>
                                  <w:r w:rsidR="00D86581" w:rsidRPr="005D683D">
                                    <w:rPr>
                                      <w:rFonts w:ascii="Zizou Slab Regular" w:hAnsi="Zizou Slab Regular"/>
                                      <w:color w:val="FFFFFF" w:themeColor="background1"/>
                                      <w:sz w:val="21"/>
                                      <w:lang w:val="es-ES"/>
                                    </w:rPr>
                                    <w:tab/>
                                  </w:r>
                                  <w:r w:rsidR="00100967" w:rsidRPr="005D683D">
                                    <w:rPr>
                                      <w:rFonts w:ascii="Zizou Slab Regular" w:hAnsi="Zizou Slab Regular"/>
                                      <w:color w:val="FFFFFF" w:themeColor="background1"/>
                                      <w:sz w:val="21"/>
                                      <w:lang w:val="es-ES"/>
                                    </w:rPr>
                                    <w:t>U202117793</w:t>
                                  </w:r>
                                </w:p>
                                <w:p w14:paraId="192C122B" w14:textId="77777777" w:rsidR="00DE32F1" w:rsidRPr="005D683D" w:rsidRDefault="00100967" w:rsidP="00DE32F1">
                                  <w:pPr>
                                    <w:rPr>
                                      <w:rFonts w:ascii="Zizou Slab Regular" w:hAnsi="Zizou Slab Regular"/>
                                      <w:color w:val="FFFFFF" w:themeColor="background1"/>
                                      <w:sz w:val="21"/>
                                      <w:lang w:val="es-PE"/>
                                    </w:rPr>
                                  </w:pPr>
                                  <w:r w:rsidRPr="005D683D">
                                    <w:rPr>
                                      <w:rFonts w:ascii="Zizou Slab Regular" w:hAnsi="Zizou Slab Regular"/>
                                      <w:color w:val="FFFFFF" w:themeColor="background1"/>
                                      <w:sz w:val="21"/>
                                      <w:lang w:val="es-ES"/>
                                    </w:rPr>
                                    <w:t>Erick Jesús Wong García</w:t>
                                  </w:r>
                                  <w:r w:rsidR="00D86581" w:rsidRPr="005D683D">
                                    <w:rPr>
                                      <w:rFonts w:ascii="Zizou Slab Regular" w:hAnsi="Zizou Slab Regular"/>
                                      <w:color w:val="FFFFFF" w:themeColor="background1"/>
                                      <w:sz w:val="21"/>
                                      <w:lang w:val="es-ES"/>
                                    </w:rPr>
                                    <w:tab/>
                                  </w:r>
                                  <w:r w:rsidR="00D86581" w:rsidRPr="005D683D">
                                    <w:rPr>
                                      <w:rFonts w:ascii="Zizou Slab Regular" w:hAnsi="Zizou Slab Regular"/>
                                      <w:color w:val="FFFFFF" w:themeColor="background1"/>
                                      <w:sz w:val="21"/>
                                      <w:lang w:val="es-ES"/>
                                    </w:rPr>
                                    <w:tab/>
                                  </w:r>
                                  <w:r w:rsidRPr="005D683D">
                                    <w:rPr>
                                      <w:rFonts w:ascii="Zizou Slab Regular" w:hAnsi="Zizou Slab Regular"/>
                                      <w:color w:val="FFFFFF" w:themeColor="background1"/>
                                      <w:sz w:val="21"/>
                                      <w:lang w:val="es-ES"/>
                                    </w:rPr>
                                    <w:t>U202111944</w:t>
                                  </w:r>
                                </w:p>
                                <w:p w14:paraId="41963A37" w14:textId="6E9D7259" w:rsidR="000970D1" w:rsidRPr="005D683D" w:rsidRDefault="00DE32F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PE"/>
                                    </w:rPr>
                                    <w:t>Lucas Ruiz Cubillas</w:t>
                                  </w:r>
                                  <w:r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t>U202110085</w:t>
                                  </w:r>
                                </w:p>
                                <w:p w14:paraId="2A1C5167" w14:textId="4A6C9516" w:rsidR="00DE32F1" w:rsidRPr="005D683D" w:rsidRDefault="00D8658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PE"/>
                                    </w:rPr>
                                    <w:t>Oliver Jesús Tuesta Yoplac</w:t>
                                  </w:r>
                                  <w:r w:rsidR="000970D1"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t>U202116828</w:t>
                                  </w:r>
                                </w:p>
                                <w:p w14:paraId="1B6B9B23" w14:textId="77777777" w:rsidR="00DE32F1" w:rsidRPr="005D683D" w:rsidRDefault="00DE32F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ES"/>
                                    </w:rPr>
                                    <w:t>Paolo Sebastián Checa Apolinario</w:t>
                                  </w:r>
                                  <w:r w:rsidRPr="005D683D">
                                    <w:rPr>
                                      <w:rFonts w:ascii="Zizou Slab Regular" w:hAnsi="Zizou Slab Regular"/>
                                      <w:color w:val="FFFFFF" w:themeColor="background1"/>
                                      <w:sz w:val="21"/>
                                      <w:lang w:val="es-ES"/>
                                    </w:rPr>
                                    <w:tab/>
                                    <w:t>U202112749</w:t>
                                  </w:r>
                                </w:p>
                                <w:p w14:paraId="41896903" w14:textId="0A2B4278" w:rsidR="000970D1" w:rsidRPr="005D683D" w:rsidRDefault="000970D1" w:rsidP="000970D1">
                                  <w:pPr>
                                    <w:rPr>
                                      <w:rFonts w:ascii="Zizou Slab Regular" w:hAnsi="Zizou Slab Regular"/>
                                      <w:color w:val="FFFFFF" w:themeColor="background1"/>
                                      <w:sz w:val="21"/>
                                      <w:lang w:val="es-PE"/>
                                    </w:rPr>
                                  </w:pPr>
                                </w:p>
                                <w:p w14:paraId="4F8E73BA" w14:textId="77777777" w:rsidR="000970D1" w:rsidRPr="005D683D" w:rsidRDefault="000970D1" w:rsidP="000970D1">
                                  <w:pPr>
                                    <w:rPr>
                                      <w:rFonts w:ascii="Zizou Slab Regular" w:hAnsi="Zizou Slab Regular"/>
                                      <w:color w:val="FFFFFF" w:themeColor="background1"/>
                                      <w:sz w:val="22"/>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1E99" id="Text Box 7" o:spid="_x0000_s1028" type="#_x0000_t202" style="position:absolute;left:0;text-align:left;margin-left:7.5pt;margin-top:11.75pt;width:444.75pt;height:22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" filled="f" stroked="f" strokeweight=".5pt">
                      <v:textbox>
                        <w:txbxContent>
                          <w:p w14:paraId="5313D650" w14:textId="00419DA3" w:rsidR="000E394E" w:rsidRPr="00B95470" w:rsidRDefault="00694B81" w:rsidP="000970D1">
                            <w:pPr>
                              <w:rPr>
                                <w:rFonts w:ascii="Zizou Slab Regular" w:hAnsi="Zizou Slab Regular"/>
                                <w:color w:val="FFFFFF" w:themeColor="background1"/>
                              </w:rPr>
                            </w:pPr>
                            <w:proofErr w:type="spellStart"/>
                            <w:r w:rsidRPr="00B95470">
                              <w:rPr>
                                <w:rFonts w:ascii="Zizou Slab Regular" w:hAnsi="Zizou Slab Regular"/>
                                <w:color w:val="FFFFFF" w:themeColor="background1"/>
                              </w:rPr>
                              <w:t>Profesor</w:t>
                            </w:r>
                            <w:proofErr w:type="spellEnd"/>
                          </w:p>
                          <w:p w14:paraId="2FAFB386" w14:textId="61B3494C" w:rsidR="000235DF" w:rsidRPr="00B95470" w:rsidRDefault="000235DF" w:rsidP="000970D1">
                            <w:pPr>
                              <w:rPr>
                                <w:rFonts w:ascii="Zizou Slab Regular" w:hAnsi="Zizou Slab Regular"/>
                                <w:color w:val="FFFFFF" w:themeColor="background1"/>
                                <w:sz w:val="21"/>
                              </w:rPr>
                            </w:pPr>
                            <w:r w:rsidRPr="00B95470">
                              <w:rPr>
                                <w:rFonts w:ascii="Zizou Slab Regular" w:hAnsi="Zizou Slab Regular"/>
                                <w:color w:val="FFFFFF" w:themeColor="background1"/>
                                <w:sz w:val="21"/>
                              </w:rPr>
                              <w:t xml:space="preserve">Walter Juan </w:t>
                            </w:r>
                            <w:proofErr w:type="spellStart"/>
                            <w:r w:rsidRPr="00B95470">
                              <w:rPr>
                                <w:rFonts w:ascii="Zizou Slab Regular" w:hAnsi="Zizou Slab Regular"/>
                                <w:color w:val="FFFFFF" w:themeColor="background1"/>
                                <w:sz w:val="21"/>
                              </w:rPr>
                              <w:t>Requejo</w:t>
                            </w:r>
                            <w:proofErr w:type="spellEnd"/>
                            <w:r w:rsidRPr="00B95470">
                              <w:rPr>
                                <w:rFonts w:ascii="Zizou Slab Regular" w:hAnsi="Zizou Slab Regular"/>
                                <w:color w:val="FFFFFF" w:themeColor="background1"/>
                                <w:sz w:val="21"/>
                              </w:rPr>
                              <w:t xml:space="preserve"> </w:t>
                            </w:r>
                            <w:proofErr w:type="spellStart"/>
                            <w:r w:rsidRPr="00B95470">
                              <w:rPr>
                                <w:rFonts w:ascii="Zizou Slab Regular" w:hAnsi="Zizou Slab Regular"/>
                                <w:color w:val="FFFFFF" w:themeColor="background1"/>
                                <w:sz w:val="21"/>
                              </w:rPr>
                              <w:t>Chaname</w:t>
                            </w:r>
                            <w:proofErr w:type="spellEnd"/>
                          </w:p>
                          <w:p w14:paraId="138B26AB" w14:textId="3B75C267" w:rsidR="000970D1" w:rsidRPr="00B95470" w:rsidRDefault="000970D1" w:rsidP="000970D1">
                            <w:pPr>
                              <w:rPr>
                                <w:rFonts w:ascii="Zizou Slab Regular" w:hAnsi="Zizou Slab Regular"/>
                                <w:color w:val="FFFFFF" w:themeColor="background1"/>
                              </w:rPr>
                            </w:pPr>
                            <w:r w:rsidRPr="00B95470">
                              <w:rPr>
                                <w:rFonts w:ascii="Zizou Slab Regular" w:hAnsi="Zizou Slab Regular"/>
                                <w:color w:val="FFFFFF" w:themeColor="background1"/>
                              </w:rPr>
                              <w:t>Team Members</w:t>
                            </w:r>
                          </w:p>
                          <w:p w14:paraId="5C5733F4" w14:textId="6CBA946F" w:rsidR="000970D1" w:rsidRPr="005D683D" w:rsidRDefault="00D46CD4" w:rsidP="000970D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ES"/>
                              </w:rPr>
                              <w:t>Ángel José Polo Rabanal</w:t>
                            </w:r>
                            <w:r w:rsidR="000970D1" w:rsidRPr="005D683D">
                              <w:rPr>
                                <w:rFonts w:ascii="Zizou Slab Regular" w:hAnsi="Zizou Slab Regular"/>
                                <w:color w:val="FFFFFF" w:themeColor="background1"/>
                                <w:sz w:val="21"/>
                                <w:lang w:val="es-ES"/>
                              </w:rPr>
                              <w:tab/>
                            </w:r>
                            <w:r w:rsidR="00D86581" w:rsidRPr="005D683D">
                              <w:rPr>
                                <w:rFonts w:ascii="Zizou Slab Regular" w:hAnsi="Zizou Slab Regular"/>
                                <w:color w:val="FFFFFF" w:themeColor="background1"/>
                                <w:sz w:val="21"/>
                                <w:lang w:val="es-ES"/>
                              </w:rPr>
                              <w:tab/>
                            </w:r>
                            <w:r w:rsidR="00100967" w:rsidRPr="005D683D">
                              <w:rPr>
                                <w:rFonts w:ascii="Zizou Slab Regular" w:hAnsi="Zizou Slab Regular"/>
                                <w:color w:val="FFFFFF" w:themeColor="background1"/>
                                <w:sz w:val="21"/>
                                <w:lang w:val="es-ES"/>
                              </w:rPr>
                              <w:t>U202117793</w:t>
                            </w:r>
                          </w:p>
                          <w:p w14:paraId="192C122B" w14:textId="77777777" w:rsidR="00DE32F1" w:rsidRPr="005D683D" w:rsidRDefault="00100967" w:rsidP="00DE32F1">
                            <w:pPr>
                              <w:rPr>
                                <w:rFonts w:ascii="Zizou Slab Regular" w:hAnsi="Zizou Slab Regular"/>
                                <w:color w:val="FFFFFF" w:themeColor="background1"/>
                                <w:sz w:val="21"/>
                                <w:lang w:val="es-PE"/>
                              </w:rPr>
                            </w:pPr>
                            <w:r w:rsidRPr="005D683D">
                              <w:rPr>
                                <w:rFonts w:ascii="Zizou Slab Regular" w:hAnsi="Zizou Slab Regular"/>
                                <w:color w:val="FFFFFF" w:themeColor="background1"/>
                                <w:sz w:val="21"/>
                                <w:lang w:val="es-ES"/>
                              </w:rPr>
                              <w:t>Erick Jesús Wong García</w:t>
                            </w:r>
                            <w:r w:rsidR="00D86581" w:rsidRPr="005D683D">
                              <w:rPr>
                                <w:rFonts w:ascii="Zizou Slab Regular" w:hAnsi="Zizou Slab Regular"/>
                                <w:color w:val="FFFFFF" w:themeColor="background1"/>
                                <w:sz w:val="21"/>
                                <w:lang w:val="es-ES"/>
                              </w:rPr>
                              <w:tab/>
                            </w:r>
                            <w:r w:rsidR="00D86581" w:rsidRPr="005D683D">
                              <w:rPr>
                                <w:rFonts w:ascii="Zizou Slab Regular" w:hAnsi="Zizou Slab Regular"/>
                                <w:color w:val="FFFFFF" w:themeColor="background1"/>
                                <w:sz w:val="21"/>
                                <w:lang w:val="es-ES"/>
                              </w:rPr>
                              <w:tab/>
                            </w:r>
                            <w:r w:rsidRPr="005D683D">
                              <w:rPr>
                                <w:rFonts w:ascii="Zizou Slab Regular" w:hAnsi="Zizou Slab Regular"/>
                                <w:color w:val="FFFFFF" w:themeColor="background1"/>
                                <w:sz w:val="21"/>
                                <w:lang w:val="es-ES"/>
                              </w:rPr>
                              <w:t>U202111944</w:t>
                            </w:r>
                          </w:p>
                          <w:p w14:paraId="41963A37" w14:textId="6E9D7259" w:rsidR="000970D1" w:rsidRPr="005D683D" w:rsidRDefault="00DE32F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PE"/>
                              </w:rPr>
                              <w:t>Lucas Ruiz Cubillas</w:t>
                            </w:r>
                            <w:r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t>U202110085</w:t>
                            </w:r>
                          </w:p>
                          <w:p w14:paraId="2A1C5167" w14:textId="4A6C9516" w:rsidR="00DE32F1" w:rsidRPr="005D683D" w:rsidRDefault="00D8658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PE"/>
                              </w:rPr>
                              <w:t>Oliver Jesús Tuesta Yoplac</w:t>
                            </w:r>
                            <w:r w:rsidR="000970D1"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t>U202116828</w:t>
                            </w:r>
                          </w:p>
                          <w:p w14:paraId="1B6B9B23" w14:textId="77777777" w:rsidR="00DE32F1" w:rsidRPr="005D683D" w:rsidRDefault="00DE32F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ES"/>
                              </w:rPr>
                              <w:t>Paolo Sebastián Checa Apolinario</w:t>
                            </w:r>
                            <w:r w:rsidRPr="005D683D">
                              <w:rPr>
                                <w:rFonts w:ascii="Zizou Slab Regular" w:hAnsi="Zizou Slab Regular"/>
                                <w:color w:val="FFFFFF" w:themeColor="background1"/>
                                <w:sz w:val="21"/>
                                <w:lang w:val="es-ES"/>
                              </w:rPr>
                              <w:tab/>
                              <w:t>U202112749</w:t>
                            </w:r>
                          </w:p>
                          <w:p w14:paraId="41896903" w14:textId="0A2B4278" w:rsidR="000970D1" w:rsidRPr="005D683D" w:rsidRDefault="000970D1" w:rsidP="000970D1">
                            <w:pPr>
                              <w:rPr>
                                <w:rFonts w:ascii="Zizou Slab Regular" w:hAnsi="Zizou Slab Regular"/>
                                <w:color w:val="FFFFFF" w:themeColor="background1"/>
                                <w:sz w:val="21"/>
                                <w:lang w:val="es-PE"/>
                              </w:rPr>
                            </w:pPr>
                          </w:p>
                          <w:p w14:paraId="4F8E73BA" w14:textId="77777777" w:rsidR="000970D1" w:rsidRPr="005D683D" w:rsidRDefault="000970D1" w:rsidP="000970D1">
                            <w:pPr>
                              <w:rPr>
                                <w:rFonts w:ascii="Zizou Slab Regular" w:hAnsi="Zizou Slab Regular"/>
                                <w:color w:val="FFFFFF" w:themeColor="background1"/>
                                <w:sz w:val="22"/>
                                <w:lang w:val="es-PE"/>
                              </w:rPr>
                            </w:pPr>
                          </w:p>
                        </w:txbxContent>
                      </v:textbox>
                    </v:shape>
                  </w:pict>
                </mc:Fallback>
              </mc:AlternateContent>
            </w:r>
          </w:p>
        </w:tc>
      </w:tr>
    </w:tbl>
    <w:p w14:paraId="1732A42D" w14:textId="149EA474" w:rsidR="004B7E44" w:rsidRDefault="005A2CB6" w:rsidP="00F958A5">
      <w:r>
        <w:rPr>
          <w:noProof/>
        </w:rPr>
        <mc:AlternateContent>
          <mc:Choice Requires="wps">
            <w:drawing>
              <wp:anchor distT="0" distB="0" distL="114300" distR="114300" simplePos="0" relativeHeight="251684864" behindDoc="0" locked="0" layoutInCell="1" allowOverlap="1" wp14:anchorId="05C4F48A" wp14:editId="2E22E785">
                <wp:simplePos x="0" y="0"/>
                <wp:positionH relativeFrom="margin">
                  <wp:align>left</wp:align>
                </wp:positionH>
                <wp:positionV relativeFrom="paragraph">
                  <wp:posOffset>1272348</wp:posOffset>
                </wp:positionV>
                <wp:extent cx="5497032" cy="1464989"/>
                <wp:effectExtent l="0" t="0" r="0" b="1905"/>
                <wp:wrapNone/>
                <wp:docPr id="8" name="Text Box 8"/>
                <wp:cNvGraphicFramePr/>
                <a:graphic xmlns:a="http://schemas.openxmlformats.org/drawingml/2006/main">
                  <a:graphicData uri="http://schemas.microsoft.com/office/word/2010/wordprocessingShape">
                    <wps:wsp>
                      <wps:cNvSpPr txBox="1"/>
                      <wps:spPr>
                        <a:xfrm>
                          <a:off x="0" y="0"/>
                          <a:ext cx="5497032" cy="1464989"/>
                        </a:xfrm>
                        <a:prstGeom prst="rect">
                          <a:avLst/>
                        </a:prstGeom>
                        <a:noFill/>
                        <a:ln w="6350">
                          <a:noFill/>
                        </a:ln>
                      </wps:spPr>
                      <wps:txbx>
                        <w:txbxContent>
                          <w:p w14:paraId="0558A79B" w14:textId="364E96E0" w:rsidR="00F958A5" w:rsidRPr="005D683D" w:rsidRDefault="005A2CB6" w:rsidP="005A2CB6">
                            <w:pPr>
                              <w:pStyle w:val="Title"/>
                              <w:jc w:val="left"/>
                              <w:rPr>
                                <w:color w:val="FFFFFF" w:themeColor="background1"/>
                                <w:lang w:val="es-ES"/>
                              </w:rPr>
                            </w:pPr>
                            <w:r>
                              <w:rPr>
                                <w:color w:val="FFFFFF" w:themeColor="background1"/>
                                <w:lang w:val="es-ES"/>
                              </w:rPr>
                              <w:t>IHC y tecnologias moviles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C4F48A" id="Text Box 8" o:spid="_x0000_s1029" type="#_x0000_t202" style="position:absolute;left:0;text-align:left;margin-left:0;margin-top:100.2pt;width:432.85pt;height:115.35pt;z-index:251684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" filled="f" stroked="f" strokeweight=".5pt">
                <v:textbox>
                  <w:txbxContent>
                    <w:p w14:paraId="0558A79B" w14:textId="364E96E0" w:rsidR="00F958A5" w:rsidRPr="005D683D" w:rsidRDefault="005A2CB6" w:rsidP="005A2CB6">
                      <w:pPr>
                        <w:pStyle w:val="Title"/>
                        <w:jc w:val="left"/>
                        <w:rPr>
                          <w:color w:val="FFFFFF" w:themeColor="background1"/>
                          <w:lang w:val="es-ES"/>
                        </w:rPr>
                      </w:pPr>
                      <w:r>
                        <w:rPr>
                          <w:color w:val="FFFFFF" w:themeColor="background1"/>
                          <w:lang w:val="es-ES"/>
                        </w:rPr>
                        <w:t>IHC y tecnologias moviles</w:t>
                      </w:r>
                    </w:p>
                  </w:txbxContent>
                </v:textbox>
                <w10:wrap anchorx="margin"/>
              </v:shape>
            </w:pict>
          </mc:Fallback>
        </mc:AlternateContent>
      </w:r>
      <w:r w:rsidR="00F958A5">
        <w:rPr>
          <w:noProof/>
        </w:rPr>
        <mc:AlternateContent>
          <mc:Choice Requires="wps">
            <w:drawing>
              <wp:inline distT="0" distB="0" distL="0" distR="0" wp14:anchorId="3099742E" wp14:editId="0A0AD1FF">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73F4A41D" w14:textId="77777777" w:rsidR="00F958A5" w:rsidRPr="00DE32F1" w:rsidRDefault="00F958A5" w:rsidP="00F958A5">
                            <w:pPr>
                              <w:rPr>
                                <w:rFonts w:ascii="Zizou Slab Regular" w:hAnsi="Zizou Slab Regular"/>
                                <w:b/>
                                <w:color w:val="FFFFFF" w:themeColor="background1"/>
                                <w:lang w:val="es-ES"/>
                              </w:rPr>
                            </w:pPr>
                            <w:r w:rsidRPr="00DE32F1">
                              <w:rPr>
                                <w:rFonts w:ascii="Zizou Slab Regular" w:hAnsi="Zizou Slab Regular"/>
                                <w:b/>
                                <w:color w:val="FFFFFF" w:themeColor="background1"/>
                                <w:lang w:val="es-ES"/>
                              </w:rPr>
                              <w:t>Universidad Peruana de Ciencias Aplicadas</w:t>
                            </w:r>
                          </w:p>
                          <w:p w14:paraId="0B48EA1E" w14:textId="77777777" w:rsidR="00F958A5" w:rsidRPr="00DE32F1" w:rsidRDefault="00F958A5" w:rsidP="00F958A5">
                            <w:pPr>
                              <w:rPr>
                                <w:rFonts w:ascii="Zizou Slab Regular" w:hAnsi="Zizou Slab Regular"/>
                                <w:color w:val="FFFFFF" w:themeColor="background1"/>
                                <w:sz w:val="24"/>
                                <w:lang w:val="es-ES"/>
                              </w:rPr>
                            </w:pPr>
                            <w:r w:rsidRPr="00DE32F1">
                              <w:rPr>
                                <w:rFonts w:ascii="Zizou Slab Regular" w:hAnsi="Zizou Slab Regular"/>
                                <w:color w:val="FFFFFF" w:themeColor="background1"/>
                                <w:sz w:val="24"/>
                                <w:lang w:val="es-ES"/>
                              </w:rPr>
                              <w:t>Ingeniería de Sistemas y Computación</w:t>
                            </w:r>
                            <w:r w:rsidR="00A0085E" w:rsidRPr="00DE32F1">
                              <w:rPr>
                                <w:rFonts w:ascii="Zizou Slab Regular" w:hAnsi="Zizou Slab Regular"/>
                                <w:color w:val="FFFFFF" w:themeColor="background1"/>
                                <w:sz w:val="24"/>
                                <w:lang w:val="es-ES"/>
                              </w:rPr>
                              <w:t xml:space="preserve"> |</w:t>
                            </w:r>
                            <w:r w:rsidR="00453E8C" w:rsidRPr="00DE32F1">
                              <w:rPr>
                                <w:rFonts w:ascii="Zizou Slab Regular" w:hAnsi="Zizou Slab Regular"/>
                                <w:color w:val="FFFFFF" w:themeColor="background1"/>
                                <w:sz w:val="24"/>
                                <w:lang w:val="es-ES"/>
                              </w:rPr>
                              <w:t xml:space="preserve"> </w:t>
                            </w:r>
                            <w:r w:rsidRPr="00DE32F1">
                              <w:rPr>
                                <w:rFonts w:ascii="Zizou Slab Regular" w:hAnsi="Zizou Slab Regular"/>
                                <w:color w:val="FFFFFF" w:themeColor="background1"/>
                                <w:sz w:val="24"/>
                                <w:lang w:val="es-ES"/>
                              </w:rPr>
                              <w:t xml:space="preserve">Ingeniería de </w:t>
                            </w:r>
                            <w:r w:rsidR="00ED638C" w:rsidRPr="00DE32F1">
                              <w:rPr>
                                <w:rFonts w:ascii="Zizou Slab Regular" w:hAnsi="Zizou Slab Regular"/>
                                <w:color w:val="FFFFFF" w:themeColor="background1"/>
                                <w:sz w:val="24"/>
                                <w:lang w:val="es-ES"/>
                              </w:rPr>
                              <w:t>Software</w:t>
                            </w:r>
                          </w:p>
                          <w:p w14:paraId="074A44DD" w14:textId="77777777" w:rsidR="00A0085E" w:rsidRPr="00DE32F1" w:rsidRDefault="00A0085E" w:rsidP="00F958A5">
                            <w:pPr>
                              <w:rPr>
                                <w:rFonts w:ascii="Zizou Slab Regular" w:hAnsi="Zizou Slab Regular"/>
                                <w:color w:val="FFFFFF" w:themeColor="background1"/>
                                <w:lang w:val="es-ES"/>
                              </w:rPr>
                            </w:pPr>
                          </w:p>
                          <w:p w14:paraId="47407C18" w14:textId="77777777" w:rsidR="00A0085E" w:rsidRPr="00DE32F1" w:rsidRDefault="00CA6D71" w:rsidP="00F958A5">
                            <w:pPr>
                              <w:rPr>
                                <w:rFonts w:ascii="Zizou Slab Regular" w:hAnsi="Zizou Slab Regular"/>
                                <w:color w:val="FFFFFF" w:themeColor="background1"/>
                                <w:lang w:val="es-ES"/>
                              </w:rPr>
                            </w:pPr>
                            <w:r w:rsidRPr="00DE32F1">
                              <w:rPr>
                                <w:rFonts w:ascii="Zizou Slab Regular" w:hAnsi="Zizou Slab Regular"/>
                                <w:color w:val="FFFFFF" w:themeColor="background1"/>
                                <w:lang w:val="es-ES"/>
                              </w:rPr>
                              <w:t xml:space="preserve">CC52 | </w:t>
                            </w:r>
                            <w:r w:rsidR="00A0085E" w:rsidRPr="00DE32F1">
                              <w:rPr>
                                <w:rFonts w:ascii="Zizou Slab Regular" w:hAnsi="Zizou Slab Regular"/>
                                <w:color w:val="FFFFFF" w:themeColor="background1"/>
                                <w:lang w:val="es-ES"/>
                              </w:rPr>
                              <w:t>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9742E" id="Text Box 4" o:spid="_x0000_s1030"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1rGwIAADQ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" filled="f" stroked="f" strokeweight=".5pt">
                <v:textbox>
                  <w:txbxContent>
                    <w:p w14:paraId="73F4A41D" w14:textId="77777777" w:rsidR="00F958A5" w:rsidRPr="00DE32F1" w:rsidRDefault="00F958A5" w:rsidP="00F958A5">
                      <w:pPr>
                        <w:rPr>
                          <w:rFonts w:ascii="Zizou Slab Regular" w:hAnsi="Zizou Slab Regular"/>
                          <w:b/>
                          <w:color w:val="FFFFFF" w:themeColor="background1"/>
                          <w:lang w:val="es-ES"/>
                        </w:rPr>
                      </w:pPr>
                      <w:r w:rsidRPr="00DE32F1">
                        <w:rPr>
                          <w:rFonts w:ascii="Zizou Slab Regular" w:hAnsi="Zizou Slab Regular"/>
                          <w:b/>
                          <w:color w:val="FFFFFF" w:themeColor="background1"/>
                          <w:lang w:val="es-ES"/>
                        </w:rPr>
                        <w:t>Universidad Peruana de Ciencias Aplicadas</w:t>
                      </w:r>
                    </w:p>
                    <w:p w14:paraId="0B48EA1E" w14:textId="77777777" w:rsidR="00F958A5" w:rsidRPr="00DE32F1" w:rsidRDefault="00F958A5" w:rsidP="00F958A5">
                      <w:pPr>
                        <w:rPr>
                          <w:rFonts w:ascii="Zizou Slab Regular" w:hAnsi="Zizou Slab Regular"/>
                          <w:color w:val="FFFFFF" w:themeColor="background1"/>
                          <w:sz w:val="24"/>
                          <w:lang w:val="es-ES"/>
                        </w:rPr>
                      </w:pPr>
                      <w:r w:rsidRPr="00DE32F1">
                        <w:rPr>
                          <w:rFonts w:ascii="Zizou Slab Regular" w:hAnsi="Zizou Slab Regular"/>
                          <w:color w:val="FFFFFF" w:themeColor="background1"/>
                          <w:sz w:val="24"/>
                          <w:lang w:val="es-ES"/>
                        </w:rPr>
                        <w:t>Ingeniería de Sistemas y Computación</w:t>
                      </w:r>
                      <w:r w:rsidR="00A0085E" w:rsidRPr="00DE32F1">
                        <w:rPr>
                          <w:rFonts w:ascii="Zizou Slab Regular" w:hAnsi="Zizou Slab Regular"/>
                          <w:color w:val="FFFFFF" w:themeColor="background1"/>
                          <w:sz w:val="24"/>
                          <w:lang w:val="es-ES"/>
                        </w:rPr>
                        <w:t xml:space="preserve"> |</w:t>
                      </w:r>
                      <w:r w:rsidR="00453E8C" w:rsidRPr="00DE32F1">
                        <w:rPr>
                          <w:rFonts w:ascii="Zizou Slab Regular" w:hAnsi="Zizou Slab Regular"/>
                          <w:color w:val="FFFFFF" w:themeColor="background1"/>
                          <w:sz w:val="24"/>
                          <w:lang w:val="es-ES"/>
                        </w:rPr>
                        <w:t xml:space="preserve"> </w:t>
                      </w:r>
                      <w:r w:rsidRPr="00DE32F1">
                        <w:rPr>
                          <w:rFonts w:ascii="Zizou Slab Regular" w:hAnsi="Zizou Slab Regular"/>
                          <w:color w:val="FFFFFF" w:themeColor="background1"/>
                          <w:sz w:val="24"/>
                          <w:lang w:val="es-ES"/>
                        </w:rPr>
                        <w:t xml:space="preserve">Ingeniería de </w:t>
                      </w:r>
                      <w:r w:rsidR="00ED638C" w:rsidRPr="00DE32F1">
                        <w:rPr>
                          <w:rFonts w:ascii="Zizou Slab Regular" w:hAnsi="Zizou Slab Regular"/>
                          <w:color w:val="FFFFFF" w:themeColor="background1"/>
                          <w:sz w:val="24"/>
                          <w:lang w:val="es-ES"/>
                        </w:rPr>
                        <w:t>Software</w:t>
                      </w:r>
                    </w:p>
                    <w:p w14:paraId="074A44DD" w14:textId="77777777" w:rsidR="00A0085E" w:rsidRPr="00DE32F1" w:rsidRDefault="00A0085E" w:rsidP="00F958A5">
                      <w:pPr>
                        <w:rPr>
                          <w:rFonts w:ascii="Zizou Slab Regular" w:hAnsi="Zizou Slab Regular"/>
                          <w:color w:val="FFFFFF" w:themeColor="background1"/>
                          <w:lang w:val="es-ES"/>
                        </w:rPr>
                      </w:pPr>
                    </w:p>
                    <w:p w14:paraId="47407C18" w14:textId="77777777" w:rsidR="00A0085E" w:rsidRPr="00DE32F1" w:rsidRDefault="00CA6D71" w:rsidP="00F958A5">
                      <w:pPr>
                        <w:rPr>
                          <w:rFonts w:ascii="Zizou Slab Regular" w:hAnsi="Zizou Slab Regular"/>
                          <w:color w:val="FFFFFF" w:themeColor="background1"/>
                          <w:lang w:val="es-ES"/>
                        </w:rPr>
                      </w:pPr>
                      <w:r w:rsidRPr="00DE32F1">
                        <w:rPr>
                          <w:rFonts w:ascii="Zizou Slab Regular" w:hAnsi="Zizou Slab Regular"/>
                          <w:color w:val="FFFFFF" w:themeColor="background1"/>
                          <w:lang w:val="es-ES"/>
                        </w:rPr>
                        <w:t xml:space="preserve">CC52 | </w:t>
                      </w:r>
                      <w:r w:rsidR="00A0085E" w:rsidRPr="00DE32F1">
                        <w:rPr>
                          <w:rFonts w:ascii="Zizou Slab Regular" w:hAnsi="Zizou Slab Regular"/>
                          <w:color w:val="FFFFFF" w:themeColor="background1"/>
                          <w:lang w:val="es-ES"/>
                        </w:rPr>
                        <w:t>Ingeniería de Software</w:t>
                      </w:r>
                    </w:p>
                  </w:txbxContent>
                </v:textbox>
                <w10:anchorlock/>
              </v:shape>
            </w:pict>
          </mc:Fallback>
        </mc:AlternateContent>
      </w:r>
      <w:r w:rsidR="004B7E44">
        <w:rPr>
          <w:noProof/>
        </w:rPr>
        <w:drawing>
          <wp:anchor distT="0" distB="0" distL="114300" distR="114300" simplePos="0" relativeHeight="251657216" behindDoc="1" locked="0" layoutInCell="1" allowOverlap="1" wp14:anchorId="5C26C979" wp14:editId="1B8FE4D4">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43CCAB61" w14:textId="77B6A37B" w:rsidR="006254B3" w:rsidRDefault="006254B3">
      <w:pPr>
        <w:spacing w:after="200"/>
        <w:rPr>
          <w:rFonts w:ascii="Arial" w:hAnsi="Arial" w:cs="Arial"/>
          <w:noProof/>
          <w:color w:val="000000"/>
          <w:sz w:val="22"/>
          <w:bdr w:val="none" w:sz="0" w:space="0" w:color="auto" w:frame="1"/>
        </w:rPr>
      </w:pPr>
    </w:p>
    <w:p w14:paraId="0CD11496" w14:textId="5C7BF093" w:rsidR="00D42D0F" w:rsidRDefault="00086DAA">
      <w:pPr>
        <w:spacing w:after="200"/>
      </w:pPr>
      <w:r>
        <w:rPr>
          <w:noProof/>
        </w:rPr>
        <mc:AlternateContent>
          <mc:Choice Requires="wps">
            <w:drawing>
              <wp:anchor distT="0" distB="0" distL="114300" distR="114300" simplePos="0" relativeHeight="251663360" behindDoc="0" locked="0" layoutInCell="1" allowOverlap="1" wp14:anchorId="705D7B37" wp14:editId="3DCCC9F3">
                <wp:simplePos x="0" y="0"/>
                <wp:positionH relativeFrom="column">
                  <wp:posOffset>5032375</wp:posOffset>
                </wp:positionH>
                <wp:positionV relativeFrom="paragraph">
                  <wp:posOffset>6457153</wp:posOffset>
                </wp:positionV>
                <wp:extent cx="1434465" cy="361950"/>
                <wp:effectExtent l="0" t="0" r="13335" b="19050"/>
                <wp:wrapNone/>
                <wp:docPr id="17" name="Text Box 17"/>
                <wp:cNvGraphicFramePr/>
                <a:graphic xmlns:a="http://schemas.openxmlformats.org/drawingml/2006/main">
                  <a:graphicData uri="http://schemas.microsoft.com/office/word/2010/wordprocessingShape">
                    <wps:wsp>
                      <wps:cNvSpPr txBox="1"/>
                      <wps:spPr>
                        <a:xfrm>
                          <a:off x="0" y="0"/>
                          <a:ext cx="1434465" cy="361950"/>
                        </a:xfrm>
                        <a:prstGeom prst="rect">
                          <a:avLst/>
                        </a:prstGeom>
                        <a:noFill/>
                        <a:ln w="6350">
                          <a:solidFill>
                            <a:schemeClr val="bg1"/>
                          </a:solidFill>
                        </a:ln>
                      </wps:spPr>
                      <wps:txbx>
                        <w:txbxContent>
                          <w:p w14:paraId="74402E15" w14:textId="77777777" w:rsidR="004C0DC5" w:rsidRPr="005D683D" w:rsidRDefault="004C0DC5">
                            <w:pPr>
                              <w:rPr>
                                <w:color w:val="FFFFFF" w:themeColor="background1"/>
                                <w:sz w:val="36"/>
                                <w:lang w:val="es-ES"/>
                              </w:rPr>
                            </w:pPr>
                            <w:r w:rsidRPr="005D683D">
                              <w:rPr>
                                <w:color w:val="FFFFFF" w:themeColor="background1"/>
                                <w:sz w:val="36"/>
                                <w:lang w:val="es-ES"/>
                              </w:rPr>
                              <w:t>Ciclo 20</w:t>
                            </w:r>
                            <w:r w:rsidR="00CD22CB" w:rsidRPr="005D683D">
                              <w:rPr>
                                <w:color w:val="FFFFFF" w:themeColor="background1"/>
                                <w:sz w:val="36"/>
                                <w:lang w:val="es-ES"/>
                              </w:rPr>
                              <w:t>22</w:t>
                            </w:r>
                            <w:r w:rsidRPr="005D683D">
                              <w:rPr>
                                <w:color w:val="FFFFFF" w:themeColor="background1"/>
                                <w:sz w:val="36"/>
                                <w:lang w:val="es-ES"/>
                              </w:rPr>
                              <w:t>-0</w:t>
                            </w:r>
                            <w:r w:rsidR="00CD22CB" w:rsidRPr="005D683D">
                              <w:rPr>
                                <w:color w:val="FFFFFF" w:themeColor="background1"/>
                                <w:sz w:val="3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D7B37" id="Text Box 17" o:spid="_x0000_s1031" type="#_x0000_t202" style="position:absolute;left:0;text-align:left;margin-left:396.25pt;margin-top:508.45pt;width:112.95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" filled="f" strokecolor="white [3212]" strokeweight=".5pt">
                <v:textbox>
                  <w:txbxContent>
                    <w:p w14:paraId="74402E15" w14:textId="77777777" w:rsidR="004C0DC5" w:rsidRPr="005D683D" w:rsidRDefault="004C0DC5">
                      <w:pPr>
                        <w:rPr>
                          <w:color w:val="FFFFFF" w:themeColor="background1"/>
                          <w:sz w:val="36"/>
                          <w:lang w:val="es-ES"/>
                        </w:rPr>
                      </w:pPr>
                      <w:r w:rsidRPr="005D683D">
                        <w:rPr>
                          <w:color w:val="FFFFFF" w:themeColor="background1"/>
                          <w:sz w:val="36"/>
                          <w:lang w:val="es-ES"/>
                        </w:rPr>
                        <w:t>Ciclo 20</w:t>
                      </w:r>
                      <w:r w:rsidR="00CD22CB" w:rsidRPr="005D683D">
                        <w:rPr>
                          <w:color w:val="FFFFFF" w:themeColor="background1"/>
                          <w:sz w:val="36"/>
                          <w:lang w:val="es-ES"/>
                        </w:rPr>
                        <w:t>22</w:t>
                      </w:r>
                      <w:r w:rsidRPr="005D683D">
                        <w:rPr>
                          <w:color w:val="FFFFFF" w:themeColor="background1"/>
                          <w:sz w:val="36"/>
                          <w:lang w:val="es-ES"/>
                        </w:rPr>
                        <w:t>-0</w:t>
                      </w:r>
                      <w:r w:rsidR="00CD22CB" w:rsidRPr="005D683D">
                        <w:rPr>
                          <w:color w:val="FFFFFF" w:themeColor="background1"/>
                          <w:sz w:val="36"/>
                          <w:lang w:val="es-ES"/>
                        </w:rPr>
                        <w:t>1</w:t>
                      </w:r>
                    </w:p>
                  </w:txbxContent>
                </v:textbox>
              </v:shape>
            </w:pict>
          </mc:Fallback>
        </mc:AlternateContent>
      </w:r>
      <w:r w:rsidR="007A5C27">
        <w:rPr>
          <w:rFonts w:ascii="Arial" w:hAnsi="Arial" w:cs="Arial"/>
          <w:noProof/>
          <w:color w:val="000000"/>
          <w:sz w:val="22"/>
          <w:bdr w:val="none" w:sz="0" w:space="0" w:color="auto" w:frame="1"/>
        </w:rPr>
        <w:drawing>
          <wp:anchor distT="0" distB="0" distL="114300" distR="114300" simplePos="0" relativeHeight="251664384" behindDoc="0" locked="0" layoutInCell="1" allowOverlap="1" wp14:anchorId="117BD576" wp14:editId="746C539A">
            <wp:simplePos x="0" y="0"/>
            <wp:positionH relativeFrom="column">
              <wp:posOffset>-303383</wp:posOffset>
            </wp:positionH>
            <wp:positionV relativeFrom="paragraph">
              <wp:posOffset>6143167</wp:posOffset>
            </wp:positionV>
            <wp:extent cx="1282700" cy="9144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27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DC5">
        <w:rPr>
          <w:noProof/>
        </w:rPr>
        <mc:AlternateContent>
          <mc:Choice Requires="wps">
            <w:drawing>
              <wp:anchor distT="0" distB="0" distL="114300" distR="114300" simplePos="0" relativeHeight="251658240" behindDoc="1" locked="0" layoutInCell="1" allowOverlap="1" wp14:anchorId="17B5FDF8" wp14:editId="7A4A5268">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A8DBD" id="Rectangle 2" o:spid="_x0000_s1026" alt="colored rectangle" style="position:absolute;margin-left:-57.6pt;margin-top:162.25pt;width:531.35pt;height:49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" fillcolor="red" stroked="f" strokeweight="2pt">
                <w10:wrap anchory="page"/>
              </v:rect>
            </w:pict>
          </mc:Fallback>
        </mc:AlternateContent>
      </w:r>
      <w:r w:rsidR="004B7E44">
        <w:br w:type="page"/>
      </w:r>
    </w:p>
    <w:p w14:paraId="4C0F87D9" w14:textId="77777777" w:rsidR="00D42D0F" w:rsidRDefault="00D42D0F" w:rsidP="006C56FB">
      <w:pPr>
        <w:pStyle w:val="TOCHeading"/>
      </w:pPr>
      <w:r>
        <w:lastRenderedPageBreak/>
        <w:t>CONTEN</w:t>
      </w:r>
      <w:r w:rsidR="001F3733">
        <w:t>T</w:t>
      </w:r>
    </w:p>
    <w:p w14:paraId="0ADB6302" w14:textId="77777777" w:rsidR="00D42D0F" w:rsidRDefault="006D4CF7" w:rsidP="00D42D0F">
      <w:r>
        <w:rPr>
          <w:noProof/>
        </w:rPr>
        <mc:AlternateContent>
          <mc:Choice Requires="wps">
            <w:drawing>
              <wp:anchor distT="0" distB="0" distL="114300" distR="114300" simplePos="0" relativeHeight="251656191" behindDoc="1" locked="0" layoutInCell="1" allowOverlap="1" wp14:anchorId="22022676" wp14:editId="4C2DFEAC">
                <wp:simplePos x="0" y="0"/>
                <wp:positionH relativeFrom="column">
                  <wp:posOffset>-733094</wp:posOffset>
                </wp:positionH>
                <wp:positionV relativeFrom="paragraph">
                  <wp:posOffset>228600</wp:posOffset>
                </wp:positionV>
                <wp:extent cx="7760423" cy="7998107"/>
                <wp:effectExtent l="0" t="0" r="12065" b="22225"/>
                <wp:wrapNone/>
                <wp:docPr id="16" name="Rectangle 16"/>
                <wp:cNvGraphicFramePr/>
                <a:graphic xmlns:a="http://schemas.openxmlformats.org/drawingml/2006/main">
                  <a:graphicData uri="http://schemas.microsoft.com/office/word/2010/wordprocessingShape">
                    <wps:wsp>
                      <wps:cNvSpPr/>
                      <wps:spPr>
                        <a:xfrm>
                          <a:off x="0" y="0"/>
                          <a:ext cx="7760423" cy="7998107"/>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81236" id="Rectangle 16" o:spid="_x0000_s1026" style="position:absolute;margin-left:-57.7pt;margin-top:18pt;width:611.05pt;height:629.7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" fillcolor="#6e7277 [1614]" strokecolor="white [3212]" strokeweight="2pt"/>
            </w:pict>
          </mc:Fallback>
        </mc:AlternateContent>
      </w:r>
    </w:p>
    <w:p w14:paraId="1D71E8AB" w14:textId="77777777" w:rsidR="00D42D0F" w:rsidRDefault="00D42D0F" w:rsidP="00D42D0F"/>
    <w:p w14:paraId="1BABD234" w14:textId="6F055BB4" w:rsidR="008A09ED" w:rsidRPr="008A09ED" w:rsidRDefault="006D4CF7">
      <w:pPr>
        <w:pStyle w:val="TOC1"/>
        <w:rPr>
          <w:rFonts w:asciiTheme="minorHAnsi" w:hAnsiTheme="minorHAnsi" w:cstheme="minorBidi"/>
          <w:bCs w:val="0"/>
          <w:iCs w:val="0"/>
          <w:noProof/>
          <w:color w:val="FFFFFF" w:themeColor="background1"/>
          <w:sz w:val="22"/>
          <w:szCs w:val="22"/>
        </w:rPr>
      </w:pPr>
      <w:r w:rsidRPr="008A09ED">
        <w:rPr>
          <w:rFonts w:asciiTheme="minorHAnsi" w:hAnsiTheme="minorHAnsi"/>
          <w:b/>
          <w:i/>
          <w:color w:val="FFFFFF" w:themeColor="background1"/>
        </w:rPr>
        <w:fldChar w:fldCharType="begin"/>
      </w:r>
      <w:r w:rsidRPr="008A09ED">
        <w:rPr>
          <w:color w:val="FFFFFF" w:themeColor="background1"/>
        </w:rPr>
        <w:instrText xml:space="preserve"> TOC \o "1-3" \h \z \u </w:instrText>
      </w:r>
      <w:r w:rsidRPr="008A09ED">
        <w:rPr>
          <w:rFonts w:asciiTheme="minorHAnsi" w:hAnsiTheme="minorHAnsi"/>
          <w:b/>
          <w:i/>
          <w:color w:val="FFFFFF" w:themeColor="background1"/>
        </w:rPr>
        <w:fldChar w:fldCharType="separate"/>
      </w:r>
      <w:hyperlink w:anchor="_Toc114077015" w:history="1">
        <w:r w:rsidR="008A09ED" w:rsidRPr="008A09ED">
          <w:rPr>
            <w:rStyle w:val="Hyperlink"/>
            <w:noProof/>
            <w:color w:val="FFFFFF" w:themeColor="background1"/>
          </w:rPr>
          <w:t>Control de versiones</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_Toc114077015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3</w:t>
        </w:r>
        <w:r w:rsidR="008A09ED" w:rsidRPr="008A09ED">
          <w:rPr>
            <w:noProof/>
            <w:webHidden/>
            <w:color w:val="FFFFFF" w:themeColor="background1"/>
          </w:rPr>
          <w:fldChar w:fldCharType="end"/>
        </w:r>
      </w:hyperlink>
    </w:p>
    <w:p w14:paraId="29ABE30B" w14:textId="3F6AF206" w:rsidR="008A09ED" w:rsidRPr="008A09ED" w:rsidRDefault="00000000">
      <w:pPr>
        <w:pStyle w:val="TOC1"/>
        <w:rPr>
          <w:rFonts w:asciiTheme="minorHAnsi" w:hAnsiTheme="minorHAnsi" w:cstheme="minorBidi"/>
          <w:bCs w:val="0"/>
          <w:iCs w:val="0"/>
          <w:noProof/>
          <w:color w:val="FFFFFF" w:themeColor="background1"/>
          <w:sz w:val="22"/>
          <w:szCs w:val="22"/>
        </w:rPr>
      </w:pPr>
      <w:hyperlink w:anchor="_Toc114077016" w:history="1">
        <w:r w:rsidR="008A09ED" w:rsidRPr="008A09ED">
          <w:rPr>
            <w:rStyle w:val="Hyperlink"/>
            <w:noProof/>
            <w:color w:val="FFFFFF" w:themeColor="background1"/>
            <w:lang w:val="es-PE"/>
          </w:rPr>
          <w:t>Student Outcome</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_Toc114077016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5</w:t>
        </w:r>
        <w:r w:rsidR="008A09ED" w:rsidRPr="008A09ED">
          <w:rPr>
            <w:noProof/>
            <w:webHidden/>
            <w:color w:val="FFFFFF" w:themeColor="background1"/>
          </w:rPr>
          <w:fldChar w:fldCharType="end"/>
        </w:r>
      </w:hyperlink>
    </w:p>
    <w:p w14:paraId="4231E1C8" w14:textId="49089E26" w:rsidR="008A09ED" w:rsidRPr="008A09ED" w:rsidRDefault="00000000">
      <w:pPr>
        <w:pStyle w:val="TOC1"/>
        <w:rPr>
          <w:rFonts w:asciiTheme="minorHAnsi" w:hAnsiTheme="minorHAnsi" w:cstheme="minorBidi"/>
          <w:bCs w:val="0"/>
          <w:iCs w:val="0"/>
          <w:noProof/>
          <w:color w:val="FFFFFF" w:themeColor="background1"/>
          <w:sz w:val="22"/>
          <w:szCs w:val="22"/>
        </w:rPr>
      </w:pPr>
      <w:hyperlink w:anchor="_Toc114077017" w:history="1">
        <w:r w:rsidR="008A09ED" w:rsidRPr="008A09ED">
          <w:rPr>
            <w:rStyle w:val="Hyperlink"/>
            <w:noProof/>
            <w:color w:val="FFFFFF" w:themeColor="background1"/>
          </w:rPr>
          <w:t xml:space="preserve">CHAPTER I: </w:t>
        </w:r>
        <w:r w:rsidR="008A09ED" w:rsidRPr="008A09ED">
          <w:rPr>
            <w:rStyle w:val="Hyperlink"/>
            <w:noProof/>
            <w:color w:val="FFFFFF" w:themeColor="background1"/>
            <w:lang w:val="es-PE"/>
          </w:rPr>
          <w:t>Introducción</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_Toc114077017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7</w:t>
        </w:r>
        <w:r w:rsidR="008A09ED" w:rsidRPr="008A09ED">
          <w:rPr>
            <w:noProof/>
            <w:webHidden/>
            <w:color w:val="FFFFFF" w:themeColor="background1"/>
          </w:rPr>
          <w:fldChar w:fldCharType="end"/>
        </w:r>
      </w:hyperlink>
    </w:p>
    <w:p w14:paraId="0EAF85C2" w14:textId="49722727" w:rsidR="008A09ED" w:rsidRPr="008A09ED" w:rsidRDefault="00000000">
      <w:pPr>
        <w:pStyle w:val="TOC2"/>
        <w:rPr>
          <w:rFonts w:asciiTheme="minorHAnsi" w:hAnsiTheme="minorHAnsi" w:cstheme="minorBidi"/>
          <w:bCs w:val="0"/>
        </w:rPr>
      </w:pPr>
      <w:hyperlink w:anchor="_Toc114077018" w:history="1">
        <w:r w:rsidR="008A09ED" w:rsidRPr="008A09ED">
          <w:rPr>
            <w:rStyle w:val="Hyperlink"/>
            <w:color w:val="FFFFFF" w:themeColor="background1"/>
          </w:rPr>
          <w:t>1.1. Startup Profile</w:t>
        </w:r>
        <w:r w:rsidR="008A09ED" w:rsidRPr="008A09ED">
          <w:rPr>
            <w:webHidden/>
          </w:rPr>
          <w:tab/>
        </w:r>
        <w:r w:rsidR="008A09ED" w:rsidRPr="008A09ED">
          <w:rPr>
            <w:webHidden/>
          </w:rPr>
          <w:fldChar w:fldCharType="begin"/>
        </w:r>
        <w:r w:rsidR="008A09ED" w:rsidRPr="008A09ED">
          <w:rPr>
            <w:webHidden/>
          </w:rPr>
          <w:instrText xml:space="preserve"> PAGEREF _Toc114077018 \h </w:instrText>
        </w:r>
        <w:r w:rsidR="008A09ED" w:rsidRPr="008A09ED">
          <w:rPr>
            <w:webHidden/>
          </w:rPr>
        </w:r>
        <w:r w:rsidR="008A09ED" w:rsidRPr="008A09ED">
          <w:rPr>
            <w:webHidden/>
          </w:rPr>
          <w:fldChar w:fldCharType="separate"/>
        </w:r>
        <w:r w:rsidR="00255562">
          <w:rPr>
            <w:webHidden/>
          </w:rPr>
          <w:t>7</w:t>
        </w:r>
        <w:r w:rsidR="008A09ED" w:rsidRPr="008A09ED">
          <w:rPr>
            <w:webHidden/>
          </w:rPr>
          <w:fldChar w:fldCharType="end"/>
        </w:r>
      </w:hyperlink>
    </w:p>
    <w:p w14:paraId="7EAB1D9E" w14:textId="447B2732"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19" w:history="1">
        <w:r w:rsidR="008A09ED" w:rsidRPr="008A09ED">
          <w:rPr>
            <w:rStyle w:val="Hyperlink"/>
            <w:noProof/>
            <w:color w:val="FFFFFF" w:themeColor="background1"/>
            <w:lang w:val="es-PE"/>
          </w:rPr>
          <w:t>1.1.1. Descripción del startup</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_Toc114077019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7</w:t>
        </w:r>
        <w:r w:rsidR="008A09ED" w:rsidRPr="008A09ED">
          <w:rPr>
            <w:noProof/>
            <w:webHidden/>
            <w:color w:val="FFFFFF" w:themeColor="background1"/>
          </w:rPr>
          <w:fldChar w:fldCharType="end"/>
        </w:r>
      </w:hyperlink>
    </w:p>
    <w:p w14:paraId="059C34CE" w14:textId="415F1F21"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20" w:history="1">
        <w:r w:rsidR="008A09ED" w:rsidRPr="008A09ED">
          <w:rPr>
            <w:rStyle w:val="Hyperlink"/>
            <w:noProof/>
            <w:color w:val="FFFFFF" w:themeColor="background1"/>
            <w:lang w:val="es-PE"/>
          </w:rPr>
          <w:t>1.1.2. Perfiles de integrantes del equipo</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_Toc114077020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8</w:t>
        </w:r>
        <w:r w:rsidR="008A09ED" w:rsidRPr="008A09ED">
          <w:rPr>
            <w:noProof/>
            <w:webHidden/>
            <w:color w:val="FFFFFF" w:themeColor="background1"/>
          </w:rPr>
          <w:fldChar w:fldCharType="end"/>
        </w:r>
      </w:hyperlink>
    </w:p>
    <w:p w14:paraId="54A286CC" w14:textId="420D1B8F" w:rsidR="008A09ED" w:rsidRPr="008A09ED" w:rsidRDefault="00000000">
      <w:pPr>
        <w:pStyle w:val="TOC2"/>
        <w:rPr>
          <w:rFonts w:asciiTheme="minorHAnsi" w:hAnsiTheme="minorHAnsi" w:cstheme="minorBidi"/>
          <w:bCs w:val="0"/>
        </w:rPr>
      </w:pPr>
      <w:hyperlink w:anchor="_Toc114077021" w:history="1">
        <w:r w:rsidR="008A09ED" w:rsidRPr="008A09ED">
          <w:rPr>
            <w:rStyle w:val="Hyperlink"/>
            <w:color w:val="FFFFFF" w:themeColor="background1"/>
          </w:rPr>
          <w:t>1.2. Solution Profile</w:t>
        </w:r>
        <w:r w:rsidR="008A09ED" w:rsidRPr="008A09ED">
          <w:rPr>
            <w:webHidden/>
          </w:rPr>
          <w:tab/>
        </w:r>
        <w:r w:rsidR="008A09ED" w:rsidRPr="008A09ED">
          <w:rPr>
            <w:webHidden/>
          </w:rPr>
          <w:fldChar w:fldCharType="begin"/>
        </w:r>
        <w:r w:rsidR="008A09ED" w:rsidRPr="008A09ED">
          <w:rPr>
            <w:webHidden/>
          </w:rPr>
          <w:instrText xml:space="preserve"> PAGEREF _Toc114077021 \h </w:instrText>
        </w:r>
        <w:r w:rsidR="008A09ED" w:rsidRPr="008A09ED">
          <w:rPr>
            <w:webHidden/>
          </w:rPr>
        </w:r>
        <w:r w:rsidR="008A09ED" w:rsidRPr="008A09ED">
          <w:rPr>
            <w:webHidden/>
          </w:rPr>
          <w:fldChar w:fldCharType="separate"/>
        </w:r>
        <w:r w:rsidR="00255562">
          <w:rPr>
            <w:webHidden/>
          </w:rPr>
          <w:t>11</w:t>
        </w:r>
        <w:r w:rsidR="008A09ED" w:rsidRPr="008A09ED">
          <w:rPr>
            <w:webHidden/>
          </w:rPr>
          <w:fldChar w:fldCharType="end"/>
        </w:r>
      </w:hyperlink>
    </w:p>
    <w:p w14:paraId="7A1A1048" w14:textId="3D5BFE4B"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22" w:history="1">
        <w:r w:rsidR="008A09ED" w:rsidRPr="008A09ED">
          <w:rPr>
            <w:rStyle w:val="Hyperlink"/>
            <w:noProof/>
            <w:color w:val="FFFFFF" w:themeColor="background1"/>
            <w:lang w:val="es-PE"/>
          </w:rPr>
          <w:t>1.2.1. Antecedentes y problemática</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_Toc114077022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11</w:t>
        </w:r>
        <w:r w:rsidR="008A09ED" w:rsidRPr="008A09ED">
          <w:rPr>
            <w:noProof/>
            <w:webHidden/>
            <w:color w:val="FFFFFF" w:themeColor="background1"/>
          </w:rPr>
          <w:fldChar w:fldCharType="end"/>
        </w:r>
      </w:hyperlink>
    </w:p>
    <w:p w14:paraId="54EF81A2" w14:textId="2073A13C"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23" w:history="1">
        <w:r w:rsidR="008A09ED" w:rsidRPr="008A09ED">
          <w:rPr>
            <w:rStyle w:val="Hyperlink"/>
            <w:noProof/>
            <w:color w:val="FFFFFF" w:themeColor="background1"/>
          </w:rPr>
          <w:t>1.2.2. Lean UX Process</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_Toc114077023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12</w:t>
        </w:r>
        <w:r w:rsidR="008A09ED" w:rsidRPr="008A09ED">
          <w:rPr>
            <w:noProof/>
            <w:webHidden/>
            <w:color w:val="FFFFFF" w:themeColor="background1"/>
          </w:rPr>
          <w:fldChar w:fldCharType="end"/>
        </w:r>
      </w:hyperlink>
    </w:p>
    <w:p w14:paraId="034CF7DA" w14:textId="24A2658C" w:rsidR="008A09ED" w:rsidRPr="008A09ED" w:rsidRDefault="00000000">
      <w:pPr>
        <w:pStyle w:val="TOC2"/>
        <w:rPr>
          <w:rFonts w:asciiTheme="minorHAnsi" w:hAnsiTheme="minorHAnsi" w:cstheme="minorBidi"/>
          <w:bCs w:val="0"/>
        </w:rPr>
      </w:pPr>
      <w:hyperlink w:anchor="_Toc114077024" w:history="1">
        <w:r w:rsidR="008A09ED" w:rsidRPr="008A09ED">
          <w:rPr>
            <w:rStyle w:val="Hyperlink"/>
            <w:color w:val="FFFFFF" w:themeColor="background1"/>
            <w:lang w:val="es-PE"/>
          </w:rPr>
          <w:t>1.3. Segmento Objetivo</w:t>
        </w:r>
        <w:r w:rsidR="008A09ED" w:rsidRPr="008A09ED">
          <w:rPr>
            <w:webHidden/>
          </w:rPr>
          <w:tab/>
        </w:r>
        <w:r w:rsidR="008A09ED" w:rsidRPr="008A09ED">
          <w:rPr>
            <w:webHidden/>
          </w:rPr>
          <w:fldChar w:fldCharType="begin"/>
        </w:r>
        <w:r w:rsidR="008A09ED" w:rsidRPr="008A09ED">
          <w:rPr>
            <w:webHidden/>
          </w:rPr>
          <w:instrText xml:space="preserve"> PAGEREF _Toc114077024 \h </w:instrText>
        </w:r>
        <w:r w:rsidR="008A09ED" w:rsidRPr="008A09ED">
          <w:rPr>
            <w:webHidden/>
          </w:rPr>
        </w:r>
        <w:r w:rsidR="008A09ED" w:rsidRPr="008A09ED">
          <w:rPr>
            <w:webHidden/>
          </w:rPr>
          <w:fldChar w:fldCharType="separate"/>
        </w:r>
        <w:r w:rsidR="00255562">
          <w:rPr>
            <w:webHidden/>
          </w:rPr>
          <w:t>16</w:t>
        </w:r>
        <w:r w:rsidR="008A09ED" w:rsidRPr="008A09ED">
          <w:rPr>
            <w:webHidden/>
          </w:rPr>
          <w:fldChar w:fldCharType="end"/>
        </w:r>
      </w:hyperlink>
    </w:p>
    <w:p w14:paraId="3ACD0B10" w14:textId="7DB44470" w:rsidR="008A09ED" w:rsidRPr="008A09ED" w:rsidRDefault="00000000">
      <w:pPr>
        <w:pStyle w:val="TOC1"/>
        <w:rPr>
          <w:rFonts w:asciiTheme="minorHAnsi" w:hAnsiTheme="minorHAnsi" w:cstheme="minorBidi"/>
          <w:bCs w:val="0"/>
          <w:iCs w:val="0"/>
          <w:noProof/>
          <w:color w:val="FFFFFF" w:themeColor="background1"/>
          <w:sz w:val="22"/>
          <w:szCs w:val="22"/>
        </w:rPr>
      </w:pPr>
      <w:hyperlink w:anchor="_Toc114077025" w:history="1">
        <w:r w:rsidR="008A09ED" w:rsidRPr="008A09ED">
          <w:rPr>
            <w:rStyle w:val="Hyperlink"/>
            <w:noProof/>
            <w:color w:val="FFFFFF" w:themeColor="background1"/>
          </w:rPr>
          <w:t xml:space="preserve">CHAPTER II: </w:t>
        </w:r>
        <w:r w:rsidR="008A09ED" w:rsidRPr="008A09ED">
          <w:rPr>
            <w:rStyle w:val="Hyperlink"/>
            <w:noProof/>
            <w:color w:val="FFFFFF" w:themeColor="background1"/>
            <w:lang w:val="es-PE"/>
          </w:rPr>
          <w:t>Elicitations &amp; Analysis</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_Toc114077025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17</w:t>
        </w:r>
        <w:r w:rsidR="008A09ED" w:rsidRPr="008A09ED">
          <w:rPr>
            <w:noProof/>
            <w:webHidden/>
            <w:color w:val="FFFFFF" w:themeColor="background1"/>
          </w:rPr>
          <w:fldChar w:fldCharType="end"/>
        </w:r>
      </w:hyperlink>
    </w:p>
    <w:p w14:paraId="672E2660" w14:textId="66C6F90E" w:rsidR="008A09ED" w:rsidRPr="008A09ED" w:rsidRDefault="00000000">
      <w:pPr>
        <w:pStyle w:val="TOC2"/>
        <w:rPr>
          <w:rFonts w:asciiTheme="minorHAnsi" w:hAnsiTheme="minorHAnsi" w:cstheme="minorBidi"/>
          <w:bCs w:val="0"/>
        </w:rPr>
      </w:pPr>
      <w:hyperlink w:anchor="_Toc114077027" w:history="1">
        <w:r w:rsidR="008A09ED" w:rsidRPr="008A09ED">
          <w:rPr>
            <w:rStyle w:val="Hyperlink"/>
            <w:color w:val="FFFFFF" w:themeColor="background1"/>
            <w:lang w:val="es-PE"/>
          </w:rPr>
          <w:t>2.1. Competidores</w:t>
        </w:r>
        <w:r w:rsidR="008A09ED" w:rsidRPr="008A09ED">
          <w:rPr>
            <w:webHidden/>
          </w:rPr>
          <w:tab/>
        </w:r>
        <w:r w:rsidR="008A09ED" w:rsidRPr="008A09ED">
          <w:rPr>
            <w:webHidden/>
          </w:rPr>
          <w:fldChar w:fldCharType="begin"/>
        </w:r>
        <w:r w:rsidR="008A09ED" w:rsidRPr="008A09ED">
          <w:rPr>
            <w:webHidden/>
          </w:rPr>
          <w:instrText xml:space="preserve"> PAGEREF _Toc114077027 \h </w:instrText>
        </w:r>
        <w:r w:rsidR="008A09ED" w:rsidRPr="008A09ED">
          <w:rPr>
            <w:webHidden/>
          </w:rPr>
        </w:r>
        <w:r w:rsidR="008A09ED" w:rsidRPr="008A09ED">
          <w:rPr>
            <w:webHidden/>
          </w:rPr>
          <w:fldChar w:fldCharType="separate"/>
        </w:r>
        <w:r w:rsidR="00255562">
          <w:rPr>
            <w:webHidden/>
          </w:rPr>
          <w:t>17</w:t>
        </w:r>
        <w:r w:rsidR="008A09ED" w:rsidRPr="008A09ED">
          <w:rPr>
            <w:webHidden/>
          </w:rPr>
          <w:fldChar w:fldCharType="end"/>
        </w:r>
      </w:hyperlink>
    </w:p>
    <w:p w14:paraId="70831F3E" w14:textId="0833CE48"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28" w:history="1">
        <w:r w:rsidR="008A09ED" w:rsidRPr="008A09ED">
          <w:rPr>
            <w:rStyle w:val="Hyperlink"/>
            <w:noProof/>
            <w:color w:val="FFFFFF" w:themeColor="background1"/>
            <w:lang w:val="es-PE"/>
          </w:rPr>
          <w:t>2.1.1. Análisis Competitivo</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_Toc114077028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17</w:t>
        </w:r>
        <w:r w:rsidR="008A09ED" w:rsidRPr="008A09ED">
          <w:rPr>
            <w:noProof/>
            <w:webHidden/>
            <w:color w:val="FFFFFF" w:themeColor="background1"/>
          </w:rPr>
          <w:fldChar w:fldCharType="end"/>
        </w:r>
      </w:hyperlink>
    </w:p>
    <w:p w14:paraId="71527CB7" w14:textId="4EDC1818"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29" w:history="1">
        <w:r w:rsidR="008A09ED" w:rsidRPr="008A09ED">
          <w:rPr>
            <w:rStyle w:val="Hyperlink"/>
            <w:noProof/>
            <w:color w:val="FFFFFF" w:themeColor="background1"/>
            <w:lang w:val="es-PE"/>
          </w:rPr>
          <w:t>2.1.2. Estrategias y tácticas frente a competidores</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_Toc114077029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21</w:t>
        </w:r>
        <w:r w:rsidR="008A09ED" w:rsidRPr="008A09ED">
          <w:rPr>
            <w:noProof/>
            <w:webHidden/>
            <w:color w:val="FFFFFF" w:themeColor="background1"/>
          </w:rPr>
          <w:fldChar w:fldCharType="end"/>
        </w:r>
      </w:hyperlink>
    </w:p>
    <w:p w14:paraId="0487679A" w14:textId="33D8E73D" w:rsidR="008A09ED" w:rsidRPr="008A09ED" w:rsidRDefault="00000000">
      <w:pPr>
        <w:pStyle w:val="TOC2"/>
        <w:rPr>
          <w:rFonts w:asciiTheme="minorHAnsi" w:hAnsiTheme="minorHAnsi" w:cstheme="minorBidi"/>
          <w:bCs w:val="0"/>
        </w:rPr>
      </w:pPr>
      <w:hyperlink w:anchor="_Toc114077030" w:history="1">
        <w:r w:rsidR="008A09ED" w:rsidRPr="008A09ED">
          <w:rPr>
            <w:rStyle w:val="Hyperlink"/>
            <w:color w:val="FFFFFF" w:themeColor="background1"/>
            <w:lang w:val="es-PE"/>
          </w:rPr>
          <w:t>2.2. Entrevistas</w:t>
        </w:r>
        <w:r w:rsidR="008A09ED" w:rsidRPr="008A09ED">
          <w:rPr>
            <w:webHidden/>
          </w:rPr>
          <w:tab/>
        </w:r>
        <w:r w:rsidR="008A09ED" w:rsidRPr="008A09ED">
          <w:rPr>
            <w:webHidden/>
          </w:rPr>
          <w:fldChar w:fldCharType="begin"/>
        </w:r>
        <w:r w:rsidR="008A09ED" w:rsidRPr="008A09ED">
          <w:rPr>
            <w:webHidden/>
          </w:rPr>
          <w:instrText xml:space="preserve"> PAGEREF _Toc114077030 \h </w:instrText>
        </w:r>
        <w:r w:rsidR="008A09ED" w:rsidRPr="008A09ED">
          <w:rPr>
            <w:webHidden/>
          </w:rPr>
        </w:r>
        <w:r w:rsidR="008A09ED" w:rsidRPr="008A09ED">
          <w:rPr>
            <w:webHidden/>
          </w:rPr>
          <w:fldChar w:fldCharType="separate"/>
        </w:r>
        <w:r w:rsidR="00255562">
          <w:rPr>
            <w:webHidden/>
          </w:rPr>
          <w:t>22</w:t>
        </w:r>
        <w:r w:rsidR="008A09ED" w:rsidRPr="008A09ED">
          <w:rPr>
            <w:webHidden/>
          </w:rPr>
          <w:fldChar w:fldCharType="end"/>
        </w:r>
      </w:hyperlink>
    </w:p>
    <w:p w14:paraId="599E40CE" w14:textId="6709717F"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31" w:history="1">
        <w:r w:rsidR="008A09ED" w:rsidRPr="008A09ED">
          <w:rPr>
            <w:rStyle w:val="Hyperlink"/>
            <w:noProof/>
            <w:color w:val="FFFFFF" w:themeColor="background1"/>
            <w:lang w:val="es-PE"/>
          </w:rPr>
          <w:t>2.2.1. Diseño de entrevistas</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_Toc114077031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22</w:t>
        </w:r>
        <w:r w:rsidR="008A09ED" w:rsidRPr="008A09ED">
          <w:rPr>
            <w:noProof/>
            <w:webHidden/>
            <w:color w:val="FFFFFF" w:themeColor="background1"/>
          </w:rPr>
          <w:fldChar w:fldCharType="end"/>
        </w:r>
      </w:hyperlink>
    </w:p>
    <w:p w14:paraId="27291214" w14:textId="62FD50B6"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32" w:history="1">
        <w:r w:rsidR="008A09ED" w:rsidRPr="008A09ED">
          <w:rPr>
            <w:rStyle w:val="Hyperlink"/>
            <w:noProof/>
            <w:color w:val="FFFFFF" w:themeColor="background1"/>
            <w:lang w:val="es-PE"/>
          </w:rPr>
          <w:t>2.2.2. Registro de entrevistas</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_Toc114077032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23</w:t>
        </w:r>
        <w:r w:rsidR="008A09ED" w:rsidRPr="008A09ED">
          <w:rPr>
            <w:noProof/>
            <w:webHidden/>
            <w:color w:val="FFFFFF" w:themeColor="background1"/>
          </w:rPr>
          <w:fldChar w:fldCharType="end"/>
        </w:r>
      </w:hyperlink>
    </w:p>
    <w:p w14:paraId="6DA74AAD" w14:textId="5A191E43"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33" w:history="1">
        <w:r w:rsidR="008A09ED" w:rsidRPr="008A09ED">
          <w:rPr>
            <w:rStyle w:val="Hyperlink"/>
            <w:noProof/>
            <w:color w:val="FFFFFF" w:themeColor="background1"/>
            <w:lang w:val="es-PE"/>
          </w:rPr>
          <w:t>2.2.3. Análisis de entrevistas</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_Toc114077033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27</w:t>
        </w:r>
        <w:r w:rsidR="008A09ED" w:rsidRPr="008A09ED">
          <w:rPr>
            <w:noProof/>
            <w:webHidden/>
            <w:color w:val="FFFFFF" w:themeColor="background1"/>
          </w:rPr>
          <w:fldChar w:fldCharType="end"/>
        </w:r>
      </w:hyperlink>
    </w:p>
    <w:p w14:paraId="45E8BEA4" w14:textId="03E44F55" w:rsidR="008A09ED" w:rsidRPr="008A09ED" w:rsidRDefault="00000000">
      <w:pPr>
        <w:pStyle w:val="TOC2"/>
        <w:rPr>
          <w:rFonts w:asciiTheme="minorHAnsi" w:hAnsiTheme="minorHAnsi" w:cstheme="minorBidi"/>
          <w:bCs w:val="0"/>
        </w:rPr>
      </w:pPr>
      <w:hyperlink w:anchor="_Toc114077034" w:history="1">
        <w:r w:rsidR="008A09ED" w:rsidRPr="008A09ED">
          <w:rPr>
            <w:rStyle w:val="Hyperlink"/>
            <w:color w:val="FFFFFF" w:themeColor="background1"/>
          </w:rPr>
          <w:t>2.3. Needfinding</w:t>
        </w:r>
        <w:r w:rsidR="008A09ED" w:rsidRPr="008A09ED">
          <w:rPr>
            <w:webHidden/>
          </w:rPr>
          <w:tab/>
        </w:r>
        <w:r w:rsidR="008A09ED" w:rsidRPr="008A09ED">
          <w:rPr>
            <w:webHidden/>
          </w:rPr>
          <w:fldChar w:fldCharType="begin"/>
        </w:r>
        <w:r w:rsidR="008A09ED" w:rsidRPr="008A09ED">
          <w:rPr>
            <w:webHidden/>
          </w:rPr>
          <w:instrText xml:space="preserve"> PAGEREF _Toc114077034 \h </w:instrText>
        </w:r>
        <w:r w:rsidR="008A09ED" w:rsidRPr="008A09ED">
          <w:rPr>
            <w:webHidden/>
          </w:rPr>
        </w:r>
        <w:r w:rsidR="008A09ED" w:rsidRPr="008A09ED">
          <w:rPr>
            <w:webHidden/>
          </w:rPr>
          <w:fldChar w:fldCharType="separate"/>
        </w:r>
        <w:r w:rsidR="00255562">
          <w:rPr>
            <w:webHidden/>
          </w:rPr>
          <w:t>32</w:t>
        </w:r>
        <w:r w:rsidR="008A09ED" w:rsidRPr="008A09ED">
          <w:rPr>
            <w:webHidden/>
          </w:rPr>
          <w:fldChar w:fldCharType="end"/>
        </w:r>
      </w:hyperlink>
    </w:p>
    <w:p w14:paraId="0CE673B8" w14:textId="4A3F0CB1"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35" w:history="1">
        <w:r w:rsidR="008A09ED" w:rsidRPr="008A09ED">
          <w:rPr>
            <w:rStyle w:val="Hyperlink"/>
            <w:noProof/>
            <w:color w:val="FFFFFF" w:themeColor="background1"/>
          </w:rPr>
          <w:t>2.3.1. User personas</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_Toc114077035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32</w:t>
        </w:r>
        <w:r w:rsidR="008A09ED" w:rsidRPr="008A09ED">
          <w:rPr>
            <w:noProof/>
            <w:webHidden/>
            <w:color w:val="FFFFFF" w:themeColor="background1"/>
          </w:rPr>
          <w:fldChar w:fldCharType="end"/>
        </w:r>
      </w:hyperlink>
    </w:p>
    <w:p w14:paraId="7FF22106" w14:textId="1D2D350B"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36" w:history="1">
        <w:r w:rsidR="008A09ED" w:rsidRPr="008A09ED">
          <w:rPr>
            <w:rStyle w:val="Hyperlink"/>
            <w:noProof/>
            <w:color w:val="FFFFFF" w:themeColor="background1"/>
          </w:rPr>
          <w:t>2.3.2. User task matrix</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_Toc114077036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34</w:t>
        </w:r>
        <w:r w:rsidR="008A09ED" w:rsidRPr="008A09ED">
          <w:rPr>
            <w:noProof/>
            <w:webHidden/>
            <w:color w:val="FFFFFF" w:themeColor="background1"/>
          </w:rPr>
          <w:fldChar w:fldCharType="end"/>
        </w:r>
      </w:hyperlink>
    </w:p>
    <w:p w14:paraId="06E9D274" w14:textId="67A03DCB"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37" w:history="1">
        <w:r w:rsidR="008A09ED" w:rsidRPr="008A09ED">
          <w:rPr>
            <w:rStyle w:val="Hyperlink"/>
            <w:noProof/>
            <w:color w:val="FFFFFF" w:themeColor="background1"/>
          </w:rPr>
          <w:t>2.3.3. User Journey Mapping</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_Toc114077037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35</w:t>
        </w:r>
        <w:r w:rsidR="008A09ED" w:rsidRPr="008A09ED">
          <w:rPr>
            <w:noProof/>
            <w:webHidden/>
            <w:color w:val="FFFFFF" w:themeColor="background1"/>
          </w:rPr>
          <w:fldChar w:fldCharType="end"/>
        </w:r>
      </w:hyperlink>
    </w:p>
    <w:p w14:paraId="533B5593" w14:textId="1822466B"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38" w:history="1">
        <w:r w:rsidR="008A09ED" w:rsidRPr="008A09ED">
          <w:rPr>
            <w:rStyle w:val="Hyperlink"/>
            <w:noProof/>
            <w:color w:val="FFFFFF" w:themeColor="background1"/>
          </w:rPr>
          <w:t>2.3.4. Empathy Mapping</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_Toc114077038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36</w:t>
        </w:r>
        <w:r w:rsidR="008A09ED" w:rsidRPr="008A09ED">
          <w:rPr>
            <w:noProof/>
            <w:webHidden/>
            <w:color w:val="FFFFFF" w:themeColor="background1"/>
          </w:rPr>
          <w:fldChar w:fldCharType="end"/>
        </w:r>
      </w:hyperlink>
    </w:p>
    <w:p w14:paraId="264ED367" w14:textId="351A5235" w:rsidR="008A09ED" w:rsidRPr="008A09ED" w:rsidRDefault="00000000">
      <w:pPr>
        <w:pStyle w:val="TOC3"/>
        <w:tabs>
          <w:tab w:val="right" w:leader="dot" w:pos="9926"/>
        </w:tabs>
        <w:rPr>
          <w:rFonts w:asciiTheme="minorHAnsi" w:hAnsiTheme="minorHAnsi" w:cstheme="minorBidi"/>
          <w:noProof/>
          <w:color w:val="FFFFFF" w:themeColor="background1"/>
          <w:sz w:val="22"/>
          <w:szCs w:val="22"/>
        </w:rPr>
      </w:pPr>
      <w:hyperlink w:anchor="_Toc114077039" w:history="1">
        <w:r w:rsidR="008A09ED" w:rsidRPr="008A09ED">
          <w:rPr>
            <w:rStyle w:val="Hyperlink"/>
            <w:noProof/>
            <w:color w:val="FFFFFF" w:themeColor="background1"/>
          </w:rPr>
          <w:t>2.3.5.</w:t>
        </w:r>
        <w:r w:rsidR="008A09ED" w:rsidRPr="008A09ED">
          <w:rPr>
            <w:rStyle w:val="Hyperlink"/>
            <w:rFonts w:ascii="Arial" w:hAnsi="Arial" w:cs="Arial"/>
            <w:noProof/>
            <w:color w:val="FFFFFF" w:themeColor="background1"/>
            <w:bdr w:val="none" w:sz="0" w:space="0" w:color="auto" w:frame="1"/>
          </w:rPr>
          <w:t xml:space="preserve"> </w:t>
        </w:r>
        <w:r w:rsidR="008A09ED" w:rsidRPr="008A09ED">
          <w:rPr>
            <w:rStyle w:val="Hyperlink"/>
            <w:noProof/>
            <w:color w:val="FFFFFF" w:themeColor="background1"/>
          </w:rPr>
          <w:t>As-is Scenario Mapping</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_Toc114077039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38</w:t>
        </w:r>
        <w:r w:rsidR="008A09ED" w:rsidRPr="008A09ED">
          <w:rPr>
            <w:noProof/>
            <w:webHidden/>
            <w:color w:val="FFFFFF" w:themeColor="background1"/>
          </w:rPr>
          <w:fldChar w:fldCharType="end"/>
        </w:r>
      </w:hyperlink>
    </w:p>
    <w:p w14:paraId="3910D895" w14:textId="5741FC63" w:rsidR="008A09ED" w:rsidRPr="008A09ED" w:rsidRDefault="00000000">
      <w:pPr>
        <w:pStyle w:val="TOC1"/>
        <w:rPr>
          <w:rFonts w:asciiTheme="minorHAnsi" w:hAnsiTheme="minorHAnsi" w:cstheme="minorBidi"/>
          <w:bCs w:val="0"/>
          <w:iCs w:val="0"/>
          <w:noProof/>
          <w:color w:val="FFFFFF" w:themeColor="background1"/>
          <w:sz w:val="22"/>
          <w:szCs w:val="22"/>
        </w:rPr>
      </w:pPr>
      <w:hyperlink w:anchor="_Toc114077040" w:history="1">
        <w:r w:rsidR="008A09ED" w:rsidRPr="008A09ED">
          <w:rPr>
            <w:rStyle w:val="Hyperlink"/>
            <w:noProof/>
            <w:color w:val="FFFFFF" w:themeColor="background1"/>
            <w:lang w:val="es-PE"/>
          </w:rPr>
          <w:t>Conclusiones</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_Toc114077040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39</w:t>
        </w:r>
        <w:r w:rsidR="008A09ED" w:rsidRPr="008A09ED">
          <w:rPr>
            <w:noProof/>
            <w:webHidden/>
            <w:color w:val="FFFFFF" w:themeColor="background1"/>
          </w:rPr>
          <w:fldChar w:fldCharType="end"/>
        </w:r>
      </w:hyperlink>
    </w:p>
    <w:p w14:paraId="56518E84" w14:textId="51173C97" w:rsidR="008A09ED" w:rsidRPr="008A09ED" w:rsidRDefault="00000000">
      <w:pPr>
        <w:pStyle w:val="TOC1"/>
        <w:rPr>
          <w:rFonts w:asciiTheme="minorHAnsi" w:hAnsiTheme="minorHAnsi" w:cstheme="minorBidi"/>
          <w:bCs w:val="0"/>
          <w:iCs w:val="0"/>
          <w:noProof/>
          <w:color w:val="FFFFFF" w:themeColor="background1"/>
          <w:sz w:val="22"/>
          <w:szCs w:val="22"/>
        </w:rPr>
      </w:pPr>
      <w:hyperlink w:anchor="_Toc114077041" w:history="1">
        <w:r w:rsidR="008A09ED" w:rsidRPr="008A09ED">
          <w:rPr>
            <w:rStyle w:val="Hyperlink"/>
            <w:noProof/>
            <w:color w:val="FFFFFF" w:themeColor="background1"/>
            <w:lang w:val="es-PE"/>
          </w:rPr>
          <w:t>Bibliografia</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_Toc114077041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39</w:t>
        </w:r>
        <w:r w:rsidR="008A09ED" w:rsidRPr="008A09ED">
          <w:rPr>
            <w:noProof/>
            <w:webHidden/>
            <w:color w:val="FFFFFF" w:themeColor="background1"/>
          </w:rPr>
          <w:fldChar w:fldCharType="end"/>
        </w:r>
      </w:hyperlink>
    </w:p>
    <w:p w14:paraId="11D5353F" w14:textId="5199ED5F" w:rsidR="008A09ED" w:rsidRPr="008A09ED" w:rsidRDefault="00000000">
      <w:pPr>
        <w:pStyle w:val="TOC1"/>
        <w:rPr>
          <w:rFonts w:asciiTheme="minorHAnsi" w:hAnsiTheme="minorHAnsi" w:cstheme="minorBidi"/>
          <w:bCs w:val="0"/>
          <w:iCs w:val="0"/>
          <w:noProof/>
          <w:color w:val="FFFFFF" w:themeColor="background1"/>
          <w:sz w:val="22"/>
          <w:szCs w:val="22"/>
        </w:rPr>
      </w:pPr>
      <w:hyperlink w:anchor="_Toc114077042" w:history="1">
        <w:r w:rsidR="008A09ED" w:rsidRPr="008A09ED">
          <w:rPr>
            <w:rStyle w:val="Hyperlink"/>
            <w:noProof/>
            <w:color w:val="FFFFFF" w:themeColor="background1"/>
          </w:rPr>
          <w:t>Anexos</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_Toc114077042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40</w:t>
        </w:r>
        <w:r w:rsidR="008A09ED" w:rsidRPr="008A09ED">
          <w:rPr>
            <w:noProof/>
            <w:webHidden/>
            <w:color w:val="FFFFFF" w:themeColor="background1"/>
          </w:rPr>
          <w:fldChar w:fldCharType="end"/>
        </w:r>
      </w:hyperlink>
    </w:p>
    <w:p w14:paraId="3B687CD1" w14:textId="01292B75" w:rsidR="008A09ED" w:rsidRPr="008A09ED" w:rsidRDefault="00000000">
      <w:pPr>
        <w:pStyle w:val="TOC1"/>
        <w:rPr>
          <w:rFonts w:asciiTheme="minorHAnsi" w:hAnsiTheme="minorHAnsi" w:cstheme="minorBidi"/>
          <w:bCs w:val="0"/>
          <w:iCs w:val="0"/>
          <w:noProof/>
          <w:color w:val="FFFFFF" w:themeColor="background1"/>
          <w:sz w:val="22"/>
          <w:szCs w:val="22"/>
        </w:rPr>
      </w:pPr>
      <w:hyperlink w:anchor="_Toc114077043" w:history="1">
        <w:r w:rsidR="008A09ED" w:rsidRPr="008A09ED">
          <w:rPr>
            <w:rStyle w:val="Hyperlink"/>
            <w:noProof/>
            <w:color w:val="FFFFFF" w:themeColor="background1"/>
            <w:lang w:val="es-PE"/>
          </w:rPr>
          <w:t>Enlace del Video</w:t>
        </w:r>
        <w:r w:rsidR="008A09ED" w:rsidRPr="008A09ED">
          <w:rPr>
            <w:noProof/>
            <w:webHidden/>
            <w:color w:val="FFFFFF" w:themeColor="background1"/>
          </w:rPr>
          <w:tab/>
        </w:r>
        <w:r w:rsidR="008A09ED" w:rsidRPr="008A09ED">
          <w:rPr>
            <w:noProof/>
            <w:webHidden/>
            <w:color w:val="FFFFFF" w:themeColor="background1"/>
          </w:rPr>
          <w:fldChar w:fldCharType="begin"/>
        </w:r>
        <w:r w:rsidR="008A09ED" w:rsidRPr="008A09ED">
          <w:rPr>
            <w:noProof/>
            <w:webHidden/>
            <w:color w:val="FFFFFF" w:themeColor="background1"/>
          </w:rPr>
          <w:instrText xml:space="preserve"> PAGEREF _Toc114077043 \h </w:instrText>
        </w:r>
        <w:r w:rsidR="008A09ED" w:rsidRPr="008A09ED">
          <w:rPr>
            <w:noProof/>
            <w:webHidden/>
            <w:color w:val="FFFFFF" w:themeColor="background1"/>
          </w:rPr>
        </w:r>
        <w:r w:rsidR="008A09ED" w:rsidRPr="008A09ED">
          <w:rPr>
            <w:noProof/>
            <w:webHidden/>
            <w:color w:val="FFFFFF" w:themeColor="background1"/>
          </w:rPr>
          <w:fldChar w:fldCharType="separate"/>
        </w:r>
        <w:r w:rsidR="00255562">
          <w:rPr>
            <w:noProof/>
            <w:webHidden/>
            <w:color w:val="FFFFFF" w:themeColor="background1"/>
          </w:rPr>
          <w:t>41</w:t>
        </w:r>
        <w:r w:rsidR="008A09ED" w:rsidRPr="008A09ED">
          <w:rPr>
            <w:noProof/>
            <w:webHidden/>
            <w:color w:val="FFFFFF" w:themeColor="background1"/>
          </w:rPr>
          <w:fldChar w:fldCharType="end"/>
        </w:r>
      </w:hyperlink>
    </w:p>
    <w:p w14:paraId="3CCEE268" w14:textId="328929FB" w:rsidR="001E704D" w:rsidRPr="005D508B" w:rsidRDefault="006D4CF7" w:rsidP="001E704D">
      <w:pPr>
        <w:pStyle w:val="Heading1"/>
        <w:rPr>
          <w:color w:val="FFFFFF" w:themeColor="background1"/>
        </w:rPr>
      </w:pPr>
      <w:r w:rsidRPr="008A09ED">
        <w:rPr>
          <w:color w:val="FFFFFF" w:themeColor="background1"/>
        </w:rPr>
        <w:fldChar w:fldCharType="end"/>
      </w:r>
      <w:r w:rsidR="00D42D0F" w:rsidRPr="005D508B">
        <w:rPr>
          <w:color w:val="FFFFFF" w:themeColor="background1"/>
        </w:rPr>
        <w:br w:type="page"/>
      </w:r>
      <w:bookmarkStart w:id="0" w:name="_Toc114077015"/>
      <w:r w:rsidR="005B192E" w:rsidRPr="00C63CE2">
        <w:lastRenderedPageBreak/>
        <w:t>Control de versiones</w:t>
      </w:r>
      <w:bookmarkEnd w:id="0"/>
    </w:p>
    <w:tbl>
      <w:tblPr>
        <w:tblStyle w:val="TableGrid"/>
        <w:tblW w:w="0" w:type="auto"/>
        <w:tblLook w:val="04A0" w:firstRow="1" w:lastRow="0" w:firstColumn="1" w:lastColumn="0" w:noHBand="0" w:noVBand="1"/>
      </w:tblPr>
      <w:tblGrid>
        <w:gridCol w:w="2481"/>
        <w:gridCol w:w="2481"/>
        <w:gridCol w:w="2482"/>
        <w:gridCol w:w="2482"/>
      </w:tblGrid>
      <w:tr w:rsidR="001E704D" w14:paraId="2A7A0E0D" w14:textId="77777777" w:rsidTr="001E704D">
        <w:tc>
          <w:tcPr>
            <w:tcW w:w="2481" w:type="dxa"/>
          </w:tcPr>
          <w:p w14:paraId="06BED7E3" w14:textId="33B4D4B7" w:rsidR="001E704D" w:rsidRPr="00D61049" w:rsidRDefault="001E704D" w:rsidP="00D61049">
            <w:pPr>
              <w:jc w:val="center"/>
              <w:rPr>
                <w:rFonts w:ascii="Zizou Slab Medium" w:hAnsi="Zizou Slab Medium"/>
                <w:lang w:val="es-PE"/>
              </w:rPr>
            </w:pPr>
            <w:proofErr w:type="spellStart"/>
            <w:r w:rsidRPr="00D61049">
              <w:rPr>
                <w:rFonts w:ascii="Zizou Slab Medium" w:hAnsi="Zizou Slab Medium"/>
                <w:lang w:val="es-PE"/>
              </w:rPr>
              <w:t>Version</w:t>
            </w:r>
            <w:proofErr w:type="spellEnd"/>
          </w:p>
        </w:tc>
        <w:tc>
          <w:tcPr>
            <w:tcW w:w="2481" w:type="dxa"/>
          </w:tcPr>
          <w:p w14:paraId="626CD15E" w14:textId="170C8300" w:rsidR="001E704D" w:rsidRPr="00D61049" w:rsidRDefault="001E704D" w:rsidP="00D61049">
            <w:pPr>
              <w:jc w:val="center"/>
              <w:rPr>
                <w:rFonts w:ascii="Zizou Slab Medium" w:hAnsi="Zizou Slab Medium"/>
                <w:lang w:val="es-PE"/>
              </w:rPr>
            </w:pPr>
            <w:r w:rsidRPr="00D61049">
              <w:rPr>
                <w:rFonts w:ascii="Zizou Slab Medium" w:hAnsi="Zizou Slab Medium"/>
                <w:lang w:val="es-PE"/>
              </w:rPr>
              <w:t>Fecha</w:t>
            </w:r>
          </w:p>
        </w:tc>
        <w:tc>
          <w:tcPr>
            <w:tcW w:w="2482" w:type="dxa"/>
          </w:tcPr>
          <w:p w14:paraId="03A8DBF1" w14:textId="71055DAE" w:rsidR="001E704D" w:rsidRPr="00D61049" w:rsidRDefault="001E704D" w:rsidP="00D61049">
            <w:pPr>
              <w:jc w:val="center"/>
              <w:rPr>
                <w:rFonts w:ascii="Zizou Slab Medium" w:hAnsi="Zizou Slab Medium"/>
                <w:lang w:val="es-PE"/>
              </w:rPr>
            </w:pPr>
            <w:r w:rsidRPr="00D61049">
              <w:rPr>
                <w:rFonts w:ascii="Zizou Slab Medium" w:hAnsi="Zizou Slab Medium"/>
                <w:lang w:val="es-PE"/>
              </w:rPr>
              <w:t>Autor</w:t>
            </w:r>
          </w:p>
        </w:tc>
        <w:tc>
          <w:tcPr>
            <w:tcW w:w="2482" w:type="dxa"/>
          </w:tcPr>
          <w:p w14:paraId="000A6966" w14:textId="4AEE9782" w:rsidR="001E704D" w:rsidRPr="00D61049" w:rsidRDefault="00D61049" w:rsidP="00D61049">
            <w:pPr>
              <w:jc w:val="center"/>
              <w:rPr>
                <w:rFonts w:ascii="Zizou Slab Medium" w:hAnsi="Zizou Slab Medium"/>
                <w:lang w:val="es-PE"/>
              </w:rPr>
            </w:pPr>
            <w:r w:rsidRPr="00D61049">
              <w:rPr>
                <w:rFonts w:ascii="Zizou Slab Medium" w:hAnsi="Zizou Slab Medium"/>
                <w:lang w:val="es-PE"/>
              </w:rPr>
              <w:t>Descripción de modificación</w:t>
            </w:r>
          </w:p>
        </w:tc>
      </w:tr>
      <w:tr w:rsidR="001E704D" w:rsidRPr="00255562" w14:paraId="03E1F125" w14:textId="77777777" w:rsidTr="001E704D">
        <w:tc>
          <w:tcPr>
            <w:tcW w:w="2481" w:type="dxa"/>
          </w:tcPr>
          <w:p w14:paraId="2779D1B5" w14:textId="7B2CD1FD" w:rsidR="001E704D" w:rsidRDefault="007632AD" w:rsidP="00D61049">
            <w:r>
              <w:t>1.1.</w:t>
            </w:r>
          </w:p>
        </w:tc>
        <w:tc>
          <w:tcPr>
            <w:tcW w:w="2481" w:type="dxa"/>
          </w:tcPr>
          <w:p w14:paraId="076ECAB9" w14:textId="1CA7B398" w:rsidR="001E704D" w:rsidRDefault="007632AD" w:rsidP="00D61049">
            <w:r>
              <w:t>26/08/2022</w:t>
            </w:r>
          </w:p>
        </w:tc>
        <w:tc>
          <w:tcPr>
            <w:tcW w:w="2482" w:type="dxa"/>
          </w:tcPr>
          <w:p w14:paraId="4063D700" w14:textId="0879A6EE" w:rsidR="001E704D" w:rsidRDefault="007632AD" w:rsidP="00D61049">
            <w:r>
              <w:t>Lucas Ruiz, Oliver Tuesta</w:t>
            </w:r>
          </w:p>
        </w:tc>
        <w:tc>
          <w:tcPr>
            <w:tcW w:w="2482" w:type="dxa"/>
          </w:tcPr>
          <w:p w14:paraId="31BDB7CB" w14:textId="65CD9A03" w:rsidR="00FE5A5E" w:rsidRPr="00FE5A5E" w:rsidRDefault="00FE5A5E" w:rsidP="00FE5A5E">
            <w:pPr>
              <w:rPr>
                <w:lang w:val="es-PE"/>
              </w:rPr>
            </w:pPr>
            <w:r w:rsidRPr="00FE5A5E">
              <w:rPr>
                <w:lang w:val="es-PE"/>
              </w:rPr>
              <w:t xml:space="preserve">Se terminó la descripción del startup, el perfil de 2 integrantes, el </w:t>
            </w:r>
            <w:proofErr w:type="spellStart"/>
            <w:r w:rsidRPr="00CA3355">
              <w:rPr>
                <w:lang w:val="es-PE"/>
              </w:rPr>
              <w:t>solution</w:t>
            </w:r>
            <w:proofErr w:type="spellEnd"/>
            <w:r w:rsidRPr="00CA3355">
              <w:rPr>
                <w:lang w:val="es-PE"/>
              </w:rPr>
              <w:t xml:space="preserve"> </w:t>
            </w:r>
            <w:proofErr w:type="spellStart"/>
            <w:r w:rsidRPr="00CA3355">
              <w:rPr>
                <w:lang w:val="es-PE"/>
              </w:rPr>
              <w:t>profile</w:t>
            </w:r>
            <w:proofErr w:type="spellEnd"/>
            <w:r w:rsidRPr="00FE5A5E">
              <w:rPr>
                <w:lang w:val="es-PE"/>
              </w:rPr>
              <w:t xml:space="preserve"> y se avanzó con el Lean UX </w:t>
            </w:r>
            <w:proofErr w:type="spellStart"/>
            <w:r w:rsidRPr="00CA3355">
              <w:rPr>
                <w:lang w:val="es-PE"/>
              </w:rPr>
              <w:t>Process</w:t>
            </w:r>
            <w:proofErr w:type="spellEnd"/>
          </w:p>
          <w:p w14:paraId="513BF2E4" w14:textId="77777777" w:rsidR="001E704D" w:rsidRPr="00FE5A5E" w:rsidRDefault="001E704D" w:rsidP="00D61049">
            <w:pPr>
              <w:rPr>
                <w:lang w:val="es-PE"/>
              </w:rPr>
            </w:pPr>
          </w:p>
        </w:tc>
      </w:tr>
      <w:tr w:rsidR="001E704D" w:rsidRPr="00255562" w14:paraId="59341D39" w14:textId="77777777" w:rsidTr="001E704D">
        <w:tc>
          <w:tcPr>
            <w:tcW w:w="2481" w:type="dxa"/>
          </w:tcPr>
          <w:p w14:paraId="0DECC387" w14:textId="39F38DE4" w:rsidR="001E704D" w:rsidRDefault="007632AD" w:rsidP="00D61049">
            <w:r>
              <w:t>1.2.</w:t>
            </w:r>
          </w:p>
        </w:tc>
        <w:tc>
          <w:tcPr>
            <w:tcW w:w="2481" w:type="dxa"/>
          </w:tcPr>
          <w:p w14:paraId="4F15D687" w14:textId="13E461F2" w:rsidR="001E704D" w:rsidRDefault="007632AD" w:rsidP="00D61049">
            <w:r>
              <w:t>27/08/2022</w:t>
            </w:r>
          </w:p>
        </w:tc>
        <w:tc>
          <w:tcPr>
            <w:tcW w:w="2482" w:type="dxa"/>
          </w:tcPr>
          <w:p w14:paraId="13D3D3A2" w14:textId="0BFE76B8" w:rsidR="001E704D" w:rsidRPr="00FE5A5E" w:rsidRDefault="00FE5A5E" w:rsidP="00D61049">
            <w:pPr>
              <w:rPr>
                <w:lang w:val="es-PE"/>
              </w:rPr>
            </w:pPr>
            <w:r w:rsidRPr="00FE5A5E">
              <w:rPr>
                <w:lang w:val="es-PE"/>
              </w:rPr>
              <w:t xml:space="preserve">Ángel Polo, Erick Wong, </w:t>
            </w:r>
            <w:r w:rsidR="00950890">
              <w:rPr>
                <w:lang w:val="es-PE"/>
              </w:rPr>
              <w:t xml:space="preserve">Lucas Ruiz, </w:t>
            </w:r>
            <w:r w:rsidRPr="00FE5A5E">
              <w:rPr>
                <w:lang w:val="es-PE"/>
              </w:rPr>
              <w:t>Paolo Checa, Oliver Tuesta</w:t>
            </w:r>
          </w:p>
        </w:tc>
        <w:tc>
          <w:tcPr>
            <w:tcW w:w="2482" w:type="dxa"/>
          </w:tcPr>
          <w:p w14:paraId="03C2447A" w14:textId="50AA3CA7" w:rsidR="00FE5A5E" w:rsidRPr="00FE5A5E" w:rsidRDefault="00FE5A5E" w:rsidP="00FE5A5E">
            <w:pPr>
              <w:rPr>
                <w:lang w:val="es-PE"/>
              </w:rPr>
            </w:pPr>
            <w:r w:rsidRPr="00FE5A5E">
              <w:rPr>
                <w:lang w:val="es-PE"/>
              </w:rPr>
              <w:t xml:space="preserve">Se realizó una revisión general del </w:t>
            </w:r>
            <w:r w:rsidRPr="00CA3355">
              <w:rPr>
                <w:lang w:val="es-PE"/>
              </w:rPr>
              <w:t xml:space="preserve">startup </w:t>
            </w:r>
            <w:proofErr w:type="spellStart"/>
            <w:r w:rsidRPr="00CA3355">
              <w:rPr>
                <w:lang w:val="es-PE"/>
              </w:rPr>
              <w:t>profile</w:t>
            </w:r>
            <w:proofErr w:type="spellEnd"/>
            <w:r w:rsidRPr="00FE5A5E">
              <w:rPr>
                <w:lang w:val="es-PE"/>
              </w:rPr>
              <w:t xml:space="preserve">, perfil de integrante, se culminó con el Lean UX </w:t>
            </w:r>
            <w:proofErr w:type="spellStart"/>
            <w:r w:rsidRPr="00CA3355">
              <w:rPr>
                <w:lang w:val="es-PE"/>
              </w:rPr>
              <w:t>Process</w:t>
            </w:r>
            <w:proofErr w:type="spellEnd"/>
            <w:r w:rsidRPr="00FE5A5E">
              <w:rPr>
                <w:lang w:val="es-PE"/>
              </w:rPr>
              <w:t xml:space="preserve"> y se inició el traslado de la información a la plantilla correspondiente</w:t>
            </w:r>
          </w:p>
          <w:p w14:paraId="406AB87B" w14:textId="77777777" w:rsidR="001E704D" w:rsidRPr="00FE5A5E" w:rsidRDefault="001E704D" w:rsidP="00D61049">
            <w:pPr>
              <w:rPr>
                <w:lang w:val="es-PE"/>
              </w:rPr>
            </w:pPr>
          </w:p>
        </w:tc>
      </w:tr>
      <w:tr w:rsidR="001E704D" w:rsidRPr="00255562" w14:paraId="6A00F92C" w14:textId="77777777" w:rsidTr="001E704D">
        <w:tc>
          <w:tcPr>
            <w:tcW w:w="2481" w:type="dxa"/>
          </w:tcPr>
          <w:p w14:paraId="3F520C0B" w14:textId="115733B4" w:rsidR="001E704D" w:rsidRDefault="007632AD" w:rsidP="00D61049">
            <w:r>
              <w:t>1.3.</w:t>
            </w:r>
          </w:p>
        </w:tc>
        <w:tc>
          <w:tcPr>
            <w:tcW w:w="2481" w:type="dxa"/>
          </w:tcPr>
          <w:p w14:paraId="49A4D0E5" w14:textId="0ACAFBD8" w:rsidR="001E704D" w:rsidRDefault="007632AD" w:rsidP="00D61049">
            <w:r>
              <w:t>28/08/2022</w:t>
            </w:r>
          </w:p>
        </w:tc>
        <w:tc>
          <w:tcPr>
            <w:tcW w:w="2482" w:type="dxa"/>
          </w:tcPr>
          <w:p w14:paraId="52EEC54B" w14:textId="6D672874" w:rsidR="001E704D" w:rsidRPr="00950890" w:rsidRDefault="00950890" w:rsidP="00D61049">
            <w:pPr>
              <w:rPr>
                <w:lang w:val="es-PE"/>
              </w:rPr>
            </w:pPr>
            <w:r w:rsidRPr="00FE5A5E">
              <w:rPr>
                <w:lang w:val="es-PE"/>
              </w:rPr>
              <w:t xml:space="preserve">Ángel Polo, Erick Wong, </w:t>
            </w:r>
            <w:r>
              <w:rPr>
                <w:lang w:val="es-PE"/>
              </w:rPr>
              <w:t xml:space="preserve">Lucas Ruiz, </w:t>
            </w:r>
            <w:r w:rsidRPr="00FE5A5E">
              <w:rPr>
                <w:lang w:val="es-PE"/>
              </w:rPr>
              <w:t>Paolo Checa</w:t>
            </w:r>
          </w:p>
        </w:tc>
        <w:tc>
          <w:tcPr>
            <w:tcW w:w="2482" w:type="dxa"/>
          </w:tcPr>
          <w:p w14:paraId="2D13C1DD" w14:textId="2039031D" w:rsidR="001E704D" w:rsidRPr="00950890" w:rsidRDefault="00DB1EE9" w:rsidP="00D61049">
            <w:pPr>
              <w:rPr>
                <w:lang w:val="es-PE"/>
              </w:rPr>
            </w:pPr>
            <w:r>
              <w:rPr>
                <w:lang w:val="es-PE"/>
              </w:rPr>
              <w:t xml:space="preserve">Se termino el informe </w:t>
            </w:r>
            <w:r w:rsidR="00492B0E">
              <w:rPr>
                <w:lang w:val="es-PE"/>
              </w:rPr>
              <w:t>del TB1</w:t>
            </w:r>
            <w:r w:rsidR="003F320F">
              <w:rPr>
                <w:lang w:val="es-PE"/>
              </w:rPr>
              <w:t xml:space="preserve"> realizando las ultimas revisiones</w:t>
            </w:r>
          </w:p>
        </w:tc>
      </w:tr>
      <w:tr w:rsidR="00E3592E" w:rsidRPr="00255562" w14:paraId="44A5F151" w14:textId="77777777" w:rsidTr="001E704D">
        <w:tc>
          <w:tcPr>
            <w:tcW w:w="2481" w:type="dxa"/>
          </w:tcPr>
          <w:p w14:paraId="1FA6E3A6" w14:textId="62B124E5" w:rsidR="00E3592E" w:rsidRDefault="00E3592E" w:rsidP="00E3592E">
            <w:r>
              <w:t>2.1.</w:t>
            </w:r>
          </w:p>
        </w:tc>
        <w:tc>
          <w:tcPr>
            <w:tcW w:w="2481" w:type="dxa"/>
          </w:tcPr>
          <w:p w14:paraId="60781DBD" w14:textId="44A027DD" w:rsidR="00E3592E" w:rsidRDefault="00E3592E" w:rsidP="00E3592E">
            <w:r>
              <w:t>10/09/2022</w:t>
            </w:r>
          </w:p>
        </w:tc>
        <w:tc>
          <w:tcPr>
            <w:tcW w:w="2482" w:type="dxa"/>
          </w:tcPr>
          <w:p w14:paraId="7B19C29C" w14:textId="2C5FEA16" w:rsidR="00E3592E" w:rsidRPr="00FE5A5E" w:rsidRDefault="00E3592E" w:rsidP="00E3592E">
            <w:pPr>
              <w:rPr>
                <w:lang w:val="es-PE"/>
              </w:rPr>
            </w:pPr>
            <w:r w:rsidRPr="00FE5A5E">
              <w:rPr>
                <w:lang w:val="es-PE"/>
              </w:rPr>
              <w:t xml:space="preserve">Ángel Polo, </w:t>
            </w:r>
            <w:r>
              <w:rPr>
                <w:lang w:val="es-PE"/>
              </w:rPr>
              <w:t xml:space="preserve">Lucas Ruiz, </w:t>
            </w:r>
            <w:r w:rsidRPr="00FE5A5E">
              <w:rPr>
                <w:lang w:val="es-PE"/>
              </w:rPr>
              <w:t>Paolo Checa, Oliver Tuesta</w:t>
            </w:r>
          </w:p>
        </w:tc>
        <w:tc>
          <w:tcPr>
            <w:tcW w:w="2482" w:type="dxa"/>
          </w:tcPr>
          <w:p w14:paraId="264BCA8B" w14:textId="6B40B81F" w:rsidR="00E3592E" w:rsidRDefault="00E3592E" w:rsidP="00E3592E">
            <w:pPr>
              <w:rPr>
                <w:lang w:val="es-PE"/>
              </w:rPr>
            </w:pPr>
            <w:r w:rsidRPr="00E3592E">
              <w:rPr>
                <w:lang w:val="es-PE"/>
              </w:rPr>
              <w:t>Correcciones de la TB1, avance de los competidores, user personas, as-is scenario map</w:t>
            </w:r>
          </w:p>
        </w:tc>
      </w:tr>
      <w:tr w:rsidR="00E3592E" w:rsidRPr="00247763" w14:paraId="69A4B1D9" w14:textId="77777777" w:rsidTr="001E704D">
        <w:tc>
          <w:tcPr>
            <w:tcW w:w="2481" w:type="dxa"/>
          </w:tcPr>
          <w:p w14:paraId="3A2C095B" w14:textId="3C5E6B75" w:rsidR="00E3592E" w:rsidRDefault="00E3592E" w:rsidP="00E3592E">
            <w:r>
              <w:t>2.2.</w:t>
            </w:r>
          </w:p>
        </w:tc>
        <w:tc>
          <w:tcPr>
            <w:tcW w:w="2481" w:type="dxa"/>
          </w:tcPr>
          <w:p w14:paraId="466FC0B3" w14:textId="7B96D834" w:rsidR="00E3592E" w:rsidRDefault="00E3592E" w:rsidP="00E3592E">
            <w:r>
              <w:t>11/09/2022</w:t>
            </w:r>
          </w:p>
        </w:tc>
        <w:tc>
          <w:tcPr>
            <w:tcW w:w="2482" w:type="dxa"/>
          </w:tcPr>
          <w:p w14:paraId="4840684C" w14:textId="06B3E167" w:rsidR="00E3592E" w:rsidRPr="00FE5A5E" w:rsidRDefault="00E3592E" w:rsidP="00E3592E">
            <w:pPr>
              <w:rPr>
                <w:lang w:val="es-PE"/>
              </w:rPr>
            </w:pPr>
            <w:r>
              <w:rPr>
                <w:lang w:val="es-PE"/>
              </w:rPr>
              <w:t>Erick Wong</w:t>
            </w:r>
          </w:p>
        </w:tc>
        <w:tc>
          <w:tcPr>
            <w:tcW w:w="2482" w:type="dxa"/>
          </w:tcPr>
          <w:p w14:paraId="69EDFA35" w14:textId="5E15BAC0" w:rsidR="00E3592E" w:rsidRPr="00262F9F" w:rsidRDefault="00CA2F60" w:rsidP="00E3592E">
            <w:r w:rsidRPr="00262F9F">
              <w:t>Task matrix, y Empathy mapping</w:t>
            </w:r>
          </w:p>
        </w:tc>
      </w:tr>
      <w:tr w:rsidR="00E3592E" w:rsidRPr="00247763" w14:paraId="38AA82D4" w14:textId="77777777" w:rsidTr="001E704D">
        <w:tc>
          <w:tcPr>
            <w:tcW w:w="2481" w:type="dxa"/>
          </w:tcPr>
          <w:p w14:paraId="1CD6F3CE" w14:textId="37466DA2" w:rsidR="00E3592E" w:rsidRDefault="00E3592E" w:rsidP="00E3592E">
            <w:r>
              <w:t>2.3.</w:t>
            </w:r>
          </w:p>
        </w:tc>
        <w:tc>
          <w:tcPr>
            <w:tcW w:w="2481" w:type="dxa"/>
          </w:tcPr>
          <w:p w14:paraId="7D53DC9B" w14:textId="7555FA15" w:rsidR="00E3592E" w:rsidRDefault="00E3592E" w:rsidP="00E3592E">
            <w:r>
              <w:t>13/09/2022</w:t>
            </w:r>
          </w:p>
        </w:tc>
        <w:tc>
          <w:tcPr>
            <w:tcW w:w="2482" w:type="dxa"/>
          </w:tcPr>
          <w:p w14:paraId="15431E0C" w14:textId="71753C8A" w:rsidR="00E3592E" w:rsidRPr="00FE5A5E" w:rsidRDefault="00E3592E" w:rsidP="00E3592E">
            <w:pPr>
              <w:rPr>
                <w:lang w:val="es-PE"/>
              </w:rPr>
            </w:pPr>
            <w:r>
              <w:rPr>
                <w:lang w:val="es-PE"/>
              </w:rPr>
              <w:t>Paolo Checa</w:t>
            </w:r>
          </w:p>
        </w:tc>
        <w:tc>
          <w:tcPr>
            <w:tcW w:w="2482" w:type="dxa"/>
          </w:tcPr>
          <w:p w14:paraId="4AE47006" w14:textId="1F181C1A" w:rsidR="00E3592E" w:rsidRDefault="00CA2F60" w:rsidP="00E3592E">
            <w:pPr>
              <w:rPr>
                <w:lang w:val="es-PE"/>
              </w:rPr>
            </w:pPr>
            <w:proofErr w:type="spellStart"/>
            <w:r>
              <w:rPr>
                <w:lang w:val="es-PE"/>
              </w:rPr>
              <w:t>Student</w:t>
            </w:r>
            <w:proofErr w:type="spellEnd"/>
            <w:r>
              <w:rPr>
                <w:lang w:val="es-PE"/>
              </w:rPr>
              <w:t xml:space="preserve"> </w:t>
            </w:r>
            <w:proofErr w:type="spellStart"/>
            <w:r>
              <w:rPr>
                <w:lang w:val="es-PE"/>
              </w:rPr>
              <w:t>outcome</w:t>
            </w:r>
            <w:proofErr w:type="spellEnd"/>
          </w:p>
        </w:tc>
      </w:tr>
      <w:tr w:rsidR="0062070A" w:rsidRPr="00255562" w14:paraId="41038BDE" w14:textId="77777777" w:rsidTr="001E704D">
        <w:tc>
          <w:tcPr>
            <w:tcW w:w="2481" w:type="dxa"/>
          </w:tcPr>
          <w:p w14:paraId="643DB630" w14:textId="3725ACED" w:rsidR="0062070A" w:rsidRDefault="0062070A" w:rsidP="0062070A">
            <w:r>
              <w:lastRenderedPageBreak/>
              <w:t>2.4.</w:t>
            </w:r>
          </w:p>
        </w:tc>
        <w:tc>
          <w:tcPr>
            <w:tcW w:w="2481" w:type="dxa"/>
          </w:tcPr>
          <w:p w14:paraId="2E83448D" w14:textId="097E10E0" w:rsidR="0062070A" w:rsidRDefault="0062070A" w:rsidP="0062070A">
            <w:r>
              <w:t>14/09/2022</w:t>
            </w:r>
          </w:p>
        </w:tc>
        <w:tc>
          <w:tcPr>
            <w:tcW w:w="2482" w:type="dxa"/>
          </w:tcPr>
          <w:p w14:paraId="7CE9AB63" w14:textId="2742B4BE" w:rsidR="0062070A" w:rsidRPr="00FE5A5E" w:rsidRDefault="0062070A" w:rsidP="0062070A">
            <w:pPr>
              <w:rPr>
                <w:lang w:val="es-PE"/>
              </w:rPr>
            </w:pPr>
            <w:r w:rsidRPr="00FE5A5E">
              <w:rPr>
                <w:lang w:val="es-PE"/>
              </w:rPr>
              <w:t xml:space="preserve">Ángel Polo, Erick Wong, </w:t>
            </w:r>
            <w:r>
              <w:rPr>
                <w:lang w:val="es-PE"/>
              </w:rPr>
              <w:t xml:space="preserve">Lucas Ruiz, </w:t>
            </w:r>
            <w:r w:rsidRPr="00FE5A5E">
              <w:rPr>
                <w:lang w:val="es-PE"/>
              </w:rPr>
              <w:t>Paolo Checa, Oliver Tuesta</w:t>
            </w:r>
          </w:p>
        </w:tc>
        <w:tc>
          <w:tcPr>
            <w:tcW w:w="2482" w:type="dxa"/>
          </w:tcPr>
          <w:p w14:paraId="2B60F0D3" w14:textId="696282D4" w:rsidR="0062070A" w:rsidRDefault="0062070A" w:rsidP="0062070A">
            <w:pPr>
              <w:rPr>
                <w:lang w:val="es-PE"/>
              </w:rPr>
            </w:pPr>
            <w:r>
              <w:rPr>
                <w:lang w:val="es-PE"/>
              </w:rPr>
              <w:t>Se realiza una última revisión y se pasa a limpio el informe</w:t>
            </w:r>
          </w:p>
        </w:tc>
      </w:tr>
    </w:tbl>
    <w:p w14:paraId="547E3E37" w14:textId="77777777" w:rsidR="003567BE" w:rsidRDefault="003567BE" w:rsidP="001E704D">
      <w:pPr>
        <w:pStyle w:val="Heading1"/>
        <w:rPr>
          <w:lang w:val="es-PE"/>
        </w:rPr>
      </w:pPr>
    </w:p>
    <w:p w14:paraId="61D09FB1" w14:textId="77777777" w:rsidR="003567BE" w:rsidRDefault="003567BE">
      <w:pPr>
        <w:spacing w:after="200"/>
        <w:jc w:val="left"/>
        <w:rPr>
          <w:rFonts w:ascii="Solano Gothic MVB Lt" w:eastAsia="Times New Roman" w:hAnsi="Solano Gothic MVB Lt" w:cs="Times New Roman"/>
          <w:b/>
          <w:caps/>
          <w:color w:val="FF0000"/>
          <w:sz w:val="48"/>
          <w:szCs w:val="24"/>
          <w:lang w:val="es-PE"/>
        </w:rPr>
      </w:pPr>
      <w:r>
        <w:rPr>
          <w:lang w:val="es-PE"/>
        </w:rPr>
        <w:br w:type="page"/>
      </w:r>
    </w:p>
    <w:p w14:paraId="2AF705E9" w14:textId="77777777" w:rsidR="00C231D6" w:rsidRDefault="003567BE" w:rsidP="001E704D">
      <w:pPr>
        <w:pStyle w:val="Heading1"/>
        <w:rPr>
          <w:lang w:val="es-PE"/>
        </w:rPr>
      </w:pPr>
      <w:bookmarkStart w:id="1" w:name="_Toc114077016"/>
      <w:r>
        <w:rPr>
          <w:lang w:val="es-PE"/>
        </w:rPr>
        <w:lastRenderedPageBreak/>
        <w:t>Student Outcome</w:t>
      </w:r>
      <w:bookmarkEnd w:id="1"/>
    </w:p>
    <w:tbl>
      <w:tblPr>
        <w:tblW w:w="9026" w:type="dxa"/>
        <w:tblCellMar>
          <w:top w:w="15" w:type="dxa"/>
          <w:left w:w="15" w:type="dxa"/>
          <w:bottom w:w="15" w:type="dxa"/>
          <w:right w:w="15" w:type="dxa"/>
        </w:tblCellMar>
        <w:tblLook w:val="04A0" w:firstRow="1" w:lastRow="0" w:firstColumn="1" w:lastColumn="0" w:noHBand="0" w:noVBand="1"/>
      </w:tblPr>
      <w:tblGrid>
        <w:gridCol w:w="2019"/>
        <w:gridCol w:w="2055"/>
        <w:gridCol w:w="4952"/>
      </w:tblGrid>
      <w:tr w:rsidR="00C231D6" w:rsidRPr="00C231D6" w14:paraId="769DB06A" w14:textId="77777777" w:rsidTr="00C231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F9F36" w14:textId="77777777" w:rsidR="00C231D6" w:rsidRPr="00C231D6" w:rsidRDefault="00C231D6" w:rsidP="00C231D6">
            <w:pPr>
              <w:rPr>
                <w:rFonts w:eastAsia="Times New Roman"/>
              </w:rPr>
            </w:pPr>
            <w:r w:rsidRPr="00C231D6">
              <w:rPr>
                <w:rFonts w:eastAsia="Times New Roman"/>
              </w:rPr>
              <w:t>Criterio específico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BA22C" w14:textId="77777777" w:rsidR="00C231D6" w:rsidRPr="00C231D6" w:rsidRDefault="00C231D6" w:rsidP="00C231D6">
            <w:pPr>
              <w:rPr>
                <w:rFonts w:eastAsia="Times New Roman"/>
              </w:rPr>
            </w:pPr>
            <w:r w:rsidRPr="00C231D6">
              <w:rPr>
                <w:rFonts w:eastAsia="Times New Roman"/>
              </w:rPr>
              <w:t>Acciones realizadas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5DBC" w14:textId="77777777" w:rsidR="00C231D6" w:rsidRPr="00C231D6" w:rsidRDefault="00C231D6" w:rsidP="00C231D6">
            <w:pPr>
              <w:rPr>
                <w:rFonts w:eastAsia="Times New Roman"/>
              </w:rPr>
            </w:pPr>
            <w:r w:rsidRPr="00C231D6">
              <w:rPr>
                <w:rFonts w:eastAsia="Times New Roman"/>
              </w:rPr>
              <w:t>Conclusiones</w:t>
            </w:r>
          </w:p>
        </w:tc>
      </w:tr>
      <w:tr w:rsidR="00C231D6" w:rsidRPr="00255562" w14:paraId="0757E1CB" w14:textId="77777777" w:rsidTr="00C231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5B86A" w14:textId="77777777" w:rsidR="00C231D6" w:rsidRPr="00C231D6" w:rsidRDefault="00C231D6" w:rsidP="00C231D6">
            <w:pPr>
              <w:rPr>
                <w:rFonts w:eastAsia="Times New Roman"/>
              </w:rPr>
            </w:pPr>
            <w:r w:rsidRPr="00C231D6">
              <w:rPr>
                <w:rFonts w:eastAsia="Times New Roman"/>
              </w:rPr>
              <w:t>Diseño en Ingeniería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0D83D" w14:textId="3E9BF144" w:rsidR="00C231D6" w:rsidRPr="00C231D6" w:rsidRDefault="00C231D6" w:rsidP="00C231D6">
            <w:pPr>
              <w:rPr>
                <w:rFonts w:eastAsia="Times New Roman"/>
                <w:lang w:val="es-PE"/>
              </w:rPr>
            </w:pPr>
            <w:r w:rsidRPr="00C231D6">
              <w:rPr>
                <w:rFonts w:eastAsia="Times New Roman"/>
                <w:bCs/>
                <w:lang w:val="es-PE"/>
              </w:rPr>
              <w:t>Lucas Ruiz Cubillas</w:t>
            </w:r>
          </w:p>
          <w:p w14:paraId="467D83FE" w14:textId="672CBBBC" w:rsidR="00C231D6" w:rsidRPr="00C231D6" w:rsidRDefault="00C231D6" w:rsidP="00C231D6">
            <w:pPr>
              <w:rPr>
                <w:rFonts w:eastAsia="Times New Roman"/>
                <w:lang w:val="es-PE"/>
              </w:rPr>
            </w:pPr>
            <w:r w:rsidRPr="00C231D6">
              <w:rPr>
                <w:rFonts w:eastAsia="Times New Roman"/>
                <w:bCs/>
                <w:lang w:val="es-PE"/>
              </w:rPr>
              <w:t>TB1</w:t>
            </w:r>
          </w:p>
          <w:p w14:paraId="4ABD0523" w14:textId="4B10AB92" w:rsidR="00C231D6" w:rsidRPr="00C231D6" w:rsidRDefault="00C231D6" w:rsidP="00C231D6">
            <w:pPr>
              <w:rPr>
                <w:rFonts w:eastAsia="Times New Roman"/>
                <w:lang w:val="es-PE"/>
              </w:rPr>
            </w:pPr>
            <w:r w:rsidRPr="00C231D6">
              <w:rPr>
                <w:rFonts w:eastAsia="Times New Roman"/>
                <w:bCs/>
                <w:lang w:val="es-PE"/>
              </w:rPr>
              <w:t>TB2</w:t>
            </w:r>
          </w:p>
          <w:p w14:paraId="17EB6C6A" w14:textId="4BB611A1" w:rsidR="00C231D6" w:rsidRPr="00C231D6" w:rsidRDefault="00C231D6" w:rsidP="00C231D6">
            <w:pPr>
              <w:rPr>
                <w:rFonts w:eastAsia="Times New Roman"/>
                <w:lang w:val="es-PE"/>
              </w:rPr>
            </w:pPr>
            <w:r w:rsidRPr="00C231D6">
              <w:rPr>
                <w:rFonts w:eastAsia="Times New Roman"/>
                <w:bCs/>
                <w:lang w:val="es-PE"/>
              </w:rPr>
              <w:t>Paolo Sebastián Checa Apolinario</w:t>
            </w:r>
          </w:p>
          <w:p w14:paraId="5E37F75B" w14:textId="0E176D26" w:rsidR="00C231D6" w:rsidRPr="00C231D6" w:rsidRDefault="00C231D6" w:rsidP="00C231D6">
            <w:pPr>
              <w:rPr>
                <w:rFonts w:eastAsia="Times New Roman"/>
              </w:rPr>
            </w:pPr>
            <w:r w:rsidRPr="00C231D6">
              <w:rPr>
                <w:rFonts w:eastAsia="Times New Roman"/>
                <w:bCs/>
              </w:rPr>
              <w:t>TB1</w:t>
            </w:r>
          </w:p>
          <w:p w14:paraId="764E868D" w14:textId="39CDB609" w:rsidR="00C231D6" w:rsidRPr="00C231D6" w:rsidRDefault="00C231D6" w:rsidP="00C231D6">
            <w:pPr>
              <w:rPr>
                <w:rFonts w:eastAsia="Times New Roman"/>
              </w:rPr>
            </w:pPr>
            <w:r w:rsidRPr="00C231D6">
              <w:rPr>
                <w:rFonts w:eastAsia="Times New Roman"/>
                <w:bCs/>
              </w:rPr>
              <w:t>TB2</w:t>
            </w:r>
          </w:p>
          <w:p w14:paraId="5D8B5F84" w14:textId="0F143A80" w:rsidR="00C231D6" w:rsidRPr="00C231D6" w:rsidRDefault="00C231D6" w:rsidP="00C231D6">
            <w:pPr>
              <w:rPr>
                <w:rFonts w:eastAsia="Times New Roman"/>
              </w:rPr>
            </w:pPr>
            <w:r w:rsidRPr="00C231D6">
              <w:rPr>
                <w:rFonts w:eastAsia="Times New Roman"/>
                <w:bCs/>
              </w:rPr>
              <w:t>Oliver Jesús Tuesta Yoplac</w:t>
            </w:r>
          </w:p>
          <w:p w14:paraId="092B5283" w14:textId="2F79F652" w:rsidR="00C231D6" w:rsidRPr="00C231D6" w:rsidRDefault="00C231D6" w:rsidP="00C231D6">
            <w:pPr>
              <w:rPr>
                <w:rFonts w:eastAsia="Times New Roman"/>
                <w:lang w:val="es-PE"/>
              </w:rPr>
            </w:pPr>
            <w:r w:rsidRPr="00C231D6">
              <w:rPr>
                <w:rFonts w:eastAsia="Times New Roman"/>
                <w:bCs/>
                <w:lang w:val="es-PE"/>
              </w:rPr>
              <w:t>TB1</w:t>
            </w:r>
          </w:p>
          <w:p w14:paraId="20C86C07" w14:textId="40AB7D15" w:rsidR="00C231D6" w:rsidRPr="00C231D6" w:rsidRDefault="00C231D6" w:rsidP="00C231D6">
            <w:pPr>
              <w:rPr>
                <w:rFonts w:eastAsia="Times New Roman"/>
                <w:lang w:val="es-PE"/>
              </w:rPr>
            </w:pPr>
            <w:r w:rsidRPr="00C231D6">
              <w:rPr>
                <w:rFonts w:eastAsia="Times New Roman"/>
                <w:bCs/>
                <w:lang w:val="es-PE"/>
              </w:rPr>
              <w:t>TB2</w:t>
            </w:r>
          </w:p>
          <w:p w14:paraId="46A18F94" w14:textId="7C7F5888" w:rsidR="00C231D6" w:rsidRPr="00C231D6" w:rsidRDefault="00C231D6" w:rsidP="00C231D6">
            <w:pPr>
              <w:rPr>
                <w:rFonts w:eastAsia="Times New Roman"/>
                <w:lang w:val="es-PE"/>
              </w:rPr>
            </w:pPr>
            <w:r w:rsidRPr="00C231D6">
              <w:rPr>
                <w:rFonts w:eastAsia="Times New Roman"/>
                <w:bCs/>
                <w:lang w:val="es-PE"/>
              </w:rPr>
              <w:t>Ángel José Polo Rabanal</w:t>
            </w:r>
          </w:p>
          <w:p w14:paraId="157C47AF" w14:textId="3DF2E63C" w:rsidR="00C231D6" w:rsidRPr="00C231D6" w:rsidRDefault="00C231D6" w:rsidP="00C231D6">
            <w:pPr>
              <w:rPr>
                <w:rFonts w:eastAsia="Times New Roman"/>
              </w:rPr>
            </w:pPr>
            <w:r w:rsidRPr="00C231D6">
              <w:rPr>
                <w:rFonts w:eastAsia="Times New Roman"/>
                <w:bCs/>
              </w:rPr>
              <w:t>TB1</w:t>
            </w:r>
          </w:p>
          <w:p w14:paraId="57A1B96B" w14:textId="04ABC5D3" w:rsidR="00C231D6" w:rsidRPr="00C231D6" w:rsidRDefault="00C231D6" w:rsidP="00C231D6">
            <w:pPr>
              <w:rPr>
                <w:rFonts w:eastAsia="Times New Roman"/>
              </w:rPr>
            </w:pPr>
            <w:r w:rsidRPr="00C231D6">
              <w:rPr>
                <w:rFonts w:eastAsia="Times New Roman"/>
                <w:bCs/>
              </w:rPr>
              <w:t>TB2</w:t>
            </w:r>
          </w:p>
          <w:p w14:paraId="7BBB3084" w14:textId="23915295" w:rsidR="00C231D6" w:rsidRPr="00C231D6" w:rsidRDefault="00C231D6" w:rsidP="00C231D6">
            <w:pPr>
              <w:rPr>
                <w:rFonts w:eastAsia="Times New Roman"/>
              </w:rPr>
            </w:pPr>
            <w:r w:rsidRPr="00C231D6">
              <w:rPr>
                <w:rFonts w:eastAsia="Times New Roman"/>
                <w:bCs/>
              </w:rPr>
              <w:t>Erick Jesús Wong García</w:t>
            </w:r>
          </w:p>
          <w:p w14:paraId="7956C7D5" w14:textId="25CC9C84" w:rsidR="00C231D6" w:rsidRPr="00C231D6" w:rsidRDefault="00C231D6" w:rsidP="00C231D6">
            <w:pPr>
              <w:rPr>
                <w:rFonts w:eastAsia="Times New Roman"/>
              </w:rPr>
            </w:pPr>
            <w:r w:rsidRPr="00C231D6">
              <w:rPr>
                <w:rFonts w:eastAsia="Times New Roman"/>
                <w:bCs/>
              </w:rPr>
              <w:t>TB1</w:t>
            </w:r>
          </w:p>
          <w:p w14:paraId="113D1ED5" w14:textId="77777777" w:rsidR="00C231D6" w:rsidRPr="00C231D6" w:rsidRDefault="00C231D6" w:rsidP="00C231D6">
            <w:pPr>
              <w:rPr>
                <w:rFonts w:eastAsia="Times New Roman"/>
              </w:rPr>
            </w:pPr>
            <w:r w:rsidRPr="00C231D6">
              <w:rPr>
                <w:rFonts w:eastAsia="Times New Roman"/>
                <w:bCs/>
              </w:rPr>
              <w:t>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0944" w14:textId="172C9B12" w:rsidR="00C231D6" w:rsidRPr="00C231D6" w:rsidRDefault="00C231D6" w:rsidP="00C231D6">
            <w:pPr>
              <w:rPr>
                <w:rFonts w:eastAsia="Times New Roman"/>
                <w:lang w:val="es-PE"/>
              </w:rPr>
            </w:pPr>
            <w:r w:rsidRPr="00C231D6">
              <w:rPr>
                <w:rFonts w:eastAsia="Times New Roman"/>
                <w:lang w:val="es-PE"/>
              </w:rPr>
              <w:t>TB1</w:t>
            </w:r>
          </w:p>
          <w:p w14:paraId="3AD78185" w14:textId="14E3EA1B" w:rsidR="00C231D6" w:rsidRPr="00C231D6" w:rsidRDefault="00C231D6" w:rsidP="00C231D6">
            <w:pPr>
              <w:rPr>
                <w:rFonts w:eastAsia="Times New Roman"/>
                <w:lang w:val="es-PE"/>
              </w:rPr>
            </w:pPr>
            <w:r w:rsidRPr="00C231D6">
              <w:rPr>
                <w:rFonts w:eastAsia="Times New Roman"/>
                <w:lang w:val="es-PE"/>
              </w:rPr>
              <w:t xml:space="preserve">Se eligió una aplicación de renta de bicicleta, incrementando su impacto realizando el </w:t>
            </w:r>
            <w:proofErr w:type="spellStart"/>
            <w:r w:rsidRPr="00C231D6">
              <w:rPr>
                <w:rFonts w:eastAsia="Times New Roman"/>
                <w:lang w:val="es-PE"/>
              </w:rPr>
              <w:t>problem</w:t>
            </w:r>
            <w:proofErr w:type="spellEnd"/>
            <w:r w:rsidRPr="00C231D6">
              <w:rPr>
                <w:rFonts w:eastAsia="Times New Roman"/>
                <w:lang w:val="es-PE"/>
              </w:rPr>
              <w:t xml:space="preserve"> </w:t>
            </w:r>
            <w:proofErr w:type="spellStart"/>
            <w:r w:rsidRPr="00C231D6">
              <w:rPr>
                <w:rFonts w:eastAsia="Times New Roman"/>
                <w:lang w:val="es-PE"/>
              </w:rPr>
              <w:t>statement</w:t>
            </w:r>
            <w:proofErr w:type="spellEnd"/>
            <w:r w:rsidRPr="00C231D6">
              <w:rPr>
                <w:rFonts w:eastAsia="Times New Roman"/>
                <w:lang w:val="es-PE"/>
              </w:rPr>
              <w:t>.</w:t>
            </w:r>
          </w:p>
          <w:p w14:paraId="5D42A20D" w14:textId="112E1A40" w:rsidR="00C231D6" w:rsidRPr="00C231D6" w:rsidRDefault="00C231D6" w:rsidP="00C231D6">
            <w:pPr>
              <w:rPr>
                <w:rFonts w:eastAsia="Times New Roman"/>
                <w:lang w:val="es-PE"/>
              </w:rPr>
            </w:pPr>
            <w:r w:rsidRPr="00C231D6">
              <w:rPr>
                <w:rFonts w:eastAsia="Times New Roman"/>
                <w:lang w:val="es-PE"/>
              </w:rPr>
              <w:t xml:space="preserve">Se realizó el </w:t>
            </w:r>
            <w:proofErr w:type="spellStart"/>
            <w:r w:rsidRPr="00C231D6">
              <w:rPr>
                <w:rFonts w:eastAsia="Times New Roman"/>
                <w:lang w:val="es-PE"/>
              </w:rPr>
              <w:t>hypothesis</w:t>
            </w:r>
            <w:proofErr w:type="spellEnd"/>
            <w:r w:rsidRPr="00C231D6">
              <w:rPr>
                <w:rFonts w:eastAsia="Times New Roman"/>
                <w:lang w:val="es-PE"/>
              </w:rPr>
              <w:t xml:space="preserve"> </w:t>
            </w:r>
            <w:proofErr w:type="spellStart"/>
            <w:r w:rsidRPr="00C231D6">
              <w:rPr>
                <w:rFonts w:eastAsia="Times New Roman"/>
                <w:lang w:val="es-PE"/>
              </w:rPr>
              <w:t>statement</w:t>
            </w:r>
            <w:proofErr w:type="spellEnd"/>
            <w:r w:rsidRPr="00C231D6">
              <w:rPr>
                <w:rFonts w:eastAsia="Times New Roman"/>
                <w:lang w:val="es-PE"/>
              </w:rPr>
              <w:t xml:space="preserve"> en el que se determinan implementaciones en base a soluciones en ingeniería.</w:t>
            </w:r>
          </w:p>
          <w:p w14:paraId="6C4821E0" w14:textId="7B3244BA" w:rsidR="00C231D6" w:rsidRPr="00C231D6" w:rsidRDefault="00C231D6" w:rsidP="00C231D6">
            <w:pPr>
              <w:rPr>
                <w:rFonts w:eastAsia="Times New Roman"/>
                <w:lang w:val="es-PE"/>
              </w:rPr>
            </w:pPr>
            <w:r w:rsidRPr="00C231D6">
              <w:rPr>
                <w:rFonts w:eastAsia="Times New Roman"/>
                <w:bCs/>
                <w:lang w:val="es-PE"/>
              </w:rPr>
              <w:t>TB2</w:t>
            </w:r>
          </w:p>
          <w:p w14:paraId="4847D8E0" w14:textId="3DD20749" w:rsidR="00C231D6" w:rsidRPr="00C231D6" w:rsidRDefault="00C231D6" w:rsidP="00C231D6">
            <w:pPr>
              <w:rPr>
                <w:rFonts w:eastAsia="Times New Roman"/>
                <w:lang w:val="es-PE"/>
              </w:rPr>
            </w:pPr>
            <w:r w:rsidRPr="00C231D6">
              <w:rPr>
                <w:rFonts w:eastAsia="Times New Roman"/>
                <w:lang w:val="es-PE"/>
              </w:rPr>
              <w:t>Se realizaron entrevistas para obtener información sobre el segmento objetivo al que ofrecerles una solución.</w:t>
            </w:r>
          </w:p>
        </w:tc>
      </w:tr>
      <w:tr w:rsidR="00C231D6" w:rsidRPr="00255562" w14:paraId="7F0526D3" w14:textId="77777777" w:rsidTr="00C231D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DE91C" w14:textId="77777777" w:rsidR="00C231D6" w:rsidRPr="00C231D6" w:rsidRDefault="00C231D6" w:rsidP="00C231D6">
            <w:pPr>
              <w:rPr>
                <w:rFonts w:eastAsia="Times New Roman"/>
              </w:rPr>
            </w:pPr>
            <w:proofErr w:type="spellStart"/>
            <w:r w:rsidRPr="00C231D6">
              <w:rPr>
                <w:rFonts w:eastAsia="Times New Roman"/>
              </w:rPr>
              <w:lastRenderedPageBreak/>
              <w:t>Pensamiento</w:t>
            </w:r>
            <w:proofErr w:type="spellEnd"/>
            <w:r w:rsidRPr="00C231D6">
              <w:rPr>
                <w:rFonts w:eastAsia="Times New Roman"/>
              </w:rPr>
              <w:t xml:space="preserve"> </w:t>
            </w:r>
            <w:proofErr w:type="spellStart"/>
            <w:r w:rsidRPr="00C231D6">
              <w:rPr>
                <w:rFonts w:eastAsia="Times New Roman"/>
              </w:rPr>
              <w:t>innovador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AFD2" w14:textId="674AE0E4" w:rsidR="00C231D6" w:rsidRPr="00C231D6" w:rsidRDefault="00C231D6" w:rsidP="00C231D6">
            <w:pPr>
              <w:rPr>
                <w:rFonts w:eastAsia="Times New Roman"/>
                <w:lang w:val="es-PE"/>
              </w:rPr>
            </w:pPr>
            <w:r w:rsidRPr="00C231D6">
              <w:rPr>
                <w:rFonts w:eastAsia="Times New Roman"/>
                <w:bCs/>
                <w:lang w:val="es-PE"/>
              </w:rPr>
              <w:t>Lucas Ruiz Cubillas</w:t>
            </w:r>
          </w:p>
          <w:p w14:paraId="3B60BBB3" w14:textId="41F4C816" w:rsidR="00C231D6" w:rsidRPr="00C231D6" w:rsidRDefault="00C231D6" w:rsidP="00C231D6">
            <w:pPr>
              <w:rPr>
                <w:rFonts w:eastAsia="Times New Roman"/>
                <w:lang w:val="es-PE"/>
              </w:rPr>
            </w:pPr>
            <w:r w:rsidRPr="00C231D6">
              <w:rPr>
                <w:rFonts w:eastAsia="Times New Roman"/>
                <w:bCs/>
                <w:lang w:val="es-PE"/>
              </w:rPr>
              <w:t>TB1</w:t>
            </w:r>
          </w:p>
          <w:p w14:paraId="6B99F460" w14:textId="4C2418A5" w:rsidR="00C231D6" w:rsidRPr="00C231D6" w:rsidRDefault="00C231D6" w:rsidP="00C231D6">
            <w:pPr>
              <w:rPr>
                <w:rFonts w:eastAsia="Times New Roman"/>
                <w:lang w:val="es-PE"/>
              </w:rPr>
            </w:pPr>
            <w:r w:rsidRPr="00C231D6">
              <w:rPr>
                <w:rFonts w:eastAsia="Times New Roman"/>
                <w:bCs/>
                <w:lang w:val="es-PE"/>
              </w:rPr>
              <w:t>TB2</w:t>
            </w:r>
          </w:p>
          <w:p w14:paraId="353DC180" w14:textId="723E0084" w:rsidR="00C231D6" w:rsidRPr="00C231D6" w:rsidRDefault="00C231D6" w:rsidP="00C231D6">
            <w:pPr>
              <w:rPr>
                <w:rFonts w:eastAsia="Times New Roman"/>
                <w:lang w:val="es-PE"/>
              </w:rPr>
            </w:pPr>
            <w:r w:rsidRPr="00C231D6">
              <w:rPr>
                <w:rFonts w:eastAsia="Times New Roman"/>
                <w:bCs/>
                <w:lang w:val="es-PE"/>
              </w:rPr>
              <w:t>Paolo Sebastián Checa Apolinario</w:t>
            </w:r>
          </w:p>
          <w:p w14:paraId="18A48646" w14:textId="6A98B124" w:rsidR="00C231D6" w:rsidRPr="00C231D6" w:rsidRDefault="00C231D6" w:rsidP="00C231D6">
            <w:pPr>
              <w:rPr>
                <w:rFonts w:eastAsia="Times New Roman"/>
              </w:rPr>
            </w:pPr>
            <w:r w:rsidRPr="00C231D6">
              <w:rPr>
                <w:rFonts w:eastAsia="Times New Roman"/>
                <w:bCs/>
              </w:rPr>
              <w:t>TB1</w:t>
            </w:r>
          </w:p>
          <w:p w14:paraId="312CF58B" w14:textId="02DF4B5F" w:rsidR="00C231D6" w:rsidRPr="00C231D6" w:rsidRDefault="00C231D6" w:rsidP="00C231D6">
            <w:pPr>
              <w:rPr>
                <w:rFonts w:eastAsia="Times New Roman"/>
              </w:rPr>
            </w:pPr>
            <w:r w:rsidRPr="00C231D6">
              <w:rPr>
                <w:rFonts w:eastAsia="Times New Roman"/>
                <w:bCs/>
              </w:rPr>
              <w:t>TB2</w:t>
            </w:r>
          </w:p>
          <w:p w14:paraId="0ED5C23A" w14:textId="6A82AA92" w:rsidR="00C231D6" w:rsidRPr="00C231D6" w:rsidRDefault="00C231D6" w:rsidP="00C231D6">
            <w:pPr>
              <w:rPr>
                <w:rFonts w:eastAsia="Times New Roman"/>
              </w:rPr>
            </w:pPr>
            <w:r w:rsidRPr="00C231D6">
              <w:rPr>
                <w:rFonts w:eastAsia="Times New Roman"/>
                <w:bCs/>
              </w:rPr>
              <w:t>Oliver Jesús Tuesta Yoplac</w:t>
            </w:r>
          </w:p>
          <w:p w14:paraId="544FA133" w14:textId="5B1103D6" w:rsidR="00C231D6" w:rsidRPr="00C231D6" w:rsidRDefault="00C231D6" w:rsidP="00C231D6">
            <w:pPr>
              <w:rPr>
                <w:rFonts w:eastAsia="Times New Roman"/>
                <w:lang w:val="es-PE"/>
              </w:rPr>
            </w:pPr>
            <w:r w:rsidRPr="00C231D6">
              <w:rPr>
                <w:rFonts w:eastAsia="Times New Roman"/>
                <w:bCs/>
                <w:lang w:val="es-PE"/>
              </w:rPr>
              <w:t>TB1</w:t>
            </w:r>
          </w:p>
          <w:p w14:paraId="1B0CEF82" w14:textId="5F0691AF" w:rsidR="00C231D6" w:rsidRPr="00C231D6" w:rsidRDefault="00C231D6" w:rsidP="00C231D6">
            <w:pPr>
              <w:rPr>
                <w:rFonts w:eastAsia="Times New Roman"/>
                <w:lang w:val="es-PE"/>
              </w:rPr>
            </w:pPr>
            <w:r w:rsidRPr="00C231D6">
              <w:rPr>
                <w:rFonts w:eastAsia="Times New Roman"/>
                <w:bCs/>
                <w:lang w:val="es-PE"/>
              </w:rPr>
              <w:t>TB2</w:t>
            </w:r>
          </w:p>
          <w:p w14:paraId="592FD213" w14:textId="0D6E2B93" w:rsidR="00C231D6" w:rsidRPr="00C231D6" w:rsidRDefault="00C231D6" w:rsidP="00C231D6">
            <w:pPr>
              <w:rPr>
                <w:rFonts w:eastAsia="Times New Roman"/>
                <w:lang w:val="es-PE"/>
              </w:rPr>
            </w:pPr>
            <w:r w:rsidRPr="00C231D6">
              <w:rPr>
                <w:rFonts w:eastAsia="Times New Roman"/>
                <w:bCs/>
                <w:lang w:val="es-PE"/>
              </w:rPr>
              <w:t>Ángel José Polo Rabanal</w:t>
            </w:r>
          </w:p>
          <w:p w14:paraId="4B0C2696" w14:textId="5317DE39" w:rsidR="00C231D6" w:rsidRPr="00C231D6" w:rsidRDefault="00C231D6" w:rsidP="00C231D6">
            <w:pPr>
              <w:rPr>
                <w:rFonts w:eastAsia="Times New Roman"/>
              </w:rPr>
            </w:pPr>
            <w:r w:rsidRPr="00C231D6">
              <w:rPr>
                <w:rFonts w:eastAsia="Times New Roman"/>
                <w:bCs/>
              </w:rPr>
              <w:t>TB1</w:t>
            </w:r>
          </w:p>
          <w:p w14:paraId="742726BD" w14:textId="11D56687" w:rsidR="00C231D6" w:rsidRPr="00C231D6" w:rsidRDefault="00C231D6" w:rsidP="00C231D6">
            <w:pPr>
              <w:rPr>
                <w:rFonts w:eastAsia="Times New Roman"/>
              </w:rPr>
            </w:pPr>
            <w:r w:rsidRPr="00C231D6">
              <w:rPr>
                <w:rFonts w:eastAsia="Times New Roman"/>
                <w:bCs/>
              </w:rPr>
              <w:t>TB2</w:t>
            </w:r>
          </w:p>
          <w:p w14:paraId="0C30B22D" w14:textId="0FFFA60E" w:rsidR="00C231D6" w:rsidRPr="00C231D6" w:rsidRDefault="00C231D6" w:rsidP="00C231D6">
            <w:pPr>
              <w:rPr>
                <w:rFonts w:eastAsia="Times New Roman"/>
              </w:rPr>
            </w:pPr>
            <w:r w:rsidRPr="00C231D6">
              <w:rPr>
                <w:rFonts w:eastAsia="Times New Roman"/>
                <w:bCs/>
              </w:rPr>
              <w:t>Erick Jesús Wong García</w:t>
            </w:r>
          </w:p>
          <w:p w14:paraId="2AB33C47" w14:textId="79C6A912" w:rsidR="00C231D6" w:rsidRPr="00C231D6" w:rsidRDefault="00C231D6" w:rsidP="00C231D6">
            <w:pPr>
              <w:rPr>
                <w:rFonts w:eastAsia="Times New Roman"/>
              </w:rPr>
            </w:pPr>
            <w:r w:rsidRPr="00C231D6">
              <w:rPr>
                <w:rFonts w:eastAsia="Times New Roman"/>
                <w:bCs/>
              </w:rPr>
              <w:t>TB1</w:t>
            </w:r>
          </w:p>
          <w:p w14:paraId="391C44EA" w14:textId="77777777" w:rsidR="00C231D6" w:rsidRPr="00C231D6" w:rsidRDefault="00C231D6" w:rsidP="00C231D6">
            <w:pPr>
              <w:rPr>
                <w:rFonts w:eastAsia="Times New Roman"/>
              </w:rPr>
            </w:pPr>
            <w:r w:rsidRPr="00C231D6">
              <w:rPr>
                <w:rFonts w:eastAsia="Times New Roman"/>
                <w:bCs/>
              </w:rPr>
              <w:t>TB2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0E7F6" w14:textId="08395E3F" w:rsidR="00C231D6" w:rsidRPr="00C231D6" w:rsidRDefault="00C231D6" w:rsidP="00C231D6">
            <w:pPr>
              <w:rPr>
                <w:rFonts w:eastAsia="Times New Roman"/>
                <w:lang w:val="es-PE"/>
              </w:rPr>
            </w:pPr>
            <w:r w:rsidRPr="00C231D6">
              <w:rPr>
                <w:rFonts w:eastAsia="Times New Roman"/>
                <w:bCs/>
                <w:lang w:val="es-PE"/>
              </w:rPr>
              <w:t>TB1</w:t>
            </w:r>
          </w:p>
          <w:p w14:paraId="35B799B6" w14:textId="5C8AE24C" w:rsidR="00C231D6" w:rsidRPr="00C231D6" w:rsidRDefault="00C231D6" w:rsidP="00C231D6">
            <w:pPr>
              <w:rPr>
                <w:rFonts w:eastAsia="Times New Roman"/>
                <w:lang w:val="es-PE"/>
              </w:rPr>
            </w:pPr>
            <w:r w:rsidRPr="00C231D6">
              <w:rPr>
                <w:rFonts w:eastAsia="Times New Roman"/>
                <w:lang w:val="es-PE"/>
              </w:rPr>
              <w:t>Se identificó un problema presente en un sector de nuestra sociedad, ideando una propuesta innovadora.</w:t>
            </w:r>
          </w:p>
          <w:p w14:paraId="5F90A0E0" w14:textId="77777777" w:rsidR="00C231D6" w:rsidRPr="00C231D6" w:rsidRDefault="00C231D6" w:rsidP="00C231D6">
            <w:pPr>
              <w:rPr>
                <w:rFonts w:eastAsia="Times New Roman"/>
                <w:lang w:val="es-PE"/>
              </w:rPr>
            </w:pPr>
            <w:r w:rsidRPr="00C231D6">
              <w:rPr>
                <w:rFonts w:eastAsia="Times New Roman"/>
                <w:bCs/>
                <w:lang w:val="es-PE"/>
              </w:rPr>
              <w:t>TB2</w:t>
            </w:r>
          </w:p>
          <w:p w14:paraId="4A788F56" w14:textId="77777777" w:rsidR="00C231D6" w:rsidRPr="00C231D6" w:rsidRDefault="00C231D6" w:rsidP="00C231D6">
            <w:pPr>
              <w:rPr>
                <w:rFonts w:eastAsia="Times New Roman"/>
                <w:lang w:val="es-PE"/>
              </w:rPr>
            </w:pPr>
          </w:p>
          <w:p w14:paraId="6F6B360B" w14:textId="2FDB3977" w:rsidR="00C231D6" w:rsidRPr="00C231D6" w:rsidRDefault="00C231D6" w:rsidP="00C231D6">
            <w:pPr>
              <w:rPr>
                <w:rFonts w:eastAsia="Times New Roman"/>
                <w:lang w:val="es-PE"/>
              </w:rPr>
            </w:pPr>
            <w:r w:rsidRPr="00C231D6">
              <w:rPr>
                <w:rFonts w:eastAsia="Times New Roman"/>
                <w:lang w:val="es-PE"/>
              </w:rPr>
              <w:t>Se realizó un análisis de competidores y se utilizó el pensamiento innovador para afrontarlos.</w:t>
            </w:r>
          </w:p>
        </w:tc>
      </w:tr>
    </w:tbl>
    <w:p w14:paraId="28DC1FDB" w14:textId="4A8C77C0" w:rsidR="005B192E" w:rsidRPr="00950890" w:rsidRDefault="00C231D6" w:rsidP="001E704D">
      <w:pPr>
        <w:pStyle w:val="Heading1"/>
        <w:rPr>
          <w:rFonts w:eastAsiaTheme="minorEastAsia"/>
          <w:lang w:val="es-PE"/>
        </w:rPr>
      </w:pPr>
      <w:r w:rsidRPr="00C231D6">
        <w:rPr>
          <w:lang w:val="es-PE"/>
        </w:rPr>
        <w:t xml:space="preserve"> </w:t>
      </w:r>
      <w:r w:rsidR="005B192E" w:rsidRPr="00950890">
        <w:rPr>
          <w:lang w:val="es-PE"/>
        </w:rPr>
        <w:br w:type="page"/>
      </w:r>
    </w:p>
    <w:bookmarkStart w:id="2" w:name="_Toc114077017"/>
    <w:p w14:paraId="19A5A225" w14:textId="27BA9024" w:rsidR="004B7E44" w:rsidRDefault="002D0FCD" w:rsidP="00DE32F1">
      <w:pPr>
        <w:pStyle w:val="Heading1"/>
      </w:pPr>
      <w:r>
        <w:rPr>
          <w:noProof/>
        </w:rPr>
        <w:lastRenderedPageBreak/>
        <mc:AlternateContent>
          <mc:Choice Requires="wpg">
            <w:drawing>
              <wp:anchor distT="0" distB="0" distL="114300" distR="114300" simplePos="0" relativeHeight="251692032" behindDoc="0" locked="0" layoutInCell="1" allowOverlap="1" wp14:anchorId="3AF4FD96" wp14:editId="3B388614">
                <wp:simplePos x="0" y="0"/>
                <wp:positionH relativeFrom="margin">
                  <wp:align>right</wp:align>
                </wp:positionH>
                <wp:positionV relativeFrom="paragraph">
                  <wp:posOffset>-381635</wp:posOffset>
                </wp:positionV>
                <wp:extent cx="1273143" cy="1510617"/>
                <wp:effectExtent l="0" t="0" r="3810" b="0"/>
                <wp:wrapNone/>
                <wp:docPr id="21" name="Group 21"/>
                <wp:cNvGraphicFramePr/>
                <a:graphic xmlns:a="http://schemas.openxmlformats.org/drawingml/2006/main">
                  <a:graphicData uri="http://schemas.microsoft.com/office/word/2010/wordprocessingGroup">
                    <wpg:wgp>
                      <wpg:cNvGrpSpPr/>
                      <wpg:grpSpPr>
                        <a:xfrm>
                          <a:off x="0" y="0"/>
                          <a:ext cx="1273143" cy="1510617"/>
                          <a:chOff x="0" y="0"/>
                          <a:chExt cx="1273143" cy="1510617"/>
                        </a:xfrm>
                      </wpg:grpSpPr>
                      <wps:wsp>
                        <wps:cNvPr id="22" name="Rectangle 22"/>
                        <wps:cNvSpPr/>
                        <wps:spPr>
                          <a:xfrm>
                            <a:off x="0" y="295275"/>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9168DF" w14:textId="7AA07349" w:rsidR="002D0FCD" w:rsidRPr="00D52776" w:rsidRDefault="002D0FCD" w:rsidP="002D0FCD">
                              <w:pPr>
                                <w:jc w:val="center"/>
                                <w:rPr>
                                  <w:rFonts w:ascii="Solano Gothic MVB Lt" w:hAnsi="Solano Gothic MVB Lt"/>
                                  <w:sz w:val="144"/>
                                  <w:lang w:val="es-ES"/>
                                </w:rPr>
                              </w:pPr>
                              <w:r>
                                <w:rPr>
                                  <w:rFonts w:ascii="Solano Gothic MVB Lt" w:hAnsi="Solano Gothic MVB L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wps:wsp>
                        <wps:cNvPr id="25" name="Rectangle 25"/>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711146" w14:textId="77777777" w:rsidR="002D0FCD" w:rsidRPr="00D41393" w:rsidRDefault="002D0FCD" w:rsidP="002D0FCD">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F4FD96" id="Group 21" o:spid="_x0000_s1032" style="position:absolute;left:0;text-align:left;margin-left:49.05pt;margin-top:-30.05pt;width:100.25pt;height:118.95pt;z-index:251692032;mso-position-horizontal:right;mso-position-horizontal-relative:margin;mso-position-vertical-relative:text" coordsize="12731,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">
                <v:rect id="Rectangle 22" o:spid="_x0000_s1033" style="position:absolute;top:2952;width:12731;height:1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" fillcolor="red" stroked="f" strokeweight="2pt">
                  <v:textbox inset="2.5mm,.5mm,2.5mm,.5mm">
                    <w:txbxContent>
                      <w:p w14:paraId="4E9168DF" w14:textId="7AA07349" w:rsidR="002D0FCD" w:rsidRPr="00D52776" w:rsidRDefault="002D0FCD" w:rsidP="002D0FCD">
                        <w:pPr>
                          <w:jc w:val="center"/>
                          <w:rPr>
                            <w:rFonts w:ascii="Solano Gothic MVB Lt" w:hAnsi="Solano Gothic MVB Lt"/>
                            <w:sz w:val="144"/>
                            <w:lang w:val="es-ES"/>
                          </w:rPr>
                        </w:pPr>
                        <w:r>
                          <w:rPr>
                            <w:rFonts w:ascii="Solano Gothic MVB Lt" w:hAnsi="Solano Gothic MVB Lt"/>
                            <w:sz w:val="144"/>
                            <w:lang w:val="es-ES"/>
                          </w:rPr>
                          <w:t>1</w:t>
                        </w:r>
                      </w:p>
                    </w:txbxContent>
                  </v:textbox>
                </v:rect>
                <v:rect id="Rectangle 25" o:spid="_x0000_s1034" style="position:absolute;width:12731;height:5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" fillcolor="red" stroked="f" strokeweight="2pt">
                  <v:textbox>
                    <w:txbxContent>
                      <w:p w14:paraId="3B711146" w14:textId="77777777" w:rsidR="002D0FCD" w:rsidRPr="00D41393" w:rsidRDefault="002D0FCD" w:rsidP="002D0FCD">
                        <w:pPr>
                          <w:pStyle w:val="Chapter"/>
                          <w:rPr>
                            <w:sz w:val="48"/>
                            <w:szCs w:val="13"/>
                            <w:lang w:val="es-ES"/>
                          </w:rPr>
                        </w:pPr>
                        <w:r>
                          <w:rPr>
                            <w:sz w:val="48"/>
                            <w:szCs w:val="13"/>
                            <w:lang w:val="es-ES"/>
                          </w:rPr>
                          <w:t>CHAPTER</w:t>
                        </w:r>
                      </w:p>
                    </w:txbxContent>
                  </v:textbox>
                </v:rect>
                <w10:wrap anchorx="margin"/>
              </v:group>
            </w:pict>
          </mc:Fallback>
        </mc:AlternateContent>
      </w:r>
      <w:r w:rsidR="00D41393">
        <w:t xml:space="preserve">CHAPTER </w:t>
      </w:r>
      <w:r w:rsidR="008F3334">
        <w:t xml:space="preserve">I: </w:t>
      </w:r>
      <w:r w:rsidR="008F3334" w:rsidRPr="008F3334">
        <w:rPr>
          <w:lang w:val="es-PE"/>
        </w:rPr>
        <w:t>Introducci</w:t>
      </w:r>
      <w:r w:rsidR="008F3334">
        <w:rPr>
          <w:lang w:val="es-PE"/>
        </w:rPr>
        <w:t>ó</w:t>
      </w:r>
      <w:r w:rsidR="008F3334" w:rsidRPr="008F3334">
        <w:rPr>
          <w:lang w:val="es-PE"/>
        </w:rPr>
        <w:t>n</w:t>
      </w:r>
      <w:bookmarkEnd w:id="2"/>
      <w:r w:rsidR="00D41393">
        <w:t xml:space="preserve"> </w:t>
      </w:r>
    </w:p>
    <w:p w14:paraId="6F3AA616" w14:textId="77777777" w:rsidR="00D52776" w:rsidRDefault="00D52776" w:rsidP="00CA39D0"/>
    <w:p w14:paraId="070C9FA0" w14:textId="7A6B0C11" w:rsidR="004B7E44" w:rsidRPr="00030DA5" w:rsidRDefault="00A73BBF" w:rsidP="00030DA5">
      <w:pPr>
        <w:pStyle w:val="Heading2"/>
      </w:pPr>
      <w:bookmarkStart w:id="3" w:name="_Toc114077018"/>
      <w:r w:rsidRPr="00C46AC0">
        <w:t>Start</w:t>
      </w:r>
      <w:r w:rsidR="00C46AC0" w:rsidRPr="00C46AC0">
        <w:t>up Profile</w:t>
      </w:r>
      <w:bookmarkEnd w:id="3"/>
    </w:p>
    <w:p w14:paraId="0A548356" w14:textId="40F597BC" w:rsidR="00EA47C7" w:rsidRDefault="00C46AC0" w:rsidP="00EA47C7">
      <w:pPr>
        <w:pStyle w:val="Heading3"/>
        <w:rPr>
          <w:rFonts w:eastAsiaTheme="minorEastAsia"/>
          <w:lang w:val="es-PE"/>
        </w:rPr>
      </w:pPr>
      <w:bookmarkStart w:id="4" w:name="_Toc114077019"/>
      <w:r w:rsidRPr="00C46AC0">
        <w:rPr>
          <w:rFonts w:eastAsiaTheme="minorEastAsia"/>
          <w:lang w:val="es-PE"/>
        </w:rPr>
        <w:t xml:space="preserve">Descripción </w:t>
      </w:r>
      <w:r w:rsidR="00D92024" w:rsidRPr="00C46AC0">
        <w:rPr>
          <w:rFonts w:eastAsiaTheme="minorEastAsia"/>
          <w:lang w:val="es-PE"/>
        </w:rPr>
        <w:t>del startup</w:t>
      </w:r>
      <w:bookmarkEnd w:id="4"/>
    </w:p>
    <w:p w14:paraId="19E222C3" w14:textId="77777777" w:rsidR="00CF0030" w:rsidRPr="00810878" w:rsidRDefault="00CF0030" w:rsidP="00CF0030">
      <w:pPr>
        <w:rPr>
          <w:rFonts w:ascii="Times New Roman" w:eastAsia="Times New Roman" w:hAnsi="Times New Roman"/>
          <w:sz w:val="24"/>
          <w:szCs w:val="24"/>
          <w:lang w:val="es-PE"/>
        </w:rPr>
      </w:pPr>
      <w:r w:rsidRPr="00810878">
        <w:rPr>
          <w:lang w:val="es-PE"/>
        </w:rPr>
        <w:t xml:space="preserve">No encuentras movilidad en tu ciudad, o te hace falta una bicicleta para practicar el deporte que tanto te apasiona. Ingresa a </w:t>
      </w:r>
      <w:r w:rsidRPr="00810878">
        <w:rPr>
          <w:b/>
          <w:bCs/>
          <w:lang w:val="es-PE"/>
        </w:rPr>
        <w:t>LYW (</w:t>
      </w:r>
      <w:r w:rsidRPr="00CA3355">
        <w:rPr>
          <w:b/>
          <w:bCs/>
          <w:lang w:val="es-PE"/>
        </w:rPr>
        <w:t>Lead Your Way</w:t>
      </w:r>
      <w:r w:rsidRPr="00810878">
        <w:rPr>
          <w:b/>
          <w:bCs/>
          <w:lang w:val="es-PE"/>
        </w:rPr>
        <w:t xml:space="preserve">) </w:t>
      </w:r>
      <w:r w:rsidRPr="00810878">
        <w:rPr>
          <w:lang w:val="es-PE"/>
        </w:rPr>
        <w:t>y escoge entre una gran variedad de tipos, modelos y gama de bicicletas para no parar de hacer tus actividades. La página está diseñada para que encuentres exactamente lo que necesites, en el momento que necesites de forma rápida, sencilla y segura. La renta de estas bicicletas se podrá hacer a través de un contacto directo con el suministrador para facilitar la entrega del producto.</w:t>
      </w:r>
    </w:p>
    <w:p w14:paraId="135C4CEA" w14:textId="77777777" w:rsidR="00CF0030" w:rsidRDefault="00CF0030" w:rsidP="00CF0030">
      <w:pPr>
        <w:rPr>
          <w:b/>
          <w:bCs/>
          <w:color w:val="FF0000"/>
          <w:sz w:val="32"/>
          <w:szCs w:val="24"/>
          <w:lang w:val="es-PE"/>
        </w:rPr>
      </w:pPr>
      <w:r>
        <w:rPr>
          <w:b/>
          <w:bCs/>
          <w:color w:val="FF0000"/>
          <w:sz w:val="32"/>
          <w:szCs w:val="24"/>
          <w:lang w:val="es-PE"/>
        </w:rPr>
        <w:t>Misión:</w:t>
      </w:r>
    </w:p>
    <w:p w14:paraId="56FF57B7" w14:textId="3FD66943" w:rsidR="00CF0030" w:rsidRDefault="00CF0030" w:rsidP="00CF0030">
      <w:pPr>
        <w:rPr>
          <w:lang w:val="es-PE"/>
        </w:rPr>
      </w:pPr>
      <w:r w:rsidRPr="00B720BD">
        <w:rPr>
          <w:lang w:val="es-PE"/>
        </w:rPr>
        <w:t xml:space="preserve">Facilitar el acceso a una bicicleta en cualquier parte del </w:t>
      </w:r>
      <w:proofErr w:type="spellStart"/>
      <w:r w:rsidR="00B76CB1">
        <w:rPr>
          <w:lang w:val="es-PE"/>
        </w:rPr>
        <w:t>pais</w:t>
      </w:r>
      <w:proofErr w:type="spellEnd"/>
      <w:r w:rsidRPr="00B720BD">
        <w:rPr>
          <w:lang w:val="es-PE"/>
        </w:rPr>
        <w:t>. Esta podrá ser utilizada para cualquier tipo de actividad presentada, sea transporte, deporte o incluso para una carrera. Al mismo tiempo es nuestra misión poder dar este servicio a un costo menor del que se encuentra actualmente cuando vas a una tienda o proveedor de bicicletas.</w:t>
      </w:r>
    </w:p>
    <w:p w14:paraId="37F58F5A" w14:textId="77777777" w:rsidR="00FA7039" w:rsidRDefault="00CF0030" w:rsidP="00FA7039">
      <w:pPr>
        <w:rPr>
          <w:b/>
          <w:bCs/>
          <w:color w:val="FF0000"/>
          <w:sz w:val="32"/>
          <w:szCs w:val="24"/>
          <w:lang w:val="es-PE"/>
        </w:rPr>
      </w:pPr>
      <w:r w:rsidRPr="008E3D1D">
        <w:rPr>
          <w:b/>
          <w:bCs/>
          <w:color w:val="FF0000"/>
          <w:sz w:val="32"/>
          <w:szCs w:val="24"/>
          <w:lang w:val="es-PE"/>
        </w:rPr>
        <w:t>Visión</w:t>
      </w:r>
      <w:r>
        <w:rPr>
          <w:b/>
          <w:bCs/>
          <w:color w:val="FF0000"/>
          <w:sz w:val="32"/>
          <w:szCs w:val="24"/>
          <w:lang w:val="es-PE"/>
        </w:rPr>
        <w:t>:</w:t>
      </w:r>
    </w:p>
    <w:p w14:paraId="4C0BC006" w14:textId="31F3D929" w:rsidR="00CE68B1" w:rsidRPr="00C54B8C" w:rsidRDefault="00C54B8C" w:rsidP="00C54B8C">
      <w:pPr>
        <w:rPr>
          <w:lang w:val="es-PE"/>
        </w:rPr>
      </w:pPr>
      <w:r w:rsidRPr="00C54B8C">
        <w:rPr>
          <w:lang w:val="es-PE"/>
        </w:rPr>
        <w:t xml:space="preserve">Aspiramos a convertirnos en el referente </w:t>
      </w:r>
      <w:r w:rsidR="007D3791" w:rsidRPr="00C54B8C">
        <w:rPr>
          <w:lang w:val="es-PE"/>
        </w:rPr>
        <w:t>nacional</w:t>
      </w:r>
      <w:r w:rsidRPr="00C54B8C">
        <w:rPr>
          <w:lang w:val="es-PE"/>
        </w:rPr>
        <w:t xml:space="preserve"> en el mercado de alquiler de bicicletas gracias a</w:t>
      </w:r>
      <w:r w:rsidR="007D3791">
        <w:rPr>
          <w:lang w:val="es-PE"/>
        </w:rPr>
        <w:t xml:space="preserve"> nuestra </w:t>
      </w:r>
      <w:r w:rsidR="00256230">
        <w:rPr>
          <w:lang w:val="es-PE"/>
        </w:rPr>
        <w:t xml:space="preserve">app </w:t>
      </w:r>
      <w:r w:rsidR="00256230" w:rsidRPr="00256230">
        <w:rPr>
          <w:lang w:val="es-PE"/>
        </w:rPr>
        <w:t>multiplataforma</w:t>
      </w:r>
      <w:r w:rsidR="00DB42F3">
        <w:rPr>
          <w:lang w:val="es-PE"/>
        </w:rPr>
        <w:t xml:space="preserve"> que será fácil y rápido de usar.</w:t>
      </w:r>
    </w:p>
    <w:p w14:paraId="1CD4F5DA" w14:textId="20DF4EB4" w:rsidR="00CF0030" w:rsidRDefault="00FA7039" w:rsidP="00CF0030">
      <w:pPr>
        <w:rPr>
          <w:b/>
          <w:bCs/>
          <w:color w:val="FF0000"/>
          <w:sz w:val="32"/>
          <w:szCs w:val="24"/>
          <w:lang w:val="es-PE"/>
        </w:rPr>
      </w:pPr>
      <w:r>
        <w:rPr>
          <w:b/>
          <w:bCs/>
          <w:color w:val="FF0000"/>
          <w:sz w:val="32"/>
          <w:szCs w:val="24"/>
          <w:lang w:val="es-PE"/>
        </w:rPr>
        <w:t>Valores:</w:t>
      </w:r>
    </w:p>
    <w:p w14:paraId="30E87507" w14:textId="77777777" w:rsidR="00CF0030" w:rsidRPr="00B836FF" w:rsidRDefault="00CF0030" w:rsidP="00CF0030">
      <w:pPr>
        <w:pStyle w:val="ListParagraph"/>
        <w:numPr>
          <w:ilvl w:val="0"/>
          <w:numId w:val="12"/>
        </w:numPr>
        <w:rPr>
          <w:rFonts w:eastAsia="Times New Roman"/>
          <w:lang w:val="es-PE"/>
        </w:rPr>
      </w:pPr>
      <w:r w:rsidRPr="00B836FF">
        <w:rPr>
          <w:rFonts w:eastAsia="Times New Roman"/>
          <w:lang w:val="es-PE"/>
        </w:rPr>
        <w:t>Adaptabilidad</w:t>
      </w:r>
    </w:p>
    <w:p w14:paraId="60DE564C" w14:textId="77777777" w:rsidR="00CF0030" w:rsidRPr="00B836FF" w:rsidRDefault="00CF0030" w:rsidP="00CF0030">
      <w:pPr>
        <w:pStyle w:val="ListParagraph"/>
        <w:numPr>
          <w:ilvl w:val="0"/>
          <w:numId w:val="12"/>
        </w:numPr>
        <w:rPr>
          <w:rFonts w:eastAsia="Times New Roman"/>
          <w:lang w:val="es-PE"/>
        </w:rPr>
      </w:pPr>
      <w:r w:rsidRPr="00B836FF">
        <w:rPr>
          <w:rFonts w:eastAsia="Times New Roman"/>
          <w:lang w:val="es-PE"/>
        </w:rPr>
        <w:t>Cercanía</w:t>
      </w:r>
    </w:p>
    <w:p w14:paraId="4CA189C2" w14:textId="77777777" w:rsidR="00CF0030" w:rsidRPr="00B836FF" w:rsidRDefault="00CF0030" w:rsidP="00CF0030">
      <w:pPr>
        <w:pStyle w:val="ListParagraph"/>
        <w:numPr>
          <w:ilvl w:val="0"/>
          <w:numId w:val="12"/>
        </w:numPr>
        <w:rPr>
          <w:rFonts w:eastAsia="Times New Roman"/>
          <w:lang w:val="es-PE"/>
        </w:rPr>
      </w:pPr>
      <w:r w:rsidRPr="00B836FF">
        <w:rPr>
          <w:rFonts w:eastAsia="Times New Roman"/>
          <w:lang w:val="es-PE"/>
        </w:rPr>
        <w:t>Confianza</w:t>
      </w:r>
    </w:p>
    <w:p w14:paraId="6C2EC3BF" w14:textId="77777777" w:rsidR="00CF0030" w:rsidRPr="00B836FF" w:rsidRDefault="00CF0030" w:rsidP="00CF0030">
      <w:pPr>
        <w:pStyle w:val="ListParagraph"/>
        <w:numPr>
          <w:ilvl w:val="0"/>
          <w:numId w:val="12"/>
        </w:numPr>
        <w:rPr>
          <w:rFonts w:eastAsia="Times New Roman"/>
          <w:lang w:val="es-PE"/>
        </w:rPr>
      </w:pPr>
      <w:r w:rsidRPr="00B836FF">
        <w:rPr>
          <w:rFonts w:eastAsia="Times New Roman"/>
          <w:lang w:val="es-PE"/>
        </w:rPr>
        <w:t>Constancia</w:t>
      </w:r>
    </w:p>
    <w:p w14:paraId="1D76B183" w14:textId="001C6225" w:rsidR="00CF0030" w:rsidRPr="00CE68B1" w:rsidRDefault="00CF0030" w:rsidP="00CE68B1">
      <w:pPr>
        <w:pStyle w:val="ListParagraph"/>
        <w:numPr>
          <w:ilvl w:val="0"/>
          <w:numId w:val="12"/>
        </w:numPr>
        <w:rPr>
          <w:rFonts w:eastAsia="Times New Roman"/>
          <w:lang w:val="es-PE"/>
        </w:rPr>
      </w:pPr>
      <w:r w:rsidRPr="00B836FF">
        <w:rPr>
          <w:rFonts w:eastAsia="Times New Roman"/>
          <w:lang w:val="es-PE"/>
        </w:rPr>
        <w:t>Disponibilidad</w:t>
      </w:r>
      <w:r w:rsidRPr="00CE68B1">
        <w:rPr>
          <w:lang w:val="es-PE"/>
        </w:rPr>
        <w:br w:type="page"/>
      </w:r>
    </w:p>
    <w:p w14:paraId="29B283A9" w14:textId="4EB9477A" w:rsidR="003D7C74" w:rsidRPr="003D7C74" w:rsidRDefault="00C46AC0" w:rsidP="003D7C74">
      <w:pPr>
        <w:pStyle w:val="Heading3"/>
        <w:rPr>
          <w:rFonts w:eastAsiaTheme="minorEastAsia"/>
          <w:lang w:val="es-PE"/>
        </w:rPr>
      </w:pPr>
      <w:bookmarkStart w:id="5" w:name="_Toc114077020"/>
      <w:r>
        <w:rPr>
          <w:rFonts w:eastAsiaTheme="minorEastAsia"/>
          <w:lang w:val="es-PE"/>
        </w:rPr>
        <w:lastRenderedPageBreak/>
        <w:t>Perfiles de</w:t>
      </w:r>
      <w:r w:rsidR="00D92024">
        <w:rPr>
          <w:rFonts w:eastAsiaTheme="minorEastAsia"/>
          <w:lang w:val="es-PE"/>
        </w:rPr>
        <w:t xml:space="preserve"> integrantes del equipo</w:t>
      </w:r>
      <w:bookmarkEnd w:id="5"/>
    </w:p>
    <w:p w14:paraId="287FB67B" w14:textId="77777777" w:rsidR="003D7C74" w:rsidRDefault="003D7C74" w:rsidP="00810878">
      <w:pPr>
        <w:rPr>
          <w:rFonts w:ascii="Zizou Slab Medium" w:hAnsi="Zizou Slab Medium"/>
          <w:lang w:val="es-PE"/>
        </w:rPr>
      </w:pPr>
    </w:p>
    <w:p w14:paraId="4FAB9D78" w14:textId="34F7FBB2" w:rsidR="00E94B5F" w:rsidRPr="008C1743" w:rsidRDefault="003D7C74" w:rsidP="00810878">
      <w:pPr>
        <w:rPr>
          <w:lang w:val="es-PE"/>
        </w:rPr>
      </w:pPr>
      <w:r w:rsidRPr="008E3D1D">
        <w:rPr>
          <w:noProof/>
          <w:color w:val="FF0000"/>
          <w:bdr w:val="none" w:sz="0" w:space="0" w:color="auto" w:frame="1"/>
        </w:rPr>
        <w:drawing>
          <wp:anchor distT="0" distB="0" distL="114300" distR="114300" simplePos="0" relativeHeight="251667456" behindDoc="0" locked="0" layoutInCell="1" allowOverlap="1" wp14:anchorId="63CC8D72" wp14:editId="2EE5B564">
            <wp:simplePos x="0" y="0"/>
            <wp:positionH relativeFrom="margin">
              <wp:align>right</wp:align>
            </wp:positionH>
            <wp:positionV relativeFrom="paragraph">
              <wp:posOffset>5411</wp:posOffset>
            </wp:positionV>
            <wp:extent cx="1924050" cy="2083435"/>
            <wp:effectExtent l="0" t="0" r="0" b="0"/>
            <wp:wrapSquare wrapText="bothSides"/>
            <wp:docPr id="9" name="Picture 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earing glasse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4050" cy="2083435"/>
                    </a:xfrm>
                    <a:prstGeom prst="rect">
                      <a:avLst/>
                    </a:prstGeom>
                    <a:noFill/>
                    <a:ln>
                      <a:noFill/>
                    </a:ln>
                  </pic:spPr>
                </pic:pic>
              </a:graphicData>
            </a:graphic>
          </wp:anchor>
        </w:drawing>
      </w:r>
      <w:r w:rsidR="006A25E2" w:rsidRPr="008E3D1D">
        <w:rPr>
          <w:rFonts w:ascii="Zizou Slab Medium" w:hAnsi="Zizou Slab Medium"/>
          <w:color w:val="FF0000"/>
          <w:lang w:val="es-PE"/>
        </w:rPr>
        <w:t>Nombre</w:t>
      </w:r>
      <w:r w:rsidR="006A25E2" w:rsidRPr="008E3D1D">
        <w:rPr>
          <w:color w:val="FF0000"/>
          <w:lang w:val="es-PE"/>
        </w:rPr>
        <w:t>:</w:t>
      </w:r>
      <w:r w:rsidR="002165E7" w:rsidRPr="008C1743">
        <w:rPr>
          <w:lang w:val="es-PE"/>
        </w:rPr>
        <w:t xml:space="preserve"> Ángel José Polo Rabanal</w:t>
      </w:r>
      <w:r w:rsidRPr="003D7C74">
        <w:rPr>
          <w:bdr w:val="none" w:sz="0" w:space="0" w:color="auto" w:frame="1"/>
          <w:lang w:val="es-PE"/>
        </w:rPr>
        <w:t xml:space="preserve"> </w:t>
      </w:r>
    </w:p>
    <w:p w14:paraId="74D1537B" w14:textId="045C42FF" w:rsidR="006A25E2" w:rsidRPr="008C1743" w:rsidRDefault="006A25E2" w:rsidP="00810878">
      <w:pPr>
        <w:rPr>
          <w:lang w:val="es-PE"/>
        </w:rPr>
      </w:pPr>
      <w:r w:rsidRPr="008E3D1D">
        <w:rPr>
          <w:rFonts w:ascii="Zizou Slab Medium" w:hAnsi="Zizou Slab Medium"/>
          <w:color w:val="FF0000"/>
          <w:lang w:val="es-PE"/>
        </w:rPr>
        <w:t>Código</w:t>
      </w:r>
      <w:r w:rsidRPr="008E3D1D">
        <w:rPr>
          <w:color w:val="FF0000"/>
          <w:lang w:val="es-PE"/>
        </w:rPr>
        <w:t>:</w:t>
      </w:r>
      <w:r w:rsidR="002165E7" w:rsidRPr="008C1743">
        <w:rPr>
          <w:lang w:val="es-PE"/>
        </w:rPr>
        <w:t xml:space="preserve"> </w:t>
      </w:r>
      <w:r w:rsidR="002165E7" w:rsidRPr="00053075">
        <w:rPr>
          <w:lang w:val="es-PE"/>
        </w:rPr>
        <w:t>U202117793</w:t>
      </w:r>
    </w:p>
    <w:p w14:paraId="51679241" w14:textId="22ADBD20" w:rsidR="006A25E2" w:rsidRPr="008C1743" w:rsidRDefault="006A25E2" w:rsidP="00810878">
      <w:pPr>
        <w:rPr>
          <w:lang w:val="es-PE"/>
        </w:rPr>
      </w:pPr>
      <w:r w:rsidRPr="008E3D1D">
        <w:rPr>
          <w:rFonts w:ascii="Zizou Slab Medium" w:hAnsi="Zizou Slab Medium"/>
          <w:color w:val="FF0000"/>
          <w:lang w:val="es-PE"/>
        </w:rPr>
        <w:t>Descripción de carrera</w:t>
      </w:r>
      <w:r w:rsidRPr="00CA3355">
        <w:rPr>
          <w:color w:val="FF0000"/>
          <w:lang w:val="es-PE"/>
        </w:rPr>
        <w:t>:</w:t>
      </w:r>
      <w:r w:rsidR="00053075" w:rsidRPr="00CA3355">
        <w:rPr>
          <w:color w:val="FF0000"/>
          <w:lang w:val="es-PE"/>
        </w:rPr>
        <w:t xml:space="preserve"> </w:t>
      </w:r>
      <w:r w:rsidR="00053075" w:rsidRPr="00053075">
        <w:rPr>
          <w:lang w:val="es-PE"/>
        </w:rPr>
        <w:t xml:space="preserve">En Ingeniería de Sistemas de Información se analiza, evalúa y gestiona la incorporación de nuevas tecnologías que mejorarán la eficiencia de sistemas en general. Un ingeniero que desee aplicar esta carrera </w:t>
      </w:r>
      <w:r w:rsidR="00053075" w:rsidRPr="003D7C74">
        <w:rPr>
          <w:lang w:val="es-PE"/>
        </w:rPr>
        <w:t>debe comprender las</w:t>
      </w:r>
      <w:r w:rsidR="00053075" w:rsidRPr="00053075">
        <w:rPr>
          <w:lang w:val="es-PE"/>
        </w:rPr>
        <w:t xml:space="preserve"> complejidades de las organizaciones o empresas de la cual diseñarán un sistema de información como el mismo nombre de la carrera, mediante las necesidades que se dispongan. Asimismo, estos deben tener idea de resolver diferentes tipos de problemas dependiendo del caso cuando estos crean un sistema de información.</w:t>
      </w:r>
    </w:p>
    <w:p w14:paraId="1691D421" w14:textId="77777777" w:rsidR="00BF7BE8" w:rsidRDefault="006A25E2" w:rsidP="00BF7BE8">
      <w:pPr>
        <w:rPr>
          <w:lang w:val="es-PE"/>
        </w:rPr>
      </w:pPr>
      <w:r w:rsidRPr="008E3D1D">
        <w:rPr>
          <w:rFonts w:ascii="Zizou Slab Medium" w:hAnsi="Zizou Slab Medium"/>
          <w:color w:val="FF0000"/>
          <w:lang w:val="es-PE"/>
        </w:rPr>
        <w:t>Conocimiento y habilidades</w:t>
      </w:r>
      <w:r w:rsidRPr="008E3D1D">
        <w:rPr>
          <w:color w:val="FF0000"/>
          <w:lang w:val="es-PE"/>
        </w:rPr>
        <w:t>:</w:t>
      </w:r>
      <w:r w:rsidR="00BF7BE8" w:rsidRPr="00BF7BE8">
        <w:rPr>
          <w:lang w:val="es-PE"/>
        </w:rPr>
        <w:t xml:space="preserve"> Me considero una persona responsable e innovadora que siempre busca lo novedoso, me gusta trabajar en equipo y me especializo en brindar buenas ideas y en mis conocimientos en matemática y programación.</w:t>
      </w:r>
    </w:p>
    <w:p w14:paraId="79B11FFF" w14:textId="77777777" w:rsidR="00D13484" w:rsidRDefault="00D13484" w:rsidP="00BF7BE8">
      <w:pPr>
        <w:rPr>
          <w:lang w:val="es-PE"/>
        </w:rPr>
      </w:pPr>
    </w:p>
    <w:p w14:paraId="51EFCFE6" w14:textId="23090F69" w:rsidR="00D13484" w:rsidRPr="008C1743" w:rsidRDefault="00E1013A" w:rsidP="00D13484">
      <w:pPr>
        <w:rPr>
          <w:lang w:val="es-PE"/>
        </w:rPr>
      </w:pPr>
      <w:r w:rsidRPr="008E3D1D">
        <w:rPr>
          <w:noProof/>
          <w:color w:val="FF0000"/>
          <w:bdr w:val="none" w:sz="0" w:space="0" w:color="auto" w:frame="1"/>
        </w:rPr>
        <w:drawing>
          <wp:anchor distT="0" distB="0" distL="114300" distR="114300" simplePos="0" relativeHeight="251670528" behindDoc="0" locked="0" layoutInCell="1" allowOverlap="1" wp14:anchorId="22088097" wp14:editId="3D6C8D80">
            <wp:simplePos x="0" y="0"/>
            <wp:positionH relativeFrom="margin">
              <wp:align>right</wp:align>
            </wp:positionH>
            <wp:positionV relativeFrom="paragraph">
              <wp:posOffset>6626</wp:posOffset>
            </wp:positionV>
            <wp:extent cx="1757045" cy="1955800"/>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7045" cy="1955800"/>
                    </a:xfrm>
                    <a:prstGeom prst="rect">
                      <a:avLst/>
                    </a:prstGeom>
                    <a:noFill/>
                    <a:ln>
                      <a:noFill/>
                    </a:ln>
                  </pic:spPr>
                </pic:pic>
              </a:graphicData>
            </a:graphic>
          </wp:anchor>
        </w:drawing>
      </w:r>
      <w:r w:rsidR="00D13484" w:rsidRPr="008E3D1D">
        <w:rPr>
          <w:rFonts w:ascii="Zizou Slab Medium" w:hAnsi="Zizou Slab Medium"/>
          <w:color w:val="FF0000"/>
          <w:lang w:val="es-PE"/>
        </w:rPr>
        <w:t>Nombre</w:t>
      </w:r>
      <w:r w:rsidR="00D13484" w:rsidRPr="008E3D1D">
        <w:rPr>
          <w:color w:val="FF0000"/>
          <w:lang w:val="es-PE"/>
        </w:rPr>
        <w:t xml:space="preserve">: </w:t>
      </w:r>
      <w:r w:rsidR="005A3F4D" w:rsidRPr="00E1013A">
        <w:rPr>
          <w:lang w:val="es-PE"/>
        </w:rPr>
        <w:t>Erick Jesús Wong García</w:t>
      </w:r>
    </w:p>
    <w:p w14:paraId="78079985" w14:textId="353DE864" w:rsidR="00D13484" w:rsidRPr="008C1743" w:rsidRDefault="00D13484" w:rsidP="00D13484">
      <w:pPr>
        <w:rPr>
          <w:lang w:val="es-PE"/>
        </w:rPr>
      </w:pPr>
      <w:r w:rsidRPr="008E3D1D">
        <w:rPr>
          <w:rFonts w:ascii="Zizou Slab Medium" w:hAnsi="Zizou Slab Medium"/>
          <w:color w:val="FF0000"/>
          <w:lang w:val="es-PE"/>
        </w:rPr>
        <w:t>Código</w:t>
      </w:r>
      <w:r w:rsidRPr="008E3D1D">
        <w:rPr>
          <w:color w:val="FF0000"/>
          <w:lang w:val="es-PE"/>
        </w:rPr>
        <w:t xml:space="preserve">: </w:t>
      </w:r>
      <w:r w:rsidR="005A3F4D" w:rsidRPr="00E1013A">
        <w:rPr>
          <w:lang w:val="es-PE"/>
        </w:rPr>
        <w:t>U202111944</w:t>
      </w:r>
    </w:p>
    <w:p w14:paraId="569983E4" w14:textId="77777777" w:rsidR="00D13484" w:rsidRPr="008C1743" w:rsidRDefault="00D13484" w:rsidP="00D13484">
      <w:pPr>
        <w:rPr>
          <w:lang w:val="es-PE"/>
        </w:rPr>
      </w:pPr>
      <w:r w:rsidRPr="008E3D1D">
        <w:rPr>
          <w:rFonts w:ascii="Zizou Slab Medium" w:hAnsi="Zizou Slab Medium"/>
          <w:color w:val="FF0000"/>
          <w:lang w:val="es-PE"/>
        </w:rPr>
        <w:t>Descripción de carrera</w:t>
      </w:r>
      <w:r w:rsidRPr="008E3D1D">
        <w:rPr>
          <w:color w:val="FF0000"/>
          <w:lang w:val="es-PE"/>
        </w:rPr>
        <w:t xml:space="preserve">: </w:t>
      </w:r>
      <w:r w:rsidRPr="00053075">
        <w:rPr>
          <w:lang w:val="es-PE"/>
        </w:rPr>
        <w:t xml:space="preserve">En Ingeniería de Sistemas de Información se analiza, evalúa y gestiona la incorporación de nuevas tecnologías que mejorarán la eficiencia de sistemas en general. Un ingeniero que desee aplicar esta carrera </w:t>
      </w:r>
      <w:r w:rsidRPr="003D7C74">
        <w:rPr>
          <w:lang w:val="es-PE"/>
        </w:rPr>
        <w:t>debe comprender las</w:t>
      </w:r>
      <w:r w:rsidRPr="00053075">
        <w:rPr>
          <w:lang w:val="es-PE"/>
        </w:rPr>
        <w:t xml:space="preserve"> complejidades de las organizaciones o empresas de la cual diseñarán un sistema de información como el mismo nombre de la carrera, mediante las necesidades que se dispongan. Asimismo, estos deben tener idea de resolver diferentes tipos de problemas dependiendo del caso cuando estos crean un sistema de información.</w:t>
      </w:r>
    </w:p>
    <w:p w14:paraId="537A49D3" w14:textId="77777777" w:rsidR="00E1013A" w:rsidRDefault="00D13484" w:rsidP="00E1013A">
      <w:pPr>
        <w:rPr>
          <w:lang w:val="es-PE"/>
        </w:rPr>
      </w:pPr>
      <w:r w:rsidRPr="008E3D1D">
        <w:rPr>
          <w:rFonts w:ascii="Zizou Slab Medium" w:hAnsi="Zizou Slab Medium"/>
          <w:color w:val="FF0000"/>
          <w:lang w:val="es-PE"/>
        </w:rPr>
        <w:t>Conocimiento y habilidades</w:t>
      </w:r>
      <w:r w:rsidRPr="008E3D1D">
        <w:rPr>
          <w:color w:val="FF0000"/>
          <w:lang w:val="es-PE"/>
        </w:rPr>
        <w:t xml:space="preserve">: </w:t>
      </w:r>
      <w:r w:rsidR="005A3F4D" w:rsidRPr="005A3F4D">
        <w:rPr>
          <w:lang w:val="es-PE"/>
        </w:rPr>
        <w:t xml:space="preserve">Acerca de mí, me considero una persona práctica y responsable de la cual siempre está dispuesto a trabajar y buscar cualquier alternativa </w:t>
      </w:r>
      <w:r w:rsidR="005A3F4D" w:rsidRPr="005A3F4D">
        <w:rPr>
          <w:lang w:val="es-PE"/>
        </w:rPr>
        <w:lastRenderedPageBreak/>
        <w:t>para darle solución a los problemas dados. Asimismo, intento aprender algo nuevo cada día, debido a que la tecnología siempre se actualiza, para así nunca poder quedarme atrás.</w:t>
      </w:r>
    </w:p>
    <w:p w14:paraId="0B48ACAC" w14:textId="77777777" w:rsidR="008E3D1D" w:rsidRDefault="008E3D1D" w:rsidP="00E1013A">
      <w:pPr>
        <w:rPr>
          <w:lang w:val="es-PE"/>
        </w:rPr>
      </w:pPr>
    </w:p>
    <w:p w14:paraId="39930FEF" w14:textId="66DDE715" w:rsidR="003A146F" w:rsidRPr="008C1743" w:rsidRDefault="00684384" w:rsidP="003A146F">
      <w:pPr>
        <w:rPr>
          <w:lang w:val="es-PE"/>
        </w:rPr>
      </w:pPr>
      <w:r w:rsidRPr="008E3D1D">
        <w:rPr>
          <w:noProof/>
          <w:color w:val="FF0000"/>
          <w:bdr w:val="none" w:sz="0" w:space="0" w:color="auto" w:frame="1"/>
        </w:rPr>
        <w:drawing>
          <wp:anchor distT="0" distB="0" distL="114300" distR="114300" simplePos="0" relativeHeight="251678720" behindDoc="0" locked="0" layoutInCell="1" allowOverlap="1" wp14:anchorId="53731B0D" wp14:editId="087D4EFB">
            <wp:simplePos x="0" y="0"/>
            <wp:positionH relativeFrom="margin">
              <wp:align>right</wp:align>
            </wp:positionH>
            <wp:positionV relativeFrom="paragraph">
              <wp:posOffset>4086</wp:posOffset>
            </wp:positionV>
            <wp:extent cx="1614170" cy="1598295"/>
            <wp:effectExtent l="0" t="0" r="5080" b="1905"/>
            <wp:wrapSquare wrapText="bothSides"/>
            <wp:docPr id="23" name="Picture 23" descr="A person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erson taking a selfi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14170" cy="1598295"/>
                    </a:xfrm>
                    <a:prstGeom prst="rect">
                      <a:avLst/>
                    </a:prstGeom>
                    <a:noFill/>
                    <a:ln>
                      <a:noFill/>
                    </a:ln>
                  </pic:spPr>
                </pic:pic>
              </a:graphicData>
            </a:graphic>
          </wp:anchor>
        </w:drawing>
      </w:r>
      <w:r w:rsidR="003A146F" w:rsidRPr="008E3D1D">
        <w:rPr>
          <w:rFonts w:ascii="Zizou Slab Medium" w:hAnsi="Zizou Slab Medium"/>
          <w:color w:val="FF0000"/>
          <w:lang w:val="es-PE"/>
        </w:rPr>
        <w:t>Nombre</w:t>
      </w:r>
      <w:r w:rsidR="003A146F" w:rsidRPr="008E3D1D">
        <w:rPr>
          <w:color w:val="FF0000"/>
          <w:lang w:val="es-PE"/>
        </w:rPr>
        <w:t xml:space="preserve">: </w:t>
      </w:r>
      <w:r w:rsidR="003A146F">
        <w:rPr>
          <w:lang w:val="es-PE"/>
        </w:rPr>
        <w:t>Lucas Ruiz Cubillas</w:t>
      </w:r>
    </w:p>
    <w:p w14:paraId="59D71CC3" w14:textId="690E5BA0" w:rsidR="003A146F" w:rsidRPr="00D92D13" w:rsidRDefault="003A146F" w:rsidP="003A146F">
      <w:pPr>
        <w:rPr>
          <w:lang w:val="es-PE"/>
        </w:rPr>
      </w:pPr>
      <w:r w:rsidRPr="008E3D1D">
        <w:rPr>
          <w:rFonts w:ascii="Zizou Slab Medium" w:hAnsi="Zizou Slab Medium"/>
          <w:color w:val="FF0000"/>
          <w:lang w:val="es-PE"/>
        </w:rPr>
        <w:t>Código</w:t>
      </w:r>
      <w:r w:rsidRPr="008E3D1D">
        <w:rPr>
          <w:color w:val="FF0000"/>
          <w:lang w:val="es-PE"/>
        </w:rPr>
        <w:t xml:space="preserve">: </w:t>
      </w:r>
      <w:r>
        <w:rPr>
          <w:lang w:val="es-PE"/>
        </w:rPr>
        <w:t>U202110085</w:t>
      </w:r>
    </w:p>
    <w:p w14:paraId="68F9AF9D" w14:textId="164FDFA6" w:rsidR="003A146F" w:rsidRDefault="003A146F" w:rsidP="00684384">
      <w:pPr>
        <w:rPr>
          <w:lang w:val="es-PE"/>
        </w:rPr>
      </w:pPr>
      <w:r w:rsidRPr="008E3D1D">
        <w:rPr>
          <w:rFonts w:ascii="Zizou Slab Medium" w:hAnsi="Zizou Slab Medium"/>
          <w:color w:val="FF0000"/>
          <w:lang w:val="es-PE"/>
        </w:rPr>
        <w:t>Descripción de carrera</w:t>
      </w:r>
      <w:r w:rsidRPr="008E3D1D">
        <w:rPr>
          <w:color w:val="FF0000"/>
          <w:lang w:val="es-PE"/>
        </w:rPr>
        <w:t xml:space="preserve">: </w:t>
      </w:r>
      <w:r w:rsidRPr="005E43AF">
        <w:rPr>
          <w:lang w:val="es-PE"/>
        </w:rPr>
        <w:t>En la Ingeniería de Software uno consigue los instrumentos necesarios para poder desarrollar programas o aplicaciones. El camino para lograr aquello se basa en un proceso donde el ingeniero deberá analizar lo requerido, planificar el desarrollo del proceso y comprobar su funcionamiento correcto hasta que este se ejecute sin errores. Las estrategias usadas para simplificar y acelerar estos procesos serán clave en esta rama pues estas serán las soluciones innovadoras que el ingeniero deberá crear.</w:t>
      </w:r>
      <w:r w:rsidR="00684384" w:rsidRPr="00684384">
        <w:rPr>
          <w:lang w:val="es-PE"/>
        </w:rPr>
        <w:t xml:space="preserve"> La base de mis conocimientos en las lenguas de programación viene de C++, aunque conozco un poco sobre las lenguas de Python y JavaScript. Soy un universitario deportista por lo que las habilidades que tengo son la comunicación efectiva y fluida entre miembros de equipo, determinación e iniciativa. Soy un chico organizado, responsable y puntual al momento de cumplir mis tareas, y cuento con toda la energía para poder ser de ayuda en un equipo como este.</w:t>
      </w:r>
    </w:p>
    <w:p w14:paraId="67EE147C" w14:textId="482F295A" w:rsidR="00684384" w:rsidRDefault="00684384" w:rsidP="00684384">
      <w:pPr>
        <w:rPr>
          <w:lang w:val="es-PE"/>
        </w:rPr>
      </w:pPr>
    </w:p>
    <w:p w14:paraId="4DD2F7FF" w14:textId="4CEE4BE3" w:rsidR="003A146F" w:rsidRPr="008C1743" w:rsidRDefault="0084517B" w:rsidP="003A146F">
      <w:pPr>
        <w:rPr>
          <w:lang w:val="es-PE"/>
        </w:rPr>
      </w:pPr>
      <w:r w:rsidRPr="008E3D1D">
        <w:rPr>
          <w:noProof/>
          <w:color w:val="FF0000"/>
          <w:bdr w:val="none" w:sz="0" w:space="0" w:color="auto" w:frame="1"/>
        </w:rPr>
        <w:drawing>
          <wp:anchor distT="0" distB="0" distL="114300" distR="114300" simplePos="0" relativeHeight="251679744" behindDoc="0" locked="0" layoutInCell="1" allowOverlap="1" wp14:anchorId="6E93D627" wp14:editId="4A4BA0BD">
            <wp:simplePos x="0" y="0"/>
            <wp:positionH relativeFrom="margin">
              <wp:align>right</wp:align>
            </wp:positionH>
            <wp:positionV relativeFrom="paragraph">
              <wp:posOffset>6626</wp:posOffset>
            </wp:positionV>
            <wp:extent cx="2083435" cy="2083435"/>
            <wp:effectExtent l="0" t="0" r="0" b="0"/>
            <wp:wrapSquare wrapText="bothSides"/>
            <wp:docPr id="24" name="Picture 24" descr="A person wearing a yellow ja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yellow jacket&#10;&#10;Description automatically generated with medium confidenc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673" b="12673"/>
                    <a:stretch/>
                  </pic:blipFill>
                  <pic:spPr bwMode="auto">
                    <a:xfrm>
                      <a:off x="0" y="0"/>
                      <a:ext cx="2083435" cy="20834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A146F" w:rsidRPr="008E3D1D">
        <w:rPr>
          <w:rFonts w:ascii="Zizou Slab Medium" w:hAnsi="Zizou Slab Medium"/>
          <w:color w:val="FF0000"/>
          <w:lang w:val="es-PE"/>
        </w:rPr>
        <w:t>Nombre</w:t>
      </w:r>
      <w:r w:rsidR="003A146F" w:rsidRPr="008E3D1D">
        <w:rPr>
          <w:color w:val="FF0000"/>
          <w:lang w:val="es-PE"/>
        </w:rPr>
        <w:t xml:space="preserve">: </w:t>
      </w:r>
      <w:r w:rsidR="002C548B" w:rsidRPr="002C548B">
        <w:rPr>
          <w:lang w:val="es-PE"/>
        </w:rPr>
        <w:t>Oliver Jesús Tuesta Yoplac</w:t>
      </w:r>
    </w:p>
    <w:p w14:paraId="3180C2EF" w14:textId="6A68AE29" w:rsidR="003A146F" w:rsidRPr="005D683D" w:rsidRDefault="003A146F" w:rsidP="003A146F">
      <w:pPr>
        <w:rPr>
          <w:lang w:val="es-PE"/>
        </w:rPr>
      </w:pPr>
      <w:r w:rsidRPr="008E3D1D">
        <w:rPr>
          <w:rFonts w:ascii="Zizou Slab Medium" w:hAnsi="Zizou Slab Medium"/>
          <w:color w:val="FF0000"/>
          <w:lang w:val="es-PE"/>
        </w:rPr>
        <w:t>Código</w:t>
      </w:r>
      <w:r w:rsidRPr="008E3D1D">
        <w:rPr>
          <w:color w:val="FF0000"/>
          <w:lang w:val="es-PE"/>
        </w:rPr>
        <w:t xml:space="preserve">: </w:t>
      </w:r>
      <w:r w:rsidR="002C548B" w:rsidRPr="002C548B">
        <w:rPr>
          <w:lang w:val="es-PE"/>
        </w:rPr>
        <w:t>U202116828</w:t>
      </w:r>
    </w:p>
    <w:p w14:paraId="33C327BD" w14:textId="77777777" w:rsidR="003A146F" w:rsidRDefault="003A146F" w:rsidP="003A146F">
      <w:pPr>
        <w:rPr>
          <w:lang w:val="es-PE"/>
        </w:rPr>
      </w:pPr>
      <w:r w:rsidRPr="008E3D1D">
        <w:rPr>
          <w:rFonts w:ascii="Zizou Slab Medium" w:hAnsi="Zizou Slab Medium"/>
          <w:color w:val="FF0000"/>
          <w:lang w:val="es-PE"/>
        </w:rPr>
        <w:t>Descripción de carrera</w:t>
      </w:r>
      <w:r w:rsidRPr="008E3D1D">
        <w:rPr>
          <w:color w:val="FF0000"/>
          <w:lang w:val="es-PE"/>
        </w:rPr>
        <w:t xml:space="preserve">: </w:t>
      </w:r>
      <w:r w:rsidRPr="005E43AF">
        <w:rPr>
          <w:lang w:val="es-PE"/>
        </w:rPr>
        <w:t>En la Ingeniería de Software uno consigue los instrumentos necesarios para poder desarrollar programas o aplicaciones. El camino para lograr aquello se basa en un proceso donde el ingeniero deberá analizar lo requerido, planificar el desarrollo del proceso y comprobar su funcionamiento correcto hasta que este se ejecute sin errores. Las estrategias usadas para simplificar y acelerar estos procesos serán clave en esta rama pues estas serán las soluciones innovadoras que el ingeniero deberá crear.</w:t>
      </w:r>
    </w:p>
    <w:p w14:paraId="4F514E03" w14:textId="4436B644" w:rsidR="008E3D1D" w:rsidRDefault="003A146F" w:rsidP="008E3D1D">
      <w:pPr>
        <w:rPr>
          <w:lang w:val="es-PE"/>
        </w:rPr>
      </w:pPr>
      <w:r w:rsidRPr="008E3D1D">
        <w:rPr>
          <w:rFonts w:ascii="Zizou Slab Medium" w:hAnsi="Zizou Slab Medium"/>
          <w:color w:val="FF0000"/>
          <w:lang w:val="es-PE"/>
        </w:rPr>
        <w:lastRenderedPageBreak/>
        <w:t>Conocimiento y habilidades</w:t>
      </w:r>
      <w:r w:rsidRPr="008E3D1D">
        <w:rPr>
          <w:color w:val="FF0000"/>
          <w:lang w:val="es-PE"/>
        </w:rPr>
        <w:t xml:space="preserve">: </w:t>
      </w:r>
      <w:r w:rsidR="002C548B" w:rsidRPr="002C548B">
        <w:rPr>
          <w:lang w:val="es-PE"/>
        </w:rPr>
        <w:t xml:space="preserve">Desarrollo de aplicaciones nativas en el sistema operativo Android con los lenguajes de programación </w:t>
      </w:r>
      <w:proofErr w:type="spellStart"/>
      <w:r w:rsidR="002C548B" w:rsidRPr="002C548B">
        <w:rPr>
          <w:lang w:val="es-PE"/>
        </w:rPr>
        <w:t>Kotlin</w:t>
      </w:r>
      <w:proofErr w:type="spellEnd"/>
      <w:r w:rsidR="002C548B" w:rsidRPr="002C548B">
        <w:rPr>
          <w:lang w:val="es-PE"/>
        </w:rPr>
        <w:t xml:space="preserve"> y Java. Desarrollo web con HTML, </w:t>
      </w:r>
      <w:r w:rsidR="00267306">
        <w:rPr>
          <w:lang w:val="es-PE"/>
        </w:rPr>
        <w:t>CSS</w:t>
      </w:r>
      <w:r w:rsidR="002C548B" w:rsidRPr="002C548B">
        <w:rPr>
          <w:lang w:val="es-PE"/>
        </w:rPr>
        <w:t xml:space="preserve">, JavaScript. Desarrollo de aplicaciones de escritorio con Java y Python. Controladores de versiones como Git y el repositorio remoto GitHub. Almacenamiento en la nube con </w:t>
      </w:r>
      <w:proofErr w:type="spellStart"/>
      <w:r w:rsidR="002C548B" w:rsidRPr="002C548B">
        <w:rPr>
          <w:lang w:val="es-PE"/>
        </w:rPr>
        <w:t>Firebase</w:t>
      </w:r>
      <w:proofErr w:type="spellEnd"/>
      <w:r w:rsidR="002C548B" w:rsidRPr="002C548B">
        <w:rPr>
          <w:lang w:val="es-PE"/>
        </w:rPr>
        <w:t>. Uso de interpretadores de línea de comandos en sistemas operativos basados en Unix. Las habilidades que poseo son el trabajo en equipo, adaptación a las nuevas tecnologías y la empatía.</w:t>
      </w:r>
    </w:p>
    <w:p w14:paraId="0386230E" w14:textId="77777777" w:rsidR="008E3D1D" w:rsidRDefault="008E3D1D" w:rsidP="008E3D1D">
      <w:pPr>
        <w:rPr>
          <w:lang w:val="es-PE"/>
        </w:rPr>
      </w:pPr>
    </w:p>
    <w:p w14:paraId="7D2A9D28" w14:textId="77777777" w:rsidR="008E3D1D" w:rsidRPr="008C1743" w:rsidRDefault="008E3D1D" w:rsidP="008E3D1D">
      <w:pPr>
        <w:rPr>
          <w:lang w:val="es-PE"/>
        </w:rPr>
      </w:pPr>
      <w:r w:rsidRPr="008E3D1D">
        <w:rPr>
          <w:noProof/>
          <w:color w:val="FF0000"/>
          <w:bdr w:val="none" w:sz="0" w:space="0" w:color="auto" w:frame="1"/>
        </w:rPr>
        <w:drawing>
          <wp:anchor distT="0" distB="0" distL="114300" distR="114300" simplePos="0" relativeHeight="251681792" behindDoc="0" locked="0" layoutInCell="1" allowOverlap="1" wp14:anchorId="58675CF6" wp14:editId="52625D48">
            <wp:simplePos x="0" y="0"/>
            <wp:positionH relativeFrom="margin">
              <wp:align>right</wp:align>
            </wp:positionH>
            <wp:positionV relativeFrom="paragraph">
              <wp:posOffset>3120</wp:posOffset>
            </wp:positionV>
            <wp:extent cx="1892300" cy="1995805"/>
            <wp:effectExtent l="0" t="0" r="0" b="4445"/>
            <wp:wrapSquare wrapText="bothSides"/>
            <wp:docPr id="20" name="Picture 20"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wearing glasses&#10;&#10;Description automatically generated with medium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2774" t="19038" r="365" b="12188"/>
                    <a:stretch/>
                  </pic:blipFill>
                  <pic:spPr bwMode="auto">
                    <a:xfrm>
                      <a:off x="0" y="0"/>
                      <a:ext cx="1892300" cy="1995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3D1D">
        <w:rPr>
          <w:rFonts w:ascii="Zizou Slab Medium" w:hAnsi="Zizou Slab Medium"/>
          <w:color w:val="FF0000"/>
          <w:lang w:val="es-PE"/>
        </w:rPr>
        <w:t>Nombre</w:t>
      </w:r>
      <w:r w:rsidRPr="008E3D1D">
        <w:rPr>
          <w:color w:val="FF0000"/>
          <w:lang w:val="es-PE"/>
        </w:rPr>
        <w:t xml:space="preserve">: </w:t>
      </w:r>
      <w:r w:rsidRPr="004B46D5">
        <w:rPr>
          <w:lang w:val="es-PE"/>
        </w:rPr>
        <w:t>Paolo Sebastián Checa Apolinario</w:t>
      </w:r>
    </w:p>
    <w:p w14:paraId="66DC0017" w14:textId="77777777" w:rsidR="008E3D1D" w:rsidRPr="00D92D13" w:rsidRDefault="008E3D1D" w:rsidP="008E3D1D">
      <w:pPr>
        <w:rPr>
          <w:lang w:val="es-PE"/>
        </w:rPr>
      </w:pPr>
      <w:r w:rsidRPr="008E3D1D">
        <w:rPr>
          <w:rFonts w:ascii="Zizou Slab Medium" w:hAnsi="Zizou Slab Medium"/>
          <w:color w:val="FF0000"/>
          <w:lang w:val="es-PE"/>
        </w:rPr>
        <w:t>Código</w:t>
      </w:r>
      <w:r w:rsidRPr="008E3D1D">
        <w:rPr>
          <w:color w:val="FF0000"/>
          <w:lang w:val="es-PE"/>
        </w:rPr>
        <w:t xml:space="preserve">: </w:t>
      </w:r>
      <w:r w:rsidRPr="005E43AF">
        <w:rPr>
          <w:lang w:val="es-PE"/>
        </w:rPr>
        <w:t>U202112749</w:t>
      </w:r>
    </w:p>
    <w:p w14:paraId="20FC563D" w14:textId="77777777" w:rsidR="008E3D1D" w:rsidRDefault="008E3D1D" w:rsidP="008E3D1D">
      <w:pPr>
        <w:rPr>
          <w:lang w:val="es-PE"/>
        </w:rPr>
      </w:pPr>
      <w:r w:rsidRPr="008E3D1D">
        <w:rPr>
          <w:rFonts w:ascii="Zizou Slab Medium" w:hAnsi="Zizou Slab Medium"/>
          <w:color w:val="FF0000"/>
          <w:lang w:val="es-PE"/>
        </w:rPr>
        <w:t>Descripción de carrera</w:t>
      </w:r>
      <w:r w:rsidRPr="008E3D1D">
        <w:rPr>
          <w:color w:val="FF0000"/>
          <w:lang w:val="es-PE"/>
        </w:rPr>
        <w:t xml:space="preserve">: </w:t>
      </w:r>
      <w:r w:rsidRPr="005E43AF">
        <w:rPr>
          <w:lang w:val="es-PE"/>
        </w:rPr>
        <w:t>En la Ingeniería de Software uno consigue los instrumentos necesarios para poder desarrollar programas o aplicaciones. El camino para lograr aquello se basa en un proceso donde el ingeniero deberá analizar lo requerido, planificar el desarrollo del proceso y comprobar su funcionamiento correcto hasta que este se ejecute sin errores. Las estrategias usadas para simplificar y acelerar estos procesos serán clave en esta rama pues estas serán las soluciones innovadoras que el ingeniero deberá crear.</w:t>
      </w:r>
    </w:p>
    <w:p w14:paraId="0AA09769" w14:textId="75B72A45" w:rsidR="006A25E2" w:rsidRPr="00810878" w:rsidRDefault="008E3D1D" w:rsidP="00810878">
      <w:pPr>
        <w:rPr>
          <w:lang w:val="es-PE"/>
        </w:rPr>
      </w:pPr>
      <w:r w:rsidRPr="008E3D1D">
        <w:rPr>
          <w:rFonts w:ascii="Zizou Slab Medium" w:hAnsi="Zizou Slab Medium"/>
          <w:color w:val="FF0000"/>
          <w:lang w:val="es-PE"/>
        </w:rPr>
        <w:t>Conocimiento y habilidades</w:t>
      </w:r>
      <w:r w:rsidRPr="008E3D1D">
        <w:rPr>
          <w:color w:val="FF0000"/>
          <w:lang w:val="es-PE"/>
        </w:rPr>
        <w:t xml:space="preserve">: </w:t>
      </w:r>
      <w:r w:rsidRPr="00D92D13">
        <w:rPr>
          <w:lang w:val="es-PE"/>
        </w:rPr>
        <w:t>Poseo conocimientos en programación en el entorno del lenguaje C++. Estoy dispuesto a aportar nuevas ideas al equipo, tengo fácil adaptación a los roles designados y buena organización. Soy responsable y dispongo de la capacidad para aportar ideas innovadoras en beneficio de nuestro proyecto.</w:t>
      </w:r>
    </w:p>
    <w:p w14:paraId="5E1E35D2" w14:textId="77777777" w:rsidR="00CA3355" w:rsidRPr="00CA3355" w:rsidRDefault="00CA3355">
      <w:pPr>
        <w:spacing w:after="200"/>
        <w:jc w:val="left"/>
        <w:rPr>
          <w:rFonts w:ascii="Zizou Slab Medium" w:eastAsia="Times New Roman" w:hAnsi="Zizou Slab Medium" w:cs="Times New Roman"/>
          <w:sz w:val="52"/>
          <w:lang w:val="es-PE"/>
        </w:rPr>
      </w:pPr>
      <w:r w:rsidRPr="00CA3355">
        <w:rPr>
          <w:lang w:val="es-PE"/>
        </w:rPr>
        <w:br w:type="page"/>
      </w:r>
    </w:p>
    <w:p w14:paraId="0B46B65A" w14:textId="0D35A596" w:rsidR="00554B79" w:rsidRPr="00D315FF" w:rsidRDefault="00D315FF" w:rsidP="00554B79">
      <w:pPr>
        <w:pStyle w:val="Heading2"/>
      </w:pPr>
      <w:bookmarkStart w:id="6" w:name="_Toc114077021"/>
      <w:r w:rsidRPr="00D315FF">
        <w:lastRenderedPageBreak/>
        <w:t>Solution Profile</w:t>
      </w:r>
      <w:bookmarkEnd w:id="6"/>
    </w:p>
    <w:p w14:paraId="5D54A71F" w14:textId="587578F2" w:rsidR="00D315FF" w:rsidRDefault="00D315FF" w:rsidP="00D315FF">
      <w:pPr>
        <w:pStyle w:val="Heading3"/>
        <w:rPr>
          <w:lang w:val="es-PE"/>
        </w:rPr>
      </w:pPr>
      <w:bookmarkStart w:id="7" w:name="_Toc114077022"/>
      <w:r>
        <w:rPr>
          <w:lang w:val="es-PE"/>
        </w:rPr>
        <w:t>Antecedentes y problemática</w:t>
      </w:r>
      <w:bookmarkEnd w:id="7"/>
    </w:p>
    <w:p w14:paraId="37174157" w14:textId="77777777" w:rsidR="00EC434A" w:rsidRPr="00CE0B0C" w:rsidRDefault="00EC434A" w:rsidP="00CE0B0C">
      <w:pPr>
        <w:pStyle w:val="ListParagraph"/>
        <w:numPr>
          <w:ilvl w:val="0"/>
          <w:numId w:val="14"/>
        </w:numPr>
        <w:rPr>
          <w:rFonts w:ascii="Zizou Slab Medium" w:eastAsia="Times New Roman" w:hAnsi="Zizou Slab Medium" w:cs="Times New Roman"/>
          <w:sz w:val="24"/>
          <w:szCs w:val="24"/>
          <w:lang w:val="es-PE"/>
        </w:rPr>
      </w:pPr>
      <w:r w:rsidRPr="00CE0B0C">
        <w:rPr>
          <w:rFonts w:ascii="Zizou Slab Medium" w:eastAsia="Times New Roman" w:hAnsi="Zizou Slab Medium"/>
          <w:lang w:val="es-PE"/>
        </w:rPr>
        <w:t>Who</w:t>
      </w:r>
    </w:p>
    <w:p w14:paraId="12326FD0"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Los involucrados en la problemática son:</w:t>
      </w:r>
    </w:p>
    <w:p w14:paraId="33F843CC" w14:textId="77777777" w:rsidR="00EC434A" w:rsidRPr="00CE0B0C" w:rsidRDefault="00EC434A" w:rsidP="00CE0B0C">
      <w:pPr>
        <w:pStyle w:val="ListParagraph"/>
        <w:numPr>
          <w:ilvl w:val="1"/>
          <w:numId w:val="14"/>
        </w:numPr>
        <w:rPr>
          <w:rFonts w:eastAsia="Times New Roman"/>
          <w:lang w:val="es-PE"/>
        </w:rPr>
      </w:pPr>
      <w:r w:rsidRPr="00CE0B0C">
        <w:rPr>
          <w:rFonts w:eastAsia="Times New Roman"/>
          <w:lang w:val="es-PE"/>
        </w:rPr>
        <w:t>estudiantes que necesitan un medio de transporte para la universidad</w:t>
      </w:r>
    </w:p>
    <w:p w14:paraId="564DBCA7" w14:textId="77777777" w:rsidR="00EC434A" w:rsidRPr="00CE0B0C" w:rsidRDefault="00EC434A" w:rsidP="00CE0B0C">
      <w:pPr>
        <w:pStyle w:val="ListParagraph"/>
        <w:numPr>
          <w:ilvl w:val="1"/>
          <w:numId w:val="14"/>
        </w:numPr>
        <w:rPr>
          <w:rFonts w:eastAsia="Times New Roman"/>
          <w:lang w:val="es-PE"/>
        </w:rPr>
      </w:pPr>
      <w:r w:rsidRPr="00CE0B0C">
        <w:rPr>
          <w:rFonts w:eastAsia="Times New Roman"/>
          <w:lang w:val="es-PE"/>
        </w:rPr>
        <w:t>trabajadores que necesitan un medio de transporte para su trabajo, valga la redundancia</w:t>
      </w:r>
    </w:p>
    <w:p w14:paraId="7F4B40CF" w14:textId="52B48472" w:rsidR="00EC434A" w:rsidRPr="00CE0B0C" w:rsidRDefault="00EC434A" w:rsidP="00CE0B0C">
      <w:pPr>
        <w:pStyle w:val="ListParagraph"/>
        <w:numPr>
          <w:ilvl w:val="1"/>
          <w:numId w:val="14"/>
        </w:numPr>
        <w:rPr>
          <w:rFonts w:eastAsia="Times New Roman"/>
          <w:lang w:val="es-PE"/>
        </w:rPr>
      </w:pPr>
      <w:r w:rsidRPr="00CE0B0C">
        <w:rPr>
          <w:rFonts w:eastAsia="Times New Roman"/>
          <w:lang w:val="es-PE"/>
        </w:rPr>
        <w:t xml:space="preserve">deportistas que vienen de otra </w:t>
      </w:r>
      <w:r w:rsidR="00267306" w:rsidRPr="00CE0B0C">
        <w:rPr>
          <w:rFonts w:eastAsia="Times New Roman"/>
          <w:lang w:val="es-PE"/>
        </w:rPr>
        <w:t>región</w:t>
      </w:r>
      <w:r w:rsidRPr="00CE0B0C">
        <w:rPr>
          <w:rFonts w:eastAsia="Times New Roman"/>
          <w:lang w:val="es-PE"/>
        </w:rPr>
        <w:t xml:space="preserve"> o </w:t>
      </w:r>
      <w:r w:rsidR="00267306" w:rsidRPr="00CE0B0C">
        <w:rPr>
          <w:rFonts w:eastAsia="Times New Roman"/>
          <w:lang w:val="es-PE"/>
        </w:rPr>
        <w:t>país</w:t>
      </w:r>
      <w:r w:rsidRPr="00CE0B0C">
        <w:rPr>
          <w:rFonts w:eastAsia="Times New Roman"/>
          <w:lang w:val="es-PE"/>
        </w:rPr>
        <w:t xml:space="preserve"> en busca de realizar el deporte del ciclismo, en cualquiera de las modalidades, que hacen falta de una bicicleta</w:t>
      </w:r>
    </w:p>
    <w:p w14:paraId="050245DB" w14:textId="77777777" w:rsidR="00EC434A" w:rsidRPr="00CE0B0C" w:rsidRDefault="00EC434A" w:rsidP="00CE0B0C">
      <w:pPr>
        <w:pStyle w:val="ListParagraph"/>
        <w:numPr>
          <w:ilvl w:val="1"/>
          <w:numId w:val="14"/>
        </w:numPr>
        <w:rPr>
          <w:rFonts w:eastAsia="Times New Roman"/>
          <w:lang w:val="es-PE"/>
        </w:rPr>
      </w:pPr>
      <w:r w:rsidRPr="00CE0B0C">
        <w:rPr>
          <w:rFonts w:eastAsia="Times New Roman"/>
          <w:lang w:val="es-PE"/>
        </w:rPr>
        <w:t>interesados en probar distintas bicicletas antes de comprar una que realmente les guste</w:t>
      </w:r>
    </w:p>
    <w:p w14:paraId="433E9164" w14:textId="77777777" w:rsidR="00EC434A" w:rsidRPr="00461138" w:rsidRDefault="00EC434A" w:rsidP="00CE0B0C">
      <w:pPr>
        <w:pStyle w:val="ListParagraph"/>
        <w:numPr>
          <w:ilvl w:val="0"/>
          <w:numId w:val="14"/>
        </w:numPr>
        <w:rPr>
          <w:rFonts w:ascii="Zizou Slab Medium" w:eastAsia="Times New Roman" w:hAnsi="Zizou Slab Medium" w:cs="Times New Roman"/>
          <w:sz w:val="24"/>
          <w:szCs w:val="24"/>
        </w:rPr>
      </w:pPr>
      <w:r w:rsidRPr="00461138">
        <w:rPr>
          <w:rFonts w:ascii="Zizou Slab Medium" w:eastAsia="Times New Roman" w:hAnsi="Zizou Slab Medium"/>
        </w:rPr>
        <w:t>What</w:t>
      </w:r>
    </w:p>
    <w:p w14:paraId="525C70F5"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Distintos sectores de grupos interesados en la bicicleta ya sea como medio de transporte o como deporte que por distintas razones, sean económicas</w:t>
      </w:r>
      <w:proofErr w:type="gramStart"/>
      <w:r w:rsidRPr="00EC434A">
        <w:rPr>
          <w:rFonts w:eastAsia="Times New Roman"/>
          <w:lang w:val="es-PE"/>
        </w:rPr>
        <w:t>… ,</w:t>
      </w:r>
      <w:proofErr w:type="gramEnd"/>
      <w:r w:rsidRPr="00EC434A">
        <w:rPr>
          <w:rFonts w:eastAsia="Times New Roman"/>
          <w:lang w:val="es-PE"/>
        </w:rPr>
        <w:t xml:space="preserve"> no tienen una bicicleta a la mano cuando la necesitan. </w:t>
      </w:r>
    </w:p>
    <w:p w14:paraId="3F6659B8" w14:textId="77777777" w:rsidR="00EC434A" w:rsidRPr="00461138" w:rsidRDefault="00EC434A" w:rsidP="00CE0B0C">
      <w:pPr>
        <w:pStyle w:val="ListParagraph"/>
        <w:numPr>
          <w:ilvl w:val="0"/>
          <w:numId w:val="14"/>
        </w:numPr>
        <w:rPr>
          <w:rFonts w:ascii="Zizou Slab Medium" w:eastAsia="Times New Roman" w:hAnsi="Zizou Slab Medium"/>
        </w:rPr>
      </w:pPr>
      <w:r w:rsidRPr="00461138">
        <w:rPr>
          <w:rFonts w:ascii="Zizou Slab Medium" w:eastAsia="Times New Roman" w:hAnsi="Zizou Slab Medium"/>
        </w:rPr>
        <w:t>Where</w:t>
      </w:r>
    </w:p>
    <w:p w14:paraId="548CC534" w14:textId="749DF5FF"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 xml:space="preserve">Esto puede ocurrir en cualquier parte del mundo, si es en un área urbana podría haber la necesidad de una bicicleta urbana o una </w:t>
      </w:r>
      <w:r w:rsidR="00BC2423" w:rsidRPr="00EC434A">
        <w:rPr>
          <w:rFonts w:eastAsia="Times New Roman"/>
          <w:lang w:val="es-PE"/>
        </w:rPr>
        <w:t>BMX</w:t>
      </w:r>
      <w:r w:rsidRPr="00EC434A">
        <w:rPr>
          <w:rFonts w:eastAsia="Times New Roman"/>
          <w:lang w:val="es-PE"/>
        </w:rPr>
        <w:t xml:space="preserve">, si es en una zona suburbana o rural podría haber necesidad de una bicicleta de </w:t>
      </w:r>
      <w:r w:rsidR="00BC2423" w:rsidRPr="00EC434A">
        <w:rPr>
          <w:rFonts w:eastAsia="Times New Roman"/>
          <w:lang w:val="es-PE"/>
        </w:rPr>
        <w:t>Trail</w:t>
      </w:r>
      <w:r w:rsidRPr="00EC434A">
        <w:rPr>
          <w:rFonts w:eastAsia="Times New Roman"/>
          <w:lang w:val="es-PE"/>
        </w:rPr>
        <w:t xml:space="preserve"> o </w:t>
      </w:r>
      <w:r w:rsidR="00BC2423" w:rsidRPr="00EC434A">
        <w:rPr>
          <w:rFonts w:eastAsia="Times New Roman"/>
          <w:lang w:val="es-PE"/>
        </w:rPr>
        <w:t>XC</w:t>
      </w:r>
      <w:r w:rsidRPr="00EC434A">
        <w:rPr>
          <w:rFonts w:eastAsia="Times New Roman"/>
          <w:lang w:val="es-PE"/>
        </w:rPr>
        <w:t xml:space="preserve">, y en las montañas o lugares prácticamente despobladas podría haber la necesidad de una bicicleta </w:t>
      </w:r>
      <w:r w:rsidR="00080562">
        <w:rPr>
          <w:rFonts w:eastAsia="Times New Roman"/>
          <w:lang w:val="es-PE"/>
        </w:rPr>
        <w:t>Enduro</w:t>
      </w:r>
      <w:r w:rsidRPr="00EC434A">
        <w:rPr>
          <w:rFonts w:eastAsia="Times New Roman"/>
          <w:lang w:val="es-PE"/>
        </w:rPr>
        <w:t xml:space="preserve"> o de </w:t>
      </w:r>
      <w:r w:rsidR="00BC2423" w:rsidRPr="00EC434A">
        <w:rPr>
          <w:rFonts w:eastAsia="Times New Roman"/>
          <w:lang w:val="es-PE"/>
        </w:rPr>
        <w:t>Down Hill</w:t>
      </w:r>
      <w:r w:rsidRPr="00EC434A">
        <w:rPr>
          <w:rFonts w:eastAsia="Times New Roman"/>
          <w:lang w:val="es-PE"/>
        </w:rPr>
        <w:t>.</w:t>
      </w:r>
    </w:p>
    <w:p w14:paraId="3776422B" w14:textId="77777777" w:rsidR="00EC434A" w:rsidRPr="00461138" w:rsidRDefault="00EC434A" w:rsidP="00CE0B0C">
      <w:pPr>
        <w:pStyle w:val="ListParagraph"/>
        <w:numPr>
          <w:ilvl w:val="0"/>
          <w:numId w:val="14"/>
        </w:numPr>
        <w:rPr>
          <w:rFonts w:ascii="Zizou Slab Medium" w:eastAsia="Times New Roman" w:hAnsi="Zizou Slab Medium"/>
        </w:rPr>
      </w:pPr>
      <w:r w:rsidRPr="00461138">
        <w:rPr>
          <w:rFonts w:ascii="Zizou Slab Medium" w:eastAsia="Times New Roman" w:hAnsi="Zizou Slab Medium"/>
        </w:rPr>
        <w:t>When</w:t>
      </w:r>
    </w:p>
    <w:p w14:paraId="4ED54323"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La idea de resolver esta problemática tuvo lugar en las múltiples ocasiones en las cuales nos encontrábamos con la necesidad de practicar el ciclismo, pero no contábamos con una bicicleta</w:t>
      </w:r>
    </w:p>
    <w:p w14:paraId="667D758C" w14:textId="77777777" w:rsidR="00EC434A" w:rsidRPr="00461138" w:rsidRDefault="00EC434A" w:rsidP="00CE0B0C">
      <w:pPr>
        <w:pStyle w:val="ListParagraph"/>
        <w:numPr>
          <w:ilvl w:val="0"/>
          <w:numId w:val="14"/>
        </w:numPr>
        <w:rPr>
          <w:rFonts w:ascii="Zizou Slab Medium" w:eastAsia="Times New Roman" w:hAnsi="Zizou Slab Medium"/>
        </w:rPr>
      </w:pPr>
      <w:r w:rsidRPr="00461138">
        <w:rPr>
          <w:rFonts w:ascii="Zizou Slab Medium" w:eastAsia="Times New Roman" w:hAnsi="Zizou Slab Medium"/>
        </w:rPr>
        <w:t>Why</w:t>
      </w:r>
    </w:p>
    <w:p w14:paraId="761361E9"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Esta problemática sucede debido a que los ciclistas o apasionados del deporte no pueden llevar su bicicleta a todas partes.</w:t>
      </w:r>
    </w:p>
    <w:p w14:paraId="60A0109E" w14:textId="77777777" w:rsidR="00EC434A" w:rsidRPr="00461138" w:rsidRDefault="00EC434A" w:rsidP="00CE0B0C">
      <w:pPr>
        <w:pStyle w:val="ListParagraph"/>
        <w:numPr>
          <w:ilvl w:val="0"/>
          <w:numId w:val="14"/>
        </w:numPr>
        <w:rPr>
          <w:rFonts w:ascii="Zizou Slab Medium" w:eastAsia="Times New Roman" w:hAnsi="Zizou Slab Medium"/>
        </w:rPr>
      </w:pPr>
      <w:r w:rsidRPr="00461138">
        <w:rPr>
          <w:rFonts w:ascii="Zizou Slab Medium" w:eastAsia="Times New Roman" w:hAnsi="Zizou Slab Medium"/>
        </w:rPr>
        <w:lastRenderedPageBreak/>
        <w:t>How</w:t>
      </w:r>
    </w:p>
    <w:p w14:paraId="77AA69AB" w14:textId="0B45097C" w:rsidR="00EC434A" w:rsidRDefault="00461138" w:rsidP="00461138">
      <w:pPr>
        <w:rPr>
          <w:rFonts w:eastAsia="Times New Roman"/>
          <w:lang w:val="es-PE"/>
        </w:rPr>
      </w:pPr>
      <w:r>
        <w:rPr>
          <w:rFonts w:eastAsia="Times New Roman"/>
          <w:lang w:val="es-PE"/>
        </w:rPr>
        <w:t xml:space="preserve">En el grupo de </w:t>
      </w:r>
      <w:r w:rsidR="00697015">
        <w:rPr>
          <w:rFonts w:eastAsia="Times New Roman"/>
          <w:lang w:val="es-PE"/>
        </w:rPr>
        <w:t xml:space="preserve">deportistas sucede el problema pues ellos no siempre pueden llevar </w:t>
      </w:r>
      <w:r w:rsidR="00720291">
        <w:rPr>
          <w:rFonts w:eastAsia="Times New Roman"/>
          <w:lang w:val="es-PE"/>
        </w:rPr>
        <w:t>un artículo, como la bicicleta, de viaje</w:t>
      </w:r>
      <w:r w:rsidR="00080562">
        <w:rPr>
          <w:rFonts w:eastAsia="Times New Roman"/>
          <w:lang w:val="es-PE"/>
        </w:rPr>
        <w:t xml:space="preserve"> por el alto costo que este requiere.</w:t>
      </w:r>
    </w:p>
    <w:p w14:paraId="23D5EA88" w14:textId="6A4CA3E6" w:rsidR="00080562" w:rsidRPr="00942C7D" w:rsidRDefault="00080562" w:rsidP="00461138">
      <w:pPr>
        <w:rPr>
          <w:rFonts w:eastAsia="Times New Roman"/>
          <w:lang w:val="es-PE"/>
        </w:rPr>
      </w:pPr>
      <w:r>
        <w:rPr>
          <w:rFonts w:eastAsia="Times New Roman"/>
          <w:lang w:val="es-PE"/>
        </w:rPr>
        <w:t xml:space="preserve">En el grupo de estudiantes y trabajadores, ellos </w:t>
      </w:r>
      <w:r w:rsidR="007002DD">
        <w:rPr>
          <w:rFonts w:eastAsia="Times New Roman"/>
          <w:lang w:val="es-PE"/>
        </w:rPr>
        <w:t xml:space="preserve">no </w:t>
      </w:r>
      <w:r w:rsidR="00200D59">
        <w:rPr>
          <w:rFonts w:eastAsia="Times New Roman"/>
          <w:lang w:val="es-PE"/>
        </w:rPr>
        <w:t>desean</w:t>
      </w:r>
      <w:r w:rsidR="007002DD">
        <w:rPr>
          <w:rFonts w:eastAsia="Times New Roman"/>
          <w:lang w:val="es-PE"/>
        </w:rPr>
        <w:t xml:space="preserve"> gastar </w:t>
      </w:r>
      <w:r w:rsidR="00200D59">
        <w:rPr>
          <w:rFonts w:eastAsia="Times New Roman"/>
          <w:lang w:val="es-PE"/>
        </w:rPr>
        <w:t>más</w:t>
      </w:r>
      <w:r w:rsidR="007002DD">
        <w:rPr>
          <w:rFonts w:eastAsia="Times New Roman"/>
          <w:lang w:val="es-PE"/>
        </w:rPr>
        <w:t xml:space="preserve"> dinero de lo necesario, aparte porque la inversión para comprar una </w:t>
      </w:r>
      <w:r w:rsidR="00200D59">
        <w:rPr>
          <w:rFonts w:eastAsia="Times New Roman"/>
          <w:lang w:val="es-PE"/>
        </w:rPr>
        <w:t>bicicleta</w:t>
      </w:r>
      <w:r w:rsidR="007002DD">
        <w:rPr>
          <w:rFonts w:eastAsia="Times New Roman"/>
          <w:lang w:val="es-PE"/>
        </w:rPr>
        <w:t xml:space="preserve"> siempre es riesgosa si no </w:t>
      </w:r>
      <w:r w:rsidR="00200D59">
        <w:rPr>
          <w:rFonts w:eastAsia="Times New Roman"/>
          <w:lang w:val="es-PE"/>
        </w:rPr>
        <w:t>conoces</w:t>
      </w:r>
      <w:r w:rsidR="007002DD">
        <w:rPr>
          <w:rFonts w:eastAsia="Times New Roman"/>
          <w:lang w:val="es-PE"/>
        </w:rPr>
        <w:t xml:space="preserve"> sobre ello</w:t>
      </w:r>
      <w:r w:rsidR="00200D59">
        <w:rPr>
          <w:rFonts w:eastAsia="Times New Roman"/>
          <w:lang w:val="es-PE"/>
        </w:rPr>
        <w:t>.</w:t>
      </w:r>
    </w:p>
    <w:p w14:paraId="5FA4B104" w14:textId="77777777" w:rsidR="00EC434A" w:rsidRPr="00461138" w:rsidRDefault="00EC434A" w:rsidP="00CE0B0C">
      <w:pPr>
        <w:pStyle w:val="ListParagraph"/>
        <w:numPr>
          <w:ilvl w:val="0"/>
          <w:numId w:val="14"/>
        </w:numPr>
        <w:rPr>
          <w:rFonts w:ascii="Zizou Slab Medium" w:eastAsia="Times New Roman" w:hAnsi="Zizou Slab Medium"/>
        </w:rPr>
      </w:pPr>
      <w:r w:rsidRPr="00461138">
        <w:rPr>
          <w:rFonts w:ascii="Zizou Slab Medium" w:eastAsia="Times New Roman" w:hAnsi="Zizou Slab Medium"/>
        </w:rPr>
        <w:t>How much</w:t>
      </w:r>
    </w:p>
    <w:p w14:paraId="2F44A9AC" w14:textId="2F80A593"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Los precios de renta van a depender de los siguientes factores: tipo de bicicleta (</w:t>
      </w:r>
      <w:r w:rsidR="00BB011D" w:rsidRPr="00EC434A">
        <w:rPr>
          <w:rFonts w:eastAsia="Times New Roman"/>
          <w:lang w:val="es-PE"/>
        </w:rPr>
        <w:t>Mb</w:t>
      </w:r>
      <w:r w:rsidRPr="00EC434A">
        <w:rPr>
          <w:rFonts w:eastAsia="Times New Roman"/>
          <w:lang w:val="es-PE"/>
        </w:rPr>
        <w:t xml:space="preserve"> doble suspensión, </w:t>
      </w:r>
      <w:r w:rsidR="00942C7D">
        <w:rPr>
          <w:rFonts w:eastAsia="Times New Roman"/>
          <w:lang w:val="es-PE"/>
        </w:rPr>
        <w:t>MTB</w:t>
      </w:r>
      <w:r w:rsidRPr="00EC434A">
        <w:rPr>
          <w:rFonts w:eastAsia="Times New Roman"/>
          <w:lang w:val="es-PE"/>
        </w:rPr>
        <w:t xml:space="preserve"> rígida, pistera, etc.), tiempo de alquiler (horas o días) y también la zona en la que se encuentra (rural o urbana).</w:t>
      </w:r>
    </w:p>
    <w:p w14:paraId="782E0745"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El problema surge en distintos grupos de personas separadas por las razones que necesitan para usar el conocido medio de transporte “bicicleta”.</w:t>
      </w:r>
    </w:p>
    <w:p w14:paraId="18D9CF77"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Existen los estudiantes que principalmente necesitan un medio de transporte para, en general, llegar a sus clases de universidad principalmente.</w:t>
      </w:r>
    </w:p>
    <w:p w14:paraId="76F8C332" w14:textId="40169622"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 xml:space="preserve">Existen fanáticos del deporte, de cualquier modalidad, ej. ruta, </w:t>
      </w:r>
      <w:r w:rsidR="00BB011D" w:rsidRPr="00EC434A">
        <w:rPr>
          <w:rFonts w:eastAsia="Times New Roman"/>
          <w:lang w:val="es-PE"/>
        </w:rPr>
        <w:t>XC</w:t>
      </w:r>
      <w:r w:rsidRPr="00EC434A">
        <w:rPr>
          <w:rFonts w:eastAsia="Times New Roman"/>
          <w:lang w:val="es-PE"/>
        </w:rPr>
        <w:t xml:space="preserve">, enduro </w:t>
      </w:r>
      <w:r w:rsidR="00BB011D">
        <w:rPr>
          <w:rFonts w:eastAsia="Times New Roman"/>
          <w:lang w:val="es-PE"/>
        </w:rPr>
        <w:t>DH</w:t>
      </w:r>
      <w:r w:rsidRPr="00EC434A">
        <w:rPr>
          <w:rFonts w:eastAsia="Times New Roman"/>
          <w:lang w:val="es-PE"/>
        </w:rPr>
        <w:t>, que cuando viajan no pueden traer su propia bicicleta con ellos.</w:t>
      </w:r>
    </w:p>
    <w:p w14:paraId="0A40EC35" w14:textId="100FDB5B"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Y por último los interesados que quieran probar una bicicleta para ver más tarde si comprar una en verdad valdría la pena para él/ella/ello.</w:t>
      </w:r>
    </w:p>
    <w:p w14:paraId="77B26226" w14:textId="20C150CD" w:rsidR="00EC434A" w:rsidRDefault="00EC434A" w:rsidP="00EC434A">
      <w:pPr>
        <w:rPr>
          <w:rFonts w:eastAsia="Times New Roman"/>
          <w:lang w:val="es-PE"/>
        </w:rPr>
      </w:pPr>
      <w:r w:rsidRPr="00EC434A">
        <w:rPr>
          <w:rFonts w:eastAsia="Times New Roman"/>
          <w:lang w:val="es-PE"/>
        </w:rPr>
        <w:t xml:space="preserve">Posibles restricciones que tendría este servicio es la falta de stock cuando recién inicié, pues para que funcione el startup, este requiere de la disponibilidad que tendrán dueños de bicicletas en publicar sus artículos. Otra sería </w:t>
      </w:r>
      <w:r w:rsidR="00942C7D" w:rsidRPr="00EC434A">
        <w:rPr>
          <w:rFonts w:eastAsia="Times New Roman"/>
          <w:lang w:val="es-PE"/>
        </w:rPr>
        <w:t>el protocolo para seguir</w:t>
      </w:r>
      <w:r w:rsidRPr="00EC434A">
        <w:rPr>
          <w:rFonts w:eastAsia="Times New Roman"/>
          <w:lang w:val="es-PE"/>
        </w:rPr>
        <w:t xml:space="preserve"> en caso ocurriera algún daño físico en la bicicleta o robo. Una restricción </w:t>
      </w:r>
      <w:r w:rsidR="00942C7D" w:rsidRPr="00EC434A">
        <w:rPr>
          <w:rFonts w:eastAsia="Times New Roman"/>
          <w:lang w:val="es-PE"/>
        </w:rPr>
        <w:t>también</w:t>
      </w:r>
      <w:r w:rsidRPr="00EC434A">
        <w:rPr>
          <w:rFonts w:eastAsia="Times New Roman"/>
          <w:lang w:val="es-PE"/>
        </w:rPr>
        <w:t xml:space="preserve"> </w:t>
      </w:r>
      <w:r w:rsidR="00942C7D" w:rsidRPr="00EC434A">
        <w:rPr>
          <w:rFonts w:eastAsia="Times New Roman"/>
          <w:lang w:val="es-PE"/>
        </w:rPr>
        <w:t>podría</w:t>
      </w:r>
      <w:r w:rsidRPr="00EC434A">
        <w:rPr>
          <w:rFonts w:eastAsia="Times New Roman"/>
          <w:lang w:val="es-PE"/>
        </w:rPr>
        <w:t xml:space="preserve"> ser falta de confianza y poca venta o compra que podría tener un usuario al vender o comprar una bicicleta en nuestro startup pues los usuarios tendrán un rating para poder conocer la calidad de servicio que ellos ofrecen de forma que permite usuarios, ambos clientes y vendedores, confiar en la otra parte especialmente cuando una </w:t>
      </w:r>
      <w:r w:rsidR="00942C7D" w:rsidRPr="00EC434A">
        <w:rPr>
          <w:rFonts w:eastAsia="Times New Roman"/>
          <w:lang w:val="es-PE"/>
        </w:rPr>
        <w:t>bicicleta</w:t>
      </w:r>
      <w:r w:rsidRPr="00EC434A">
        <w:rPr>
          <w:rFonts w:eastAsia="Times New Roman"/>
          <w:lang w:val="es-PE"/>
        </w:rPr>
        <w:t>, producto en la que en muchos casos resulta ser muy costoso, está en juego.</w:t>
      </w:r>
    </w:p>
    <w:p w14:paraId="12389C35" w14:textId="77777777" w:rsidR="00930B9B" w:rsidRPr="00EC434A" w:rsidRDefault="00930B9B" w:rsidP="00EC434A">
      <w:pPr>
        <w:rPr>
          <w:rFonts w:ascii="Times New Roman" w:eastAsia="Times New Roman" w:hAnsi="Times New Roman" w:cs="Times New Roman"/>
          <w:sz w:val="24"/>
          <w:szCs w:val="24"/>
          <w:lang w:val="es-PE"/>
        </w:rPr>
      </w:pPr>
    </w:p>
    <w:p w14:paraId="16B0AE90" w14:textId="754E70BE" w:rsidR="00335F6B" w:rsidRPr="00F4523C" w:rsidRDefault="00930B9B" w:rsidP="00930B9B">
      <w:pPr>
        <w:pStyle w:val="Heading3"/>
      </w:pPr>
      <w:bookmarkStart w:id="8" w:name="_Toc114077023"/>
      <w:r w:rsidRPr="00F4523C">
        <w:t>Lean UX Process</w:t>
      </w:r>
      <w:bookmarkEnd w:id="8"/>
    </w:p>
    <w:p w14:paraId="09A59B46" w14:textId="24E03701" w:rsidR="00DB25B9" w:rsidRPr="00F4523C" w:rsidRDefault="00DB25B9" w:rsidP="00DB25B9">
      <w:pPr>
        <w:pStyle w:val="Heading4"/>
      </w:pPr>
      <w:r w:rsidRPr="00F4523C">
        <w:lastRenderedPageBreak/>
        <w:t>Lean UX Problem Statement</w:t>
      </w:r>
    </w:p>
    <w:p w14:paraId="250DA46F" w14:textId="77777777" w:rsidR="00F4523C" w:rsidRPr="00F4523C" w:rsidRDefault="00F4523C" w:rsidP="00F4523C">
      <w:pPr>
        <w:rPr>
          <w:lang w:val="es-PE"/>
        </w:rPr>
      </w:pPr>
      <w:r w:rsidRPr="00F4523C">
        <w:rPr>
          <w:lang w:val="es-PE"/>
        </w:rPr>
        <w:t xml:space="preserve">Nuestro servicio ofrece la posibilidad de que cualquier persona que necesite una bicicleta pueda ponerse en contacto con alguien que quiera rentar la suya; a su vez, asegurando que haya un contacto rápido y seguro entre las dos partes. </w:t>
      </w:r>
    </w:p>
    <w:p w14:paraId="1769F80A" w14:textId="2757F81A" w:rsidR="00F4523C" w:rsidRPr="00F4523C" w:rsidRDefault="00F4523C" w:rsidP="00F4523C">
      <w:pPr>
        <w:rPr>
          <w:lang w:val="es-PE"/>
        </w:rPr>
      </w:pPr>
      <w:r w:rsidRPr="00F4523C">
        <w:rPr>
          <w:lang w:val="es-PE"/>
        </w:rPr>
        <w:t>Como apasionados del deporte nos hemos visto con la necesidad de rentar una bicicleta en lugar lejanos de nuestra zona de residencia o en momentos en los que queremos ir a montar con un amigo, pero a este se le averió la suya. En estas situaciones, y muchas más, se nos dificulta encontrar una empresa de alquiler de bicicletas cercana a nuestra ubicación.</w:t>
      </w:r>
    </w:p>
    <w:p w14:paraId="1E6E6CB0" w14:textId="575D5692" w:rsidR="00F4523C" w:rsidRDefault="00F4523C" w:rsidP="00F4523C">
      <w:pPr>
        <w:rPr>
          <w:lang w:val="es-PE"/>
        </w:rPr>
      </w:pPr>
      <w:r w:rsidRPr="00F4523C">
        <w:rPr>
          <w:lang w:val="es-PE"/>
        </w:rPr>
        <w:t>¿Cómo brindar un servicio de alquiler de bicicletas en cualquier lugar de Perú, a cualquier hora del día y cualquier día de la semana de forma rápida y segura?</w:t>
      </w:r>
    </w:p>
    <w:p w14:paraId="4EE12517" w14:textId="46B3CBF2" w:rsidR="00CC2EB1" w:rsidRPr="00BC2423" w:rsidRDefault="00CC2EB1" w:rsidP="00DB25B9">
      <w:pPr>
        <w:pStyle w:val="Heading4"/>
      </w:pPr>
      <w:r w:rsidRPr="00BC2423">
        <w:t>Lean UX Assumptions</w:t>
      </w:r>
    </w:p>
    <w:p w14:paraId="7FDD4348" w14:textId="77777777" w:rsidR="00E252CE" w:rsidRPr="00E252CE" w:rsidRDefault="00E252CE" w:rsidP="00E252CE">
      <w:pPr>
        <w:rPr>
          <w:lang w:val="es-PE"/>
        </w:rPr>
      </w:pPr>
      <w:r w:rsidRPr="00E252CE">
        <w:rPr>
          <w:lang w:val="es-PE"/>
        </w:rPr>
        <w:t>El usuario es aquella persona con problemas al encontrar una empresa de alquiler de bicicletas, está en busca de una solución que le sea eficaz y rápida.</w:t>
      </w:r>
    </w:p>
    <w:p w14:paraId="666B1A2A" w14:textId="77777777" w:rsidR="00E252CE" w:rsidRPr="00E252CE" w:rsidRDefault="00E252CE" w:rsidP="00E252CE">
      <w:pPr>
        <w:rPr>
          <w:lang w:val="es-PE"/>
        </w:rPr>
      </w:pPr>
      <w:r w:rsidRPr="00E252CE">
        <w:rPr>
          <w:lang w:val="es-PE"/>
        </w:rPr>
        <w:t>Nuestro servicio está a la disposición del usuario todos los días de la semana, en los momentos que esté interesado en rentar una bicicleta.</w:t>
      </w:r>
    </w:p>
    <w:p w14:paraId="35D7A496" w14:textId="77777777" w:rsidR="00E252CE" w:rsidRPr="00E252CE" w:rsidRDefault="00E252CE" w:rsidP="00E252CE">
      <w:pPr>
        <w:rPr>
          <w:lang w:val="es-PE"/>
        </w:rPr>
      </w:pPr>
      <w:r w:rsidRPr="00E252CE">
        <w:rPr>
          <w:lang w:val="es-PE"/>
        </w:rPr>
        <w:t>Uno de los problemas a resolver está en conectar de forma rápida entre la persona que pone a alquiler su bicicleta y la persona que la quiere rentar.</w:t>
      </w:r>
    </w:p>
    <w:p w14:paraId="4A82DF43" w14:textId="048B6A4A" w:rsidR="00F4523C" w:rsidRDefault="00E252CE" w:rsidP="00E252CE">
      <w:pPr>
        <w:rPr>
          <w:lang w:val="es-PE"/>
        </w:rPr>
      </w:pPr>
      <w:r w:rsidRPr="00E252CE">
        <w:rPr>
          <w:lang w:val="es-PE"/>
        </w:rPr>
        <w:t>Nuestro servicio puede ser usado en todas las ciudades del Perú que cuenten con internet 4G.</w:t>
      </w:r>
    </w:p>
    <w:p w14:paraId="798CBE79" w14:textId="7B66C307" w:rsidR="00CC2EB1" w:rsidRDefault="00CC2EB1" w:rsidP="00DB25B9">
      <w:pPr>
        <w:pStyle w:val="Heading4"/>
        <w:rPr>
          <w:lang w:val="es-PE"/>
        </w:rPr>
      </w:pPr>
      <w:r>
        <w:rPr>
          <w:lang w:val="es-PE"/>
        </w:rPr>
        <w:t xml:space="preserve">Lean </w:t>
      </w:r>
      <w:r w:rsidRPr="00BC2423">
        <w:t>UX Hypothesis Statement</w:t>
      </w:r>
    </w:p>
    <w:p w14:paraId="4017373C" w14:textId="77777777" w:rsidR="002E5C1E" w:rsidRPr="002E5C1E" w:rsidRDefault="002E5C1E" w:rsidP="002E5C1E">
      <w:pPr>
        <w:rPr>
          <w:rFonts w:ascii="Times New Roman" w:eastAsia="Times New Roman" w:hAnsi="Times New Roman" w:cs="Times New Roman"/>
          <w:sz w:val="24"/>
          <w:szCs w:val="24"/>
          <w:lang w:val="es-PE"/>
        </w:rPr>
      </w:pPr>
      <w:r w:rsidRPr="002E5C1E">
        <w:rPr>
          <w:rFonts w:eastAsia="Times New Roman"/>
          <w:lang w:val="es-PE"/>
        </w:rPr>
        <w:t>Creemos que brindar un servicio para transportarse o realizar actividades físicas el cual esté disponible en cualquier momento, incentiva a las personas a realizar ejercicio a la vez que obtienen un transporte simple, ecológico, eficiente y sobre todo seguro.</w:t>
      </w:r>
    </w:p>
    <w:p w14:paraId="2D0A7D73" w14:textId="7468885D" w:rsidR="002E5C1E" w:rsidRPr="002E5C1E" w:rsidRDefault="002E5C1E" w:rsidP="002E5C1E">
      <w:pPr>
        <w:rPr>
          <w:rFonts w:ascii="Times New Roman" w:eastAsia="Times New Roman" w:hAnsi="Times New Roman" w:cs="Times New Roman"/>
          <w:sz w:val="24"/>
          <w:szCs w:val="24"/>
          <w:lang w:val="es-PE"/>
        </w:rPr>
      </w:pPr>
      <w:r w:rsidRPr="002E5C1E">
        <w:rPr>
          <w:rFonts w:eastAsia="Times New Roman"/>
          <w:lang w:val="es-PE"/>
        </w:rPr>
        <w:t>Sabremos que hemos tenido éxito cuando se renten un 15% más de bicicletas tras el primer mes de lanzamiento de la app.</w:t>
      </w:r>
    </w:p>
    <w:p w14:paraId="067B813E" w14:textId="7EBB0882" w:rsidR="002E5C1E" w:rsidRPr="002E5C1E" w:rsidRDefault="002E5C1E" w:rsidP="002E5C1E">
      <w:pPr>
        <w:rPr>
          <w:rFonts w:ascii="Times New Roman" w:eastAsia="Times New Roman" w:hAnsi="Times New Roman" w:cs="Times New Roman"/>
          <w:sz w:val="24"/>
          <w:szCs w:val="24"/>
          <w:lang w:val="es-PE"/>
        </w:rPr>
      </w:pPr>
      <w:r w:rsidRPr="002E5C1E">
        <w:rPr>
          <w:rFonts w:eastAsia="Times New Roman"/>
          <w:lang w:val="es-PE"/>
        </w:rPr>
        <w:t xml:space="preserve">Creemos que facilitar la interacción directa entre el usuario y el proveedor que le brindara la bicicleta, es </w:t>
      </w:r>
      <w:r w:rsidR="00BC2423" w:rsidRPr="002E5C1E">
        <w:rPr>
          <w:rFonts w:eastAsia="Times New Roman"/>
          <w:lang w:val="es-PE"/>
        </w:rPr>
        <w:t>un factor</w:t>
      </w:r>
      <w:r w:rsidRPr="002E5C1E">
        <w:rPr>
          <w:rFonts w:eastAsia="Times New Roman"/>
          <w:lang w:val="es-PE"/>
        </w:rPr>
        <w:t xml:space="preserve"> que dará mayor confianza y seguridad al momento de la renta.</w:t>
      </w:r>
    </w:p>
    <w:p w14:paraId="3AC8171A" w14:textId="78A7B36D" w:rsidR="002E5C1E" w:rsidRPr="002E5C1E" w:rsidRDefault="002E5C1E" w:rsidP="002E5C1E">
      <w:pPr>
        <w:rPr>
          <w:rFonts w:ascii="Times New Roman" w:eastAsia="Times New Roman" w:hAnsi="Times New Roman" w:cs="Times New Roman"/>
          <w:sz w:val="24"/>
          <w:szCs w:val="24"/>
          <w:lang w:val="es-PE"/>
        </w:rPr>
      </w:pPr>
      <w:r w:rsidRPr="002E5C1E">
        <w:rPr>
          <w:rFonts w:eastAsia="Times New Roman"/>
          <w:lang w:val="es-PE"/>
        </w:rPr>
        <w:lastRenderedPageBreak/>
        <w:t>Sabremos que los usuarios están satisfechos cuando califiquen de buena manera a los diversos proveedores.</w:t>
      </w:r>
    </w:p>
    <w:p w14:paraId="292B1BC9" w14:textId="534F82EA" w:rsidR="002E5C1E" w:rsidRPr="002E5C1E" w:rsidRDefault="002E5C1E" w:rsidP="002E5C1E">
      <w:pPr>
        <w:rPr>
          <w:rFonts w:ascii="Times New Roman" w:eastAsia="Times New Roman" w:hAnsi="Times New Roman" w:cs="Times New Roman"/>
          <w:sz w:val="24"/>
          <w:szCs w:val="24"/>
          <w:lang w:val="es-PE"/>
        </w:rPr>
      </w:pPr>
      <w:r w:rsidRPr="002E5C1E">
        <w:rPr>
          <w:rFonts w:eastAsia="Times New Roman"/>
          <w:lang w:val="es-PE"/>
        </w:rPr>
        <w:t xml:space="preserve">Creemos que brindan tantas opciones al querer rentar una bicicleta con varios proveedores dispuestos, beneficiará a los usuarios al poder elegir y comparar cual </w:t>
      </w:r>
      <w:r w:rsidR="00BC2423" w:rsidRPr="002E5C1E">
        <w:rPr>
          <w:rFonts w:eastAsia="Times New Roman"/>
          <w:lang w:val="es-PE"/>
        </w:rPr>
        <w:t>sería</w:t>
      </w:r>
      <w:r w:rsidRPr="002E5C1E">
        <w:rPr>
          <w:rFonts w:eastAsia="Times New Roman"/>
          <w:lang w:val="es-PE"/>
        </w:rPr>
        <w:t xml:space="preserve"> la bicicleta o incluso el proveedor que se adapte mejor a sus necesidades.</w:t>
      </w:r>
    </w:p>
    <w:p w14:paraId="5BFB2F6C" w14:textId="7E952B1D" w:rsidR="000B6650" w:rsidRPr="00086DAA" w:rsidRDefault="002E5C1E" w:rsidP="00086DAA">
      <w:pPr>
        <w:rPr>
          <w:rFonts w:ascii="Times New Roman" w:eastAsia="Times New Roman" w:hAnsi="Times New Roman" w:cs="Times New Roman"/>
          <w:sz w:val="24"/>
          <w:szCs w:val="24"/>
          <w:lang w:val="es-PE"/>
        </w:rPr>
        <w:sectPr w:rsidR="000B6650" w:rsidRPr="00086DAA" w:rsidSect="00256622">
          <w:headerReference w:type="default" r:id="rId15"/>
          <w:footerReference w:type="default" r:id="rId16"/>
          <w:headerReference w:type="first" r:id="rId17"/>
          <w:type w:val="continuous"/>
          <w:pgSz w:w="12240" w:h="15840"/>
          <w:pgMar w:top="720" w:right="1152" w:bottom="720" w:left="1152" w:header="0" w:footer="0" w:gutter="0"/>
          <w:pgNumType w:start="1"/>
          <w:cols w:space="720"/>
          <w:titlePg/>
          <w:docGrid w:linePitch="381"/>
        </w:sectPr>
      </w:pPr>
      <w:r w:rsidRPr="002E5C1E">
        <w:rPr>
          <w:rFonts w:eastAsia="Times New Roman"/>
          <w:lang w:val="es-PE"/>
        </w:rPr>
        <w:t>Sabremos que hemos tenido éxito cuando los usuarios reincidan varias veces en la renta a un mismo proveedor.</w:t>
      </w:r>
    </w:p>
    <w:p w14:paraId="30132029" w14:textId="54E4663A" w:rsidR="006A09A5" w:rsidRPr="005A5C84" w:rsidRDefault="00BA7569" w:rsidP="005A5C84">
      <w:pPr>
        <w:pStyle w:val="Heading4"/>
      </w:pPr>
      <w:r>
        <w:rPr>
          <w:noProof/>
        </w:rPr>
        <w:lastRenderedPageBreak/>
        <w:drawing>
          <wp:anchor distT="0" distB="0" distL="114300" distR="114300" simplePos="0" relativeHeight="251682816" behindDoc="0" locked="0" layoutInCell="1" allowOverlap="1" wp14:anchorId="4B377A91" wp14:editId="22A17F34">
            <wp:simplePos x="0" y="0"/>
            <wp:positionH relativeFrom="margin">
              <wp:posOffset>-175260</wp:posOffset>
            </wp:positionH>
            <wp:positionV relativeFrom="paragraph">
              <wp:posOffset>419573</wp:posOffset>
            </wp:positionV>
            <wp:extent cx="9500274" cy="6220700"/>
            <wp:effectExtent l="0" t="0" r="5715"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00274" cy="622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2EB1" w:rsidRPr="00A57482">
        <w:t>Lean UX</w:t>
      </w:r>
      <w:r w:rsidR="00C2626E" w:rsidRPr="00A57482">
        <w:t xml:space="preserve"> Canvas</w:t>
      </w:r>
      <w:r w:rsidR="006A09A5" w:rsidRPr="005A5C84">
        <w:rPr>
          <w:lang w:val="es-PE"/>
        </w:rPr>
        <w:br w:type="page"/>
      </w:r>
    </w:p>
    <w:p w14:paraId="4E57315A" w14:textId="77777777" w:rsidR="000B6650" w:rsidRDefault="000B6650" w:rsidP="00C2626E">
      <w:pPr>
        <w:pStyle w:val="Heading2"/>
        <w:rPr>
          <w:lang w:val="es-PE"/>
        </w:rPr>
        <w:sectPr w:rsidR="000B6650" w:rsidSect="000B6650">
          <w:pgSz w:w="15840" w:h="12240" w:orient="landscape"/>
          <w:pgMar w:top="1152" w:right="720" w:bottom="1152" w:left="720" w:header="0" w:footer="0" w:gutter="0"/>
          <w:cols w:space="720"/>
          <w:titlePg/>
          <w:docGrid w:linePitch="381"/>
        </w:sectPr>
      </w:pPr>
    </w:p>
    <w:p w14:paraId="64E49765" w14:textId="4D81E4E6" w:rsidR="00C2626E" w:rsidRDefault="00C2626E" w:rsidP="00C2626E">
      <w:pPr>
        <w:pStyle w:val="Heading2"/>
        <w:rPr>
          <w:lang w:val="es-PE"/>
        </w:rPr>
      </w:pPr>
      <w:bookmarkStart w:id="9" w:name="_Toc114077024"/>
      <w:r>
        <w:rPr>
          <w:lang w:val="es-PE"/>
        </w:rPr>
        <w:lastRenderedPageBreak/>
        <w:t>Segmento Objetivo</w:t>
      </w:r>
      <w:bookmarkEnd w:id="9"/>
    </w:p>
    <w:p w14:paraId="2D4CA1DE" w14:textId="59DB122A" w:rsidR="0076431B" w:rsidRPr="0076431B" w:rsidRDefault="0076431B" w:rsidP="0076431B">
      <w:pPr>
        <w:rPr>
          <w:lang w:val="es-PE"/>
        </w:rPr>
      </w:pPr>
      <w:r w:rsidRPr="0076431B">
        <w:rPr>
          <w:lang w:val="es-PE"/>
        </w:rPr>
        <w:t>Apuntamos a un segmento objetivo que requiera obtener un medio de transporte, en este caso hacer uso de bicicletas. Entre ellos están:</w:t>
      </w:r>
    </w:p>
    <w:p w14:paraId="22B19CFF" w14:textId="77777777" w:rsidR="00551126" w:rsidRDefault="00551126" w:rsidP="00267306">
      <w:pPr>
        <w:pStyle w:val="ListParagraph"/>
        <w:numPr>
          <w:ilvl w:val="0"/>
          <w:numId w:val="16"/>
        </w:numPr>
        <w:rPr>
          <w:lang w:val="es-PE"/>
        </w:rPr>
      </w:pPr>
      <w:r w:rsidRPr="00551126">
        <w:rPr>
          <w:lang w:val="es-PE"/>
        </w:rPr>
        <w:t>Ciclistas que suelen viajar alrededor del país entre los 25 y 40 años que necesitan tener una bicicleta para así poder desenvolver su deporte.</w:t>
      </w:r>
    </w:p>
    <w:p w14:paraId="67ABD0F6" w14:textId="78296207" w:rsidR="00BA7B01" w:rsidRDefault="00FE61E7" w:rsidP="00267306">
      <w:pPr>
        <w:pStyle w:val="ListParagraph"/>
        <w:numPr>
          <w:ilvl w:val="0"/>
          <w:numId w:val="16"/>
        </w:numPr>
        <w:rPr>
          <w:lang w:val="es-PE"/>
        </w:rPr>
      </w:pPr>
      <w:r w:rsidRPr="00FE61E7">
        <w:rPr>
          <w:lang w:val="es-PE"/>
        </w:rPr>
        <w:t xml:space="preserve">Ciudadanos que necesiten un medio de transporte para poder movilizarse entre los </w:t>
      </w:r>
      <w:r w:rsidR="00247763">
        <w:rPr>
          <w:lang w:val="es-PE"/>
        </w:rPr>
        <w:t>18</w:t>
      </w:r>
      <w:r w:rsidRPr="00FE61E7">
        <w:rPr>
          <w:lang w:val="es-PE"/>
        </w:rPr>
        <w:t xml:space="preserve"> y 30 </w:t>
      </w:r>
      <w:r w:rsidR="0028588C" w:rsidRPr="00FE61E7">
        <w:rPr>
          <w:lang w:val="es-PE"/>
        </w:rPr>
        <w:t>años</w:t>
      </w:r>
      <w:r w:rsidR="0076431B" w:rsidRPr="0076431B">
        <w:rPr>
          <w:lang w:val="es-PE"/>
        </w:rPr>
        <w:t>.</w:t>
      </w:r>
    </w:p>
    <w:p w14:paraId="00A3888D" w14:textId="77777777" w:rsidR="0028588C" w:rsidRDefault="0028588C">
      <w:pPr>
        <w:spacing w:after="200"/>
        <w:jc w:val="left"/>
        <w:rPr>
          <w:lang w:val="es-PE"/>
        </w:rPr>
      </w:pPr>
      <w:r>
        <w:rPr>
          <w:lang w:val="es-PE"/>
        </w:rPr>
        <w:br w:type="page"/>
      </w:r>
    </w:p>
    <w:bookmarkStart w:id="10" w:name="_Toc114077025"/>
    <w:p w14:paraId="2B7E7C78" w14:textId="76749FA8" w:rsidR="0028588C" w:rsidRDefault="002D0FCD" w:rsidP="0028588C">
      <w:pPr>
        <w:pStyle w:val="Heading1"/>
      </w:pPr>
      <w:r>
        <w:rPr>
          <w:noProof/>
        </w:rPr>
        <w:lastRenderedPageBreak/>
        <mc:AlternateContent>
          <mc:Choice Requires="wpg">
            <w:drawing>
              <wp:anchor distT="0" distB="0" distL="114300" distR="114300" simplePos="0" relativeHeight="251689984" behindDoc="0" locked="0" layoutInCell="1" allowOverlap="1" wp14:anchorId="731DE1D8" wp14:editId="2918C23B">
                <wp:simplePos x="0" y="0"/>
                <wp:positionH relativeFrom="margin">
                  <wp:align>right</wp:align>
                </wp:positionH>
                <wp:positionV relativeFrom="paragraph">
                  <wp:posOffset>-379730</wp:posOffset>
                </wp:positionV>
                <wp:extent cx="1273143" cy="1510617"/>
                <wp:effectExtent l="0" t="0" r="3810" b="0"/>
                <wp:wrapNone/>
                <wp:docPr id="19" name="Group 19"/>
                <wp:cNvGraphicFramePr/>
                <a:graphic xmlns:a="http://schemas.openxmlformats.org/drawingml/2006/main">
                  <a:graphicData uri="http://schemas.microsoft.com/office/word/2010/wordprocessingGroup">
                    <wpg:wgp>
                      <wpg:cNvGrpSpPr/>
                      <wpg:grpSpPr>
                        <a:xfrm>
                          <a:off x="0" y="0"/>
                          <a:ext cx="1273143" cy="1510617"/>
                          <a:chOff x="0" y="0"/>
                          <a:chExt cx="1273143" cy="1510617"/>
                        </a:xfrm>
                      </wpg:grpSpPr>
                      <wps:wsp>
                        <wps:cNvPr id="14" name="Rectangle 14"/>
                        <wps:cNvSpPr/>
                        <wps:spPr>
                          <a:xfrm>
                            <a:off x="0" y="295275"/>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E82AF" w14:textId="673ADBBB" w:rsidR="0028588C" w:rsidRPr="00D52776" w:rsidRDefault="002D0FCD" w:rsidP="0028588C">
                              <w:pPr>
                                <w:jc w:val="center"/>
                                <w:rPr>
                                  <w:rFonts w:ascii="Solano Gothic MVB Lt" w:hAnsi="Solano Gothic MVB Lt"/>
                                  <w:sz w:val="144"/>
                                  <w:lang w:val="es-ES"/>
                                </w:rPr>
                              </w:pPr>
                              <w:r>
                                <w:rPr>
                                  <w:rFonts w:ascii="Solano Gothic MVB Lt" w:hAnsi="Solano Gothic MVB L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wps:wsp>
                        <wps:cNvPr id="10" name="Rectangle 10"/>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BA3C2D" w14:textId="77777777" w:rsidR="0028588C" w:rsidRPr="00D41393" w:rsidRDefault="0028588C" w:rsidP="0028588C">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1DE1D8" id="Group 19" o:spid="_x0000_s1035" style="position:absolute;left:0;text-align:left;margin-left:49.05pt;margin-top:-29.9pt;width:100.25pt;height:118.95pt;z-index:251689984;mso-position-horizontal:right;mso-position-horizontal-relative:margin;mso-position-vertical-relative:text" coordsize="12731,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">
                <v:rect id="Rectangle 14" o:spid="_x0000_s1036" style="position:absolute;top:2952;width:12731;height:1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" fillcolor="red" stroked="f" strokeweight="2pt">
                  <v:textbox inset="2.5mm,.5mm,2.5mm,.5mm">
                    <w:txbxContent>
                      <w:p w14:paraId="277E82AF" w14:textId="673ADBBB" w:rsidR="0028588C" w:rsidRPr="00D52776" w:rsidRDefault="002D0FCD" w:rsidP="0028588C">
                        <w:pPr>
                          <w:jc w:val="center"/>
                          <w:rPr>
                            <w:rFonts w:ascii="Solano Gothic MVB Lt" w:hAnsi="Solano Gothic MVB Lt"/>
                            <w:sz w:val="144"/>
                            <w:lang w:val="es-ES"/>
                          </w:rPr>
                        </w:pPr>
                        <w:r>
                          <w:rPr>
                            <w:rFonts w:ascii="Solano Gothic MVB Lt" w:hAnsi="Solano Gothic MVB Lt"/>
                            <w:sz w:val="144"/>
                            <w:lang w:val="es-ES"/>
                          </w:rPr>
                          <w:t>2</w:t>
                        </w:r>
                      </w:p>
                    </w:txbxContent>
                  </v:textbox>
                </v:rect>
                <v:rect id="Rectangle 10" o:spid="_x0000_s1037" style="position:absolute;width:12731;height:5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" fillcolor="red" stroked="f" strokeweight="2pt">
                  <v:textbox>
                    <w:txbxContent>
                      <w:p w14:paraId="1CBA3C2D" w14:textId="77777777" w:rsidR="0028588C" w:rsidRPr="00D41393" w:rsidRDefault="0028588C" w:rsidP="0028588C">
                        <w:pPr>
                          <w:pStyle w:val="Chapter"/>
                          <w:rPr>
                            <w:sz w:val="48"/>
                            <w:szCs w:val="13"/>
                            <w:lang w:val="es-ES"/>
                          </w:rPr>
                        </w:pPr>
                        <w:r>
                          <w:rPr>
                            <w:sz w:val="48"/>
                            <w:szCs w:val="13"/>
                            <w:lang w:val="es-ES"/>
                          </w:rPr>
                          <w:t>CHAPTER</w:t>
                        </w:r>
                      </w:p>
                    </w:txbxContent>
                  </v:textbox>
                </v:rect>
                <w10:wrap anchorx="margin"/>
              </v:group>
            </w:pict>
          </mc:Fallback>
        </mc:AlternateContent>
      </w:r>
      <w:r w:rsidR="0028588C">
        <w:t>CHAPTER I</w:t>
      </w:r>
      <w:r>
        <w:t>I</w:t>
      </w:r>
      <w:r w:rsidR="0028588C">
        <w:t xml:space="preserve">: </w:t>
      </w:r>
      <w:r>
        <w:rPr>
          <w:lang w:val="es-PE"/>
        </w:rPr>
        <w:t>Elicitations &amp; Analysis</w:t>
      </w:r>
      <w:bookmarkEnd w:id="10"/>
    </w:p>
    <w:p w14:paraId="2E79DD77" w14:textId="77777777" w:rsidR="0028588C" w:rsidRPr="002D0FCD" w:rsidRDefault="0028588C" w:rsidP="0028588C">
      <w:pPr>
        <w:rPr>
          <w:lang w:val="es-PE"/>
        </w:rPr>
      </w:pPr>
    </w:p>
    <w:p w14:paraId="63131DE0" w14:textId="77777777" w:rsidR="008358D1" w:rsidRPr="008358D1" w:rsidRDefault="008358D1" w:rsidP="008358D1">
      <w:pPr>
        <w:pStyle w:val="ListParagraph"/>
        <w:keepNext/>
        <w:numPr>
          <w:ilvl w:val="0"/>
          <w:numId w:val="9"/>
        </w:numPr>
        <w:spacing w:line="240" w:lineRule="auto"/>
        <w:contextualSpacing w:val="0"/>
        <w:outlineLvl w:val="1"/>
        <w:rPr>
          <w:rFonts w:ascii="Zizou Slab Medium" w:eastAsia="Times New Roman" w:hAnsi="Zizou Slab Medium" w:cs="Times New Roman"/>
          <w:vanish/>
          <w:sz w:val="52"/>
          <w:lang w:val="es-PE"/>
        </w:rPr>
      </w:pPr>
      <w:bookmarkStart w:id="11" w:name="_Toc113872077"/>
      <w:bookmarkStart w:id="12" w:name="_Toc113872171"/>
      <w:bookmarkStart w:id="13" w:name="_Toc113872199"/>
      <w:bookmarkStart w:id="14" w:name="_Toc113997284"/>
      <w:bookmarkStart w:id="15" w:name="_Toc114077026"/>
      <w:bookmarkEnd w:id="11"/>
      <w:bookmarkEnd w:id="12"/>
      <w:bookmarkEnd w:id="13"/>
      <w:bookmarkEnd w:id="14"/>
      <w:bookmarkEnd w:id="15"/>
    </w:p>
    <w:p w14:paraId="63332F58" w14:textId="19CF687A" w:rsidR="00752504" w:rsidRDefault="002D0FCD" w:rsidP="008358D1">
      <w:pPr>
        <w:pStyle w:val="Heading2"/>
        <w:rPr>
          <w:lang w:val="es-PE"/>
        </w:rPr>
      </w:pPr>
      <w:bookmarkStart w:id="16" w:name="_Toc114077027"/>
      <w:r w:rsidRPr="002D0FCD">
        <w:rPr>
          <w:lang w:val="es-PE"/>
        </w:rPr>
        <w:t>Competidores</w:t>
      </w:r>
      <w:bookmarkEnd w:id="16"/>
    </w:p>
    <w:p w14:paraId="731123FE" w14:textId="18CC35F4" w:rsidR="008E02A9" w:rsidRPr="008E02A9" w:rsidRDefault="008E02A9" w:rsidP="008E02A9">
      <w:pPr>
        <w:numPr>
          <w:ilvl w:val="0"/>
          <w:numId w:val="19"/>
        </w:numPr>
      </w:pPr>
      <w:r w:rsidRPr="008E02A9">
        <w:t xml:space="preserve">Social Bicycles </w:t>
      </w:r>
      <w:hyperlink r:id="rId19" w:history="1">
        <w:r w:rsidRPr="008E02A9">
          <w:rPr>
            <w:rStyle w:val="Hyperlink"/>
          </w:rPr>
          <w:t>https://socialbicycles.com/#</w:t>
        </w:r>
      </w:hyperlink>
      <w:r w:rsidRPr="008E02A9">
        <w:t xml:space="preserve"> </w:t>
      </w:r>
    </w:p>
    <w:p w14:paraId="739EC7FF" w14:textId="77777777" w:rsidR="008E02A9" w:rsidRPr="008E02A9" w:rsidRDefault="008E02A9" w:rsidP="008E02A9">
      <w:pPr>
        <w:rPr>
          <w:lang w:val="es-PE"/>
        </w:rPr>
      </w:pPr>
      <w:r w:rsidRPr="008E02A9">
        <w:rPr>
          <w:lang w:val="es-PE"/>
        </w:rPr>
        <w:t xml:space="preserve">Social Bicycles trabaja día y noche para brindar a sus usuarios la experiencia más avanzada para compartir bicicletas. Tienen la opción de poder realizar esto a través de una aplicación que actualmente solo se encuentra en la App Store. Las bicicletas las puedes alquilar de forma fácil haciendo uso del aplicativo y además puedes usar el mismo aplicativo para encontrar las bicicletas puesto que están incluyen una </w:t>
      </w:r>
      <w:proofErr w:type="spellStart"/>
      <w:r w:rsidRPr="008E02A9">
        <w:rPr>
          <w:lang w:val="es-PE"/>
        </w:rPr>
        <w:t>gps</w:t>
      </w:r>
      <w:proofErr w:type="spellEnd"/>
      <w:r w:rsidRPr="008E02A9">
        <w:rPr>
          <w:lang w:val="es-PE"/>
        </w:rPr>
        <w:t xml:space="preserve"> integrado.</w:t>
      </w:r>
    </w:p>
    <w:p w14:paraId="2D6B843D" w14:textId="089A5B15" w:rsidR="008E02A9" w:rsidRPr="008E02A9" w:rsidRDefault="008E02A9" w:rsidP="008E02A9">
      <w:pPr>
        <w:rPr>
          <w:lang w:val="es-PE"/>
        </w:rPr>
      </w:pPr>
    </w:p>
    <w:p w14:paraId="3952560E" w14:textId="209E6812" w:rsidR="008E02A9" w:rsidRPr="008E02A9" w:rsidRDefault="008E02A9" w:rsidP="008E02A9">
      <w:pPr>
        <w:numPr>
          <w:ilvl w:val="0"/>
          <w:numId w:val="20"/>
        </w:numPr>
      </w:pPr>
      <w:r w:rsidRPr="008E02A9">
        <w:t xml:space="preserve">Donkey Republic </w:t>
      </w:r>
      <w:hyperlink r:id="rId20" w:history="1">
        <w:r w:rsidRPr="008E02A9">
          <w:rPr>
            <w:rStyle w:val="Hyperlink"/>
          </w:rPr>
          <w:t>https://www.donkey.bike/</w:t>
        </w:r>
      </w:hyperlink>
      <w:r w:rsidRPr="008E02A9">
        <w:t> </w:t>
      </w:r>
    </w:p>
    <w:p w14:paraId="26BC2D2E" w14:textId="77777777" w:rsidR="008E02A9" w:rsidRPr="008E02A9" w:rsidRDefault="008E02A9" w:rsidP="008E02A9">
      <w:pPr>
        <w:rPr>
          <w:lang w:val="es-PE"/>
        </w:rPr>
      </w:pPr>
      <w:r w:rsidRPr="008E02A9">
        <w:rPr>
          <w:lang w:val="es-PE"/>
        </w:rPr>
        <w:t xml:space="preserve">Con </w:t>
      </w:r>
      <w:proofErr w:type="spellStart"/>
      <w:r w:rsidRPr="008E02A9">
        <w:rPr>
          <w:lang w:val="es-PE"/>
        </w:rPr>
        <w:t>Donkey</w:t>
      </w:r>
      <w:proofErr w:type="spellEnd"/>
      <w:r w:rsidRPr="008E02A9">
        <w:rPr>
          <w:lang w:val="es-PE"/>
        </w:rPr>
        <w:t xml:space="preserve"> </w:t>
      </w:r>
      <w:proofErr w:type="spellStart"/>
      <w:r w:rsidRPr="008E02A9">
        <w:rPr>
          <w:lang w:val="es-PE"/>
        </w:rPr>
        <w:t>Republic</w:t>
      </w:r>
      <w:proofErr w:type="spellEnd"/>
      <w:r w:rsidRPr="008E02A9">
        <w:rPr>
          <w:lang w:val="es-PE"/>
        </w:rPr>
        <w:t xml:space="preserve"> puedes encontrar y escoger una bicicleta dentro de su mapa personalizado. Haciendo uso del bluetooth de tu teléfono activa la bicicleta que quieras usar y la puedes tener por cuánto tiempo sea necesario. Cuando terminas puedes dejar la bicicleta en cualquier lugar y cancelas tu alquiler en la aplicación.</w:t>
      </w:r>
    </w:p>
    <w:p w14:paraId="1C1E0C3D" w14:textId="780B33F8" w:rsidR="008E02A9" w:rsidRPr="008E02A9" w:rsidRDefault="008E02A9" w:rsidP="008E02A9">
      <w:pPr>
        <w:rPr>
          <w:lang w:val="es-PE"/>
        </w:rPr>
      </w:pPr>
    </w:p>
    <w:p w14:paraId="6882AE17" w14:textId="25ADD1F2" w:rsidR="008E02A9" w:rsidRPr="008E02A9" w:rsidRDefault="008E02A9" w:rsidP="008E02A9">
      <w:pPr>
        <w:numPr>
          <w:ilvl w:val="0"/>
          <w:numId w:val="21"/>
        </w:numPr>
      </w:pPr>
      <w:r w:rsidRPr="008E02A9">
        <w:t xml:space="preserve">City Bike Lima </w:t>
      </w:r>
      <w:hyperlink r:id="rId21" w:history="1">
        <w:r w:rsidRPr="008E02A9">
          <w:rPr>
            <w:rStyle w:val="Hyperlink"/>
          </w:rPr>
          <w:t>https://www.citybikelima.com/</w:t>
        </w:r>
      </w:hyperlink>
      <w:r w:rsidRPr="008E02A9">
        <w:t> </w:t>
      </w:r>
    </w:p>
    <w:p w14:paraId="785D8ABC" w14:textId="77777777" w:rsidR="008E02A9" w:rsidRPr="008E02A9" w:rsidRDefault="008E02A9" w:rsidP="008E02A9">
      <w:pPr>
        <w:rPr>
          <w:lang w:val="es-PE"/>
        </w:rPr>
      </w:pPr>
      <w:r w:rsidRPr="008E02A9">
        <w:rPr>
          <w:lang w:val="es-PE"/>
        </w:rPr>
        <w:t>Haciendo uso de la aplicación respectiva puedes encontrar lugares donde encuentras los estacionamientos de estas bicicletas que están disponibles por todo Miraflores. Puedes comprar un pase que puede durar entre 1 día a 1 año.</w:t>
      </w:r>
    </w:p>
    <w:p w14:paraId="7C8568D1" w14:textId="77777777" w:rsidR="008E02A9" w:rsidRPr="002D0FCD" w:rsidRDefault="008E02A9" w:rsidP="008E02A9">
      <w:pPr>
        <w:rPr>
          <w:lang w:val="es-PE"/>
        </w:rPr>
      </w:pPr>
    </w:p>
    <w:p w14:paraId="482A3A2A" w14:textId="4B828890" w:rsidR="002D0FCD" w:rsidRDefault="002D0FCD" w:rsidP="002D0FCD">
      <w:pPr>
        <w:pStyle w:val="Heading3"/>
        <w:rPr>
          <w:lang w:val="es-PE"/>
        </w:rPr>
      </w:pPr>
      <w:bookmarkStart w:id="17" w:name="_Toc114077028"/>
      <w:r w:rsidRPr="002D0FCD">
        <w:rPr>
          <w:lang w:val="es-PE"/>
        </w:rPr>
        <w:t>Análisis Competitivo</w:t>
      </w:r>
      <w:bookmarkEnd w:id="17"/>
    </w:p>
    <w:tbl>
      <w:tblPr>
        <w:tblW w:w="9026" w:type="dxa"/>
        <w:jc w:val="center"/>
        <w:tblCellMar>
          <w:top w:w="15" w:type="dxa"/>
          <w:left w:w="15" w:type="dxa"/>
          <w:bottom w:w="15" w:type="dxa"/>
          <w:right w:w="15" w:type="dxa"/>
        </w:tblCellMar>
        <w:tblLook w:val="04A0" w:firstRow="1" w:lastRow="0" w:firstColumn="1" w:lastColumn="0" w:noHBand="0" w:noVBand="1"/>
      </w:tblPr>
      <w:tblGrid>
        <w:gridCol w:w="1288"/>
        <w:gridCol w:w="1785"/>
        <w:gridCol w:w="1702"/>
        <w:gridCol w:w="1769"/>
        <w:gridCol w:w="1764"/>
        <w:gridCol w:w="1608"/>
      </w:tblGrid>
      <w:tr w:rsidR="00C37A30" w:rsidRPr="00C37A30" w14:paraId="1FB4B338" w14:textId="77777777" w:rsidTr="00C37A30">
        <w:trPr>
          <w:trHeight w:val="420"/>
          <w:jc w:val="center"/>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9A6A" w14:textId="77777777" w:rsidR="00C37A30" w:rsidRPr="00C37A30" w:rsidRDefault="00C37A30" w:rsidP="00C37A30">
            <w:pPr>
              <w:rPr>
                <w:rFonts w:ascii="Zizou Slab Regular" w:hAnsi="Zizou Slab Regular"/>
              </w:rPr>
            </w:pPr>
            <w:r w:rsidRPr="00C37A30">
              <w:rPr>
                <w:rFonts w:ascii="Zizou Slab Regular" w:hAnsi="Zizou Slab Regular"/>
                <w:b/>
                <w:bCs/>
              </w:rPr>
              <w:t>Competitive Analysis Landscape</w:t>
            </w:r>
          </w:p>
        </w:tc>
      </w:tr>
      <w:tr w:rsidR="00C37A30" w:rsidRPr="00255562" w14:paraId="52A588AB" w14:textId="77777777" w:rsidTr="00C37A30">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C3598" w14:textId="77777777" w:rsidR="00C37A30" w:rsidRPr="00C37A30" w:rsidRDefault="00C37A30" w:rsidP="00C37A30">
            <w:pPr>
              <w:rPr>
                <w:lang w:val="es-PE"/>
              </w:rPr>
            </w:pPr>
            <w:r w:rsidRPr="00C37A30">
              <w:rPr>
                <w:lang w:val="es-PE"/>
              </w:rPr>
              <w:lastRenderedPageBreak/>
              <w:t>¿Por qué llevar a cabo este análisis?</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108A5" w14:textId="77777777" w:rsidR="00C37A30" w:rsidRPr="00C37A30" w:rsidRDefault="00C37A30" w:rsidP="00C37A30">
            <w:pPr>
              <w:rPr>
                <w:lang w:val="es-PE"/>
              </w:rPr>
            </w:pPr>
            <w:r w:rsidRPr="00C37A30">
              <w:rPr>
                <w:lang w:val="es-PE"/>
              </w:rPr>
              <w:t>El objetivo que tenemos con este análisis es conocer de mejor manera a nuestra competencia y así poder evaluar nuestra oportunidades y ventajas como empresa buscando poder destacar sobre las otras.</w:t>
            </w:r>
          </w:p>
        </w:tc>
      </w:tr>
      <w:tr w:rsidR="00C37A30" w:rsidRPr="00C37A30" w14:paraId="0852FBE5" w14:textId="77777777" w:rsidTr="00C37A30">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8E329" w14:textId="77777777" w:rsidR="00C37A30" w:rsidRPr="00C37A30" w:rsidRDefault="00C37A30" w:rsidP="00C37A30">
            <w:pPr>
              <w:rPr>
                <w:lang w:val="es-PE"/>
              </w:rPr>
            </w:pPr>
            <w:r w:rsidRPr="00C37A30">
              <w:rPr>
                <w:lang w:val="es-PE"/>
              </w:rPr>
              <w:t>(En la cabecera colocar por cada competidor nombre y 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F69F8" w14:textId="41569553" w:rsidR="00C37A30" w:rsidRPr="00C37A30" w:rsidRDefault="00C37A30" w:rsidP="006B799A">
            <w:pPr>
              <w:jc w:val="center"/>
            </w:pPr>
            <w:r w:rsidRPr="00C37A30">
              <w:rPr>
                <w:noProof/>
              </w:rPr>
              <w:drawing>
                <wp:inline distT="0" distB="0" distL="0" distR="0" wp14:anchorId="5AA703AB" wp14:editId="543CF382">
                  <wp:extent cx="819150" cy="6953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9150" cy="6953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813346" w14:textId="0CCA2830" w:rsidR="00C37A30" w:rsidRPr="00C37A30" w:rsidRDefault="00C37A30" w:rsidP="006B799A">
            <w:pPr>
              <w:jc w:val="center"/>
            </w:pPr>
            <w:r w:rsidRPr="00C37A30">
              <w:rPr>
                <w:noProof/>
              </w:rPr>
              <w:drawing>
                <wp:inline distT="0" distB="0" distL="0" distR="0" wp14:anchorId="5444AC4F" wp14:editId="48CA1D12">
                  <wp:extent cx="819150" cy="466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9150" cy="466725"/>
                          </a:xfrm>
                          <a:prstGeom prst="rect">
                            <a:avLst/>
                          </a:prstGeom>
                          <a:noFill/>
                          <a:ln>
                            <a:noFill/>
                          </a:ln>
                        </pic:spPr>
                      </pic:pic>
                    </a:graphicData>
                  </a:graphic>
                </wp:inline>
              </w:drawing>
            </w:r>
          </w:p>
          <w:p w14:paraId="4298D8A6" w14:textId="77777777" w:rsidR="00C37A30" w:rsidRPr="00C37A30" w:rsidRDefault="00C37A30" w:rsidP="006B799A">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BC386F" w14:textId="19D26253" w:rsidR="00C37A30" w:rsidRPr="00C37A30" w:rsidRDefault="00C37A30" w:rsidP="006B799A">
            <w:pPr>
              <w:jc w:val="center"/>
            </w:pPr>
            <w:r w:rsidRPr="00C37A30">
              <w:rPr>
                <w:noProof/>
              </w:rPr>
              <w:drawing>
                <wp:inline distT="0" distB="0" distL="0" distR="0" wp14:anchorId="69932FD5" wp14:editId="47EAE7FB">
                  <wp:extent cx="819150" cy="828675"/>
                  <wp:effectExtent l="0" t="0" r="0" b="9525"/>
                  <wp:docPr id="34" name="Picture 3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19150" cy="8286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DFC40" w14:textId="1009D4F0" w:rsidR="00C37A30" w:rsidRPr="00C37A30" w:rsidRDefault="00C37A30" w:rsidP="006B799A">
            <w:pPr>
              <w:jc w:val="center"/>
            </w:pPr>
            <w:r w:rsidRPr="00C37A30">
              <w:rPr>
                <w:noProof/>
              </w:rPr>
              <w:drawing>
                <wp:inline distT="0" distB="0" distL="0" distR="0" wp14:anchorId="4E9EF61D" wp14:editId="353A1379">
                  <wp:extent cx="819150" cy="15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19150" cy="152400"/>
                          </a:xfrm>
                          <a:prstGeom prst="rect">
                            <a:avLst/>
                          </a:prstGeom>
                          <a:noFill/>
                          <a:ln>
                            <a:noFill/>
                          </a:ln>
                        </pic:spPr>
                      </pic:pic>
                    </a:graphicData>
                  </a:graphic>
                </wp:inline>
              </w:drawing>
            </w:r>
          </w:p>
        </w:tc>
      </w:tr>
      <w:tr w:rsidR="00C37A30" w:rsidRPr="00255562" w14:paraId="34FF11E5" w14:textId="77777777" w:rsidTr="00C37A30">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962F18" w14:textId="77777777" w:rsidR="00C37A30" w:rsidRPr="00C37A30" w:rsidRDefault="00C37A30" w:rsidP="00C37A30">
            <w:pPr>
              <w:rPr>
                <w:lang w:val="es-PE"/>
              </w:rPr>
            </w:pPr>
            <w:r w:rsidRPr="00C37A30">
              <w:rPr>
                <w:lang w:val="es-PE"/>
              </w:rPr>
              <w:t>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9A0B0" w14:textId="77777777" w:rsidR="00C37A30" w:rsidRPr="00C37A30" w:rsidRDefault="00C37A30" w:rsidP="00C37A30">
            <w:r w:rsidRPr="00C37A30">
              <w:t>Overview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621E1" w14:textId="77777777" w:rsidR="00C37A30" w:rsidRPr="00C37A30" w:rsidRDefault="00C37A30" w:rsidP="00C37A30">
            <w:pPr>
              <w:rPr>
                <w:lang w:val="es-PE"/>
              </w:rPr>
            </w:pPr>
            <w:r w:rsidRPr="00C37A30">
              <w:rPr>
                <w:lang w:val="es-PE"/>
              </w:rPr>
              <w:t>Empresa startup que ofrece facilitar el acceso a una bicicleta en cualquier parte del país.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9971" w14:textId="77777777" w:rsidR="00C37A30" w:rsidRPr="00C37A30" w:rsidRDefault="00C37A30" w:rsidP="00C37A30">
            <w:pPr>
              <w:rPr>
                <w:lang w:val="es-PE"/>
              </w:rPr>
            </w:pPr>
            <w:r w:rsidRPr="00C37A30">
              <w:rPr>
                <w:lang w:val="es-PE"/>
              </w:rPr>
              <w:t>Empresa internacional que brinda programas de bicicletas compartidas funcionales y disponibles.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162AF" w14:textId="77777777" w:rsidR="00C37A30" w:rsidRPr="00C37A30" w:rsidRDefault="00C37A30" w:rsidP="00C37A30">
            <w:pPr>
              <w:rPr>
                <w:lang w:val="es-PE"/>
              </w:rPr>
            </w:pPr>
            <w:r w:rsidRPr="00C37A30">
              <w:rPr>
                <w:lang w:val="es-PE"/>
              </w:rPr>
              <w:t>Empresa transnacional que ofrece bicicletas de alquiler disponibles con bloqueo y desbloqueo mediante smartphone.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BD3A" w14:textId="77777777" w:rsidR="00C37A30" w:rsidRPr="00C37A30" w:rsidRDefault="00C37A30" w:rsidP="00C37A30">
            <w:pPr>
              <w:rPr>
                <w:lang w:val="es-PE"/>
              </w:rPr>
            </w:pPr>
            <w:r w:rsidRPr="00C37A30">
              <w:rPr>
                <w:lang w:val="es-PE"/>
              </w:rPr>
              <w:t>Empresa que ofrece bicicletas en el distrito de Miraflores.</w:t>
            </w:r>
          </w:p>
        </w:tc>
      </w:tr>
      <w:tr w:rsidR="00C37A30" w:rsidRPr="00255562" w14:paraId="1B97AB6F"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5E3E08"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8975" w14:textId="77777777" w:rsidR="00C37A30" w:rsidRPr="00C37A30" w:rsidRDefault="00C37A30" w:rsidP="00C37A30">
            <w:pPr>
              <w:rPr>
                <w:lang w:val="es-PE"/>
              </w:rPr>
            </w:pPr>
            <w:r w:rsidRPr="00C37A30">
              <w:rPr>
                <w:lang w:val="es-PE"/>
              </w:rPr>
              <w:t>Ventaja competitiva ¿Qué valor ofrece a los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C0B19" w14:textId="77777777" w:rsidR="00C37A30" w:rsidRPr="00C37A30" w:rsidRDefault="00C37A30" w:rsidP="00C37A30">
            <w:pPr>
              <w:rPr>
                <w:lang w:val="es-PE"/>
              </w:rPr>
            </w:pPr>
            <w:r w:rsidRPr="00C37A30">
              <w:rPr>
                <w:lang w:val="es-PE"/>
              </w:rPr>
              <w:t>Ofrecemos una gran variedad de tipos, modelos y gama de bicicletas para no parar de hacer tus actividades.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7D66" w14:textId="77777777" w:rsidR="00C37A30" w:rsidRPr="00C37A30" w:rsidRDefault="00C37A30" w:rsidP="00C37A30">
            <w:pPr>
              <w:rPr>
                <w:lang w:val="es-PE"/>
              </w:rPr>
            </w:pPr>
            <w:r w:rsidRPr="00C37A30">
              <w:rPr>
                <w:lang w:val="es-PE"/>
              </w:rPr>
              <w:t>Las bicicletas que se ofrecen están habilitadas para su uso con GPS y se pueden alquilar con su smartphone.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17830" w14:textId="5D39405F" w:rsidR="00C37A30" w:rsidRPr="00C37A30" w:rsidRDefault="00C37A30" w:rsidP="00C37A30">
            <w:pPr>
              <w:rPr>
                <w:lang w:val="es-PE"/>
              </w:rPr>
            </w:pPr>
            <w:r w:rsidRPr="00C37A30">
              <w:rPr>
                <w:lang w:val="es-PE"/>
              </w:rPr>
              <w:t xml:space="preserve">Alquiler de </w:t>
            </w:r>
            <w:r w:rsidR="0028594A" w:rsidRPr="00C37A30">
              <w:rPr>
                <w:lang w:val="es-PE"/>
              </w:rPr>
              <w:t>bicicletas en</w:t>
            </w:r>
            <w:r w:rsidRPr="00C37A30">
              <w:rPr>
                <w:lang w:val="es-PE"/>
              </w:rPr>
              <w:t xml:space="preserve"> cualquier momento y disponible en varias ciudades, pudiendo alquilar hasta 5 bicis a la vez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A3E1" w14:textId="77777777" w:rsidR="00C37A30" w:rsidRPr="00C37A30" w:rsidRDefault="00C37A30" w:rsidP="00C37A30">
            <w:pPr>
              <w:rPr>
                <w:lang w:val="es-PE"/>
              </w:rPr>
            </w:pPr>
            <w:r w:rsidRPr="00C37A30">
              <w:rPr>
                <w:lang w:val="es-PE"/>
              </w:rPr>
              <w:t>Servicio público con 100 estaciones en el distrito</w:t>
            </w:r>
          </w:p>
        </w:tc>
      </w:tr>
      <w:tr w:rsidR="00C37A30" w:rsidRPr="00255562" w14:paraId="7C079A25" w14:textId="77777777" w:rsidTr="00C37A30">
        <w:trPr>
          <w:trHeight w:val="866"/>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879BF" w14:textId="77777777" w:rsidR="00C37A30" w:rsidRPr="00C37A30" w:rsidRDefault="00C37A30" w:rsidP="00C37A30">
            <w:pPr>
              <w:rPr>
                <w:lang w:val="es-PE"/>
              </w:rPr>
            </w:pPr>
            <w:r w:rsidRPr="00C37A30">
              <w:rPr>
                <w:lang w:val="es-PE"/>
              </w:rPr>
              <w:lastRenderedPageBreak/>
              <w:t>Perfil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3659D" w14:textId="77777777" w:rsidR="00C37A30" w:rsidRPr="0028594A" w:rsidRDefault="00C37A30" w:rsidP="00C37A30">
            <w:pPr>
              <w:rPr>
                <w:lang w:val="es-PE"/>
              </w:rPr>
            </w:pPr>
            <w:r w:rsidRPr="0028594A">
              <w:rPr>
                <w:lang w:val="es-PE"/>
              </w:rPr>
              <w:t>Mercado 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DE79E" w14:textId="77777777" w:rsidR="00C37A30" w:rsidRPr="00C37A30" w:rsidRDefault="00C37A30" w:rsidP="00C37A30">
            <w:pPr>
              <w:rPr>
                <w:lang w:val="es-PE"/>
              </w:rPr>
            </w:pPr>
            <w:r w:rsidRPr="00C37A30">
              <w:rPr>
                <w:lang w:val="es-PE"/>
              </w:rPr>
              <w:t>Ciclistas entre los 25 y 40 años que suelen viajar alrededor del país.</w:t>
            </w:r>
          </w:p>
          <w:p w14:paraId="630B58FC" w14:textId="77777777" w:rsidR="00C37A30" w:rsidRPr="00C37A30" w:rsidRDefault="00C37A30" w:rsidP="00C37A30">
            <w:pPr>
              <w:rPr>
                <w:lang w:val="es-PE"/>
              </w:rPr>
            </w:pPr>
            <w:r w:rsidRPr="00C37A30">
              <w:rPr>
                <w:lang w:val="es-PE"/>
              </w:rPr>
              <w:t>Ciudadanos entre los 20 y 30 años.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1AB6A" w14:textId="77777777" w:rsidR="00C37A30" w:rsidRPr="00C37A30" w:rsidRDefault="00C37A30" w:rsidP="00C37A30">
            <w:pPr>
              <w:rPr>
                <w:lang w:val="es-PE"/>
              </w:rPr>
            </w:pPr>
            <w:r w:rsidRPr="00C37A30">
              <w:rPr>
                <w:lang w:val="es-PE"/>
              </w:rPr>
              <w:t>Ciudadanos entre los 18 y 60 años que necesiten el uso de una 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9E29D" w14:textId="77777777" w:rsidR="00C37A30" w:rsidRPr="0028594A" w:rsidRDefault="00C37A30" w:rsidP="00C37A30">
            <w:pPr>
              <w:rPr>
                <w:lang w:val="es-PE"/>
              </w:rPr>
            </w:pPr>
            <w:r w:rsidRPr="0028594A">
              <w:rPr>
                <w:lang w:val="es-PE"/>
              </w:rPr>
              <w:t>Ciudadanos mayores de 20 años.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78A75" w14:textId="77777777" w:rsidR="00C37A30" w:rsidRPr="00C37A30" w:rsidRDefault="00C37A30" w:rsidP="00C37A30">
            <w:pPr>
              <w:rPr>
                <w:lang w:val="es-PE"/>
              </w:rPr>
            </w:pPr>
            <w:r w:rsidRPr="00C37A30">
              <w:rPr>
                <w:lang w:val="es-PE"/>
              </w:rPr>
              <w:t>Personas de toda edad que necesiten movilizarse usualmente en el distrito de Miraflores</w:t>
            </w:r>
          </w:p>
        </w:tc>
      </w:tr>
      <w:tr w:rsidR="00C37A30" w:rsidRPr="00255562" w14:paraId="379D0428"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B17002"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CC3A" w14:textId="77777777" w:rsidR="00C37A30" w:rsidRPr="0028594A" w:rsidRDefault="00C37A30" w:rsidP="00C37A30">
            <w:pPr>
              <w:rPr>
                <w:lang w:val="es-PE"/>
              </w:rPr>
            </w:pPr>
            <w:r w:rsidRPr="0028594A">
              <w:rPr>
                <w:lang w:val="es-PE"/>
              </w:rPr>
              <w:t>Estrategias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19C33" w14:textId="77777777" w:rsidR="00C37A30" w:rsidRPr="00C37A30" w:rsidRDefault="00C37A30" w:rsidP="00C37A30">
            <w:pPr>
              <w:rPr>
                <w:lang w:val="es-PE"/>
              </w:rPr>
            </w:pPr>
            <w:r w:rsidRPr="00C37A30">
              <w:rPr>
                <w:lang w:val="es-PE"/>
              </w:rPr>
              <w:t>Publicitando mediante redes sociales las características y facilidades que ofrecemos.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FCCF" w14:textId="77777777" w:rsidR="00C37A30" w:rsidRPr="00C37A30" w:rsidRDefault="00C37A30" w:rsidP="00C37A30">
            <w:pPr>
              <w:rPr>
                <w:lang w:val="es-PE"/>
              </w:rPr>
            </w:pPr>
            <w:r w:rsidRPr="00C37A30">
              <w:rPr>
                <w:lang w:val="es-PE"/>
              </w:rPr>
              <w:t>Publicidad a través de su app oficial en Google Play y App Store.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7873" w14:textId="77777777" w:rsidR="00C37A30" w:rsidRPr="00C37A30" w:rsidRDefault="00C37A30" w:rsidP="00C37A30">
            <w:pPr>
              <w:rPr>
                <w:lang w:val="es-PE"/>
              </w:rPr>
            </w:pPr>
            <w:r w:rsidRPr="00C37A30">
              <w:rPr>
                <w:lang w:val="es-PE"/>
              </w:rPr>
              <w:t>Publicidad mediante su página web, redes sociales y su aplicativo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5B928" w14:textId="77777777" w:rsidR="00C37A30" w:rsidRPr="00C37A30" w:rsidRDefault="00C37A30" w:rsidP="00C37A30">
            <w:pPr>
              <w:rPr>
                <w:lang w:val="es-PE"/>
              </w:rPr>
            </w:pPr>
            <w:r w:rsidRPr="00C37A30">
              <w:rPr>
                <w:lang w:val="es-PE"/>
              </w:rPr>
              <w:t>Publicidad a través de su página web con información y contactos, además de su propia app.</w:t>
            </w:r>
          </w:p>
        </w:tc>
      </w:tr>
      <w:tr w:rsidR="00C37A30" w:rsidRPr="00255562" w14:paraId="3A5CF9F4" w14:textId="77777777" w:rsidTr="00C37A30">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53718" w14:textId="77777777" w:rsidR="00C37A30" w:rsidRPr="00C37A30" w:rsidRDefault="00C37A30" w:rsidP="00C37A30">
            <w:pPr>
              <w:rPr>
                <w:lang w:val="es-PE"/>
              </w:rPr>
            </w:pPr>
            <w:r w:rsidRPr="00C37A30">
              <w:rPr>
                <w:lang w:val="es-PE"/>
              </w:rPr>
              <w:t>Perfil de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F4EE9" w14:textId="77777777" w:rsidR="00C37A30" w:rsidRPr="00C37A30" w:rsidRDefault="00C37A30" w:rsidP="00C37A30">
            <w:r w:rsidRPr="0028594A">
              <w:rPr>
                <w:lang w:val="es-PE"/>
              </w:rPr>
              <w:t>Productos &amp;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2D85" w14:textId="77777777" w:rsidR="00C37A30" w:rsidRPr="00C37A30" w:rsidRDefault="00C37A30" w:rsidP="00C37A30">
            <w:pPr>
              <w:rPr>
                <w:lang w:val="es-PE"/>
              </w:rPr>
            </w:pPr>
            <w:r w:rsidRPr="00C37A30">
              <w:rPr>
                <w:lang w:val="es-PE"/>
              </w:rPr>
              <w:t>Servicio de alquiler de una gran variedad de bicicletas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5F7DF" w14:textId="77777777" w:rsidR="00C37A30" w:rsidRPr="00C37A30" w:rsidRDefault="00C37A30" w:rsidP="00C37A30">
            <w:pPr>
              <w:rPr>
                <w:lang w:val="es-PE"/>
              </w:rPr>
            </w:pPr>
            <w:r w:rsidRPr="00C37A30">
              <w:rPr>
                <w:lang w:val="es-PE"/>
              </w:rPr>
              <w:t>Servicio de alquiler de bicicletas para uso cotidiano.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2F477" w14:textId="77777777" w:rsidR="00C37A30" w:rsidRPr="00C37A30" w:rsidRDefault="00C37A30" w:rsidP="00C37A30">
            <w:pPr>
              <w:rPr>
                <w:lang w:val="es-PE"/>
              </w:rPr>
            </w:pPr>
            <w:r w:rsidRPr="00C37A30">
              <w:rPr>
                <w:lang w:val="es-PE"/>
              </w:rPr>
              <w:t>Servicio de alquiler de bicicletas para trayectos cortos o largos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94A87" w14:textId="77777777" w:rsidR="00C37A30" w:rsidRPr="00C37A30" w:rsidRDefault="00C37A30" w:rsidP="00C37A30">
            <w:pPr>
              <w:rPr>
                <w:lang w:val="es-PE"/>
              </w:rPr>
            </w:pPr>
            <w:r w:rsidRPr="00C37A30">
              <w:rPr>
                <w:lang w:val="es-PE"/>
              </w:rPr>
              <w:t>Servicio de alquiler temporal de bicicletas</w:t>
            </w:r>
          </w:p>
        </w:tc>
      </w:tr>
      <w:tr w:rsidR="00C37A30" w:rsidRPr="00255562" w14:paraId="7C42DDF0"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EDE879"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C33D7" w14:textId="77777777" w:rsidR="00C37A30" w:rsidRPr="00C37A30" w:rsidRDefault="00C37A30" w:rsidP="00C37A30">
            <w:proofErr w:type="spellStart"/>
            <w:r w:rsidRPr="00C37A30">
              <w:t>Precios</w:t>
            </w:r>
            <w:proofErr w:type="spellEnd"/>
            <w:r w:rsidRPr="00C37A30">
              <w:t xml:space="preserve"> &amp; Costos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7654" w14:textId="77777777" w:rsidR="00C37A30" w:rsidRPr="00C37A30" w:rsidRDefault="00C37A30" w:rsidP="00C37A3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14956" w14:textId="77777777" w:rsidR="00C37A30" w:rsidRPr="00C37A30" w:rsidRDefault="00C37A30" w:rsidP="00C37A30">
            <w:r w:rsidRPr="00C37A30">
              <w:t xml:space="preserve">Planes </w:t>
            </w:r>
            <w:proofErr w:type="spellStart"/>
            <w:r w:rsidRPr="00C37A30">
              <w:t>desde</w:t>
            </w:r>
            <w:proofErr w:type="spellEnd"/>
            <w:r w:rsidRPr="00C37A30">
              <w:t xml:space="preserve"> </w:t>
            </w:r>
            <w:proofErr w:type="spellStart"/>
            <w:r w:rsidRPr="00C37A30">
              <w:t>los</w:t>
            </w:r>
            <w:proofErr w:type="spellEnd"/>
            <w:r w:rsidRPr="00C37A30">
              <w:t xml:space="preserve"> $15 hasta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3364" w14:textId="77777777" w:rsidR="00C37A30" w:rsidRPr="00C37A30" w:rsidRDefault="00C37A30" w:rsidP="00C37A30">
            <w:r w:rsidRPr="00C37A30">
              <w:t xml:space="preserve">Costos </w:t>
            </w:r>
            <w:proofErr w:type="spellStart"/>
            <w:r w:rsidRPr="00C37A30">
              <w:t>desde</w:t>
            </w:r>
            <w:proofErr w:type="spellEnd"/>
            <w:r w:rsidRPr="00C37A30">
              <w:t xml:space="preserve"> </w:t>
            </w:r>
            <w:proofErr w:type="spellStart"/>
            <w:r w:rsidRPr="00C37A30">
              <w:t>los</w:t>
            </w:r>
            <w:proofErr w:type="spellEnd"/>
            <w:r w:rsidRPr="00C37A30">
              <w:t xml:space="preserve"> 10€ hasta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B8AA5" w14:textId="72B7F4C3" w:rsidR="00C37A30" w:rsidRPr="00C37A30" w:rsidRDefault="00C37A30" w:rsidP="00C37A30">
            <w:pPr>
              <w:rPr>
                <w:lang w:val="es-PE"/>
              </w:rPr>
            </w:pPr>
            <w:r w:rsidRPr="00C37A30">
              <w:rPr>
                <w:lang w:val="es-PE"/>
              </w:rPr>
              <w:t xml:space="preserve">Pases </w:t>
            </w:r>
            <w:r w:rsidR="00B63ABE" w:rsidRPr="00C37A30">
              <w:rPr>
                <w:lang w:val="es-PE"/>
              </w:rPr>
              <w:t>desde S</w:t>
            </w:r>
            <w:r w:rsidRPr="00C37A30">
              <w:rPr>
                <w:lang w:val="es-PE"/>
              </w:rPr>
              <w:t>/4,33 hasta S/151,73</w:t>
            </w:r>
          </w:p>
        </w:tc>
      </w:tr>
      <w:tr w:rsidR="00C37A30" w:rsidRPr="00C37A30" w14:paraId="68154A8B"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494616"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28440" w14:textId="77777777" w:rsidR="00C37A30" w:rsidRPr="00C37A30" w:rsidRDefault="00C37A30" w:rsidP="00C37A30">
            <w:pPr>
              <w:rPr>
                <w:lang w:val="es-PE"/>
              </w:rPr>
            </w:pPr>
            <w:r w:rsidRPr="00C37A30">
              <w:rPr>
                <w:lang w:val="es-PE"/>
              </w:rPr>
              <w:t>Canales de distribución (Web y/o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83EF3" w14:textId="77777777" w:rsidR="00C37A30" w:rsidRPr="00C63CE2" w:rsidRDefault="00C37A30" w:rsidP="00C37A30">
            <w:proofErr w:type="spellStart"/>
            <w:r w:rsidRPr="00C63CE2">
              <w:t>Páginas</w:t>
            </w:r>
            <w:proofErr w:type="spellEnd"/>
            <w:r w:rsidRPr="00C63CE2">
              <w:t xml:space="preserve"> web, Facebook, Instagram, </w:t>
            </w:r>
            <w:proofErr w:type="spellStart"/>
            <w:r w:rsidRPr="00C63CE2">
              <w:t>Tiktok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3D6DB" w14:textId="77777777" w:rsidR="00C37A30" w:rsidRPr="0028594A" w:rsidRDefault="00C37A30" w:rsidP="00C37A30">
            <w:pPr>
              <w:rPr>
                <w:lang w:val="es-PE"/>
              </w:rPr>
            </w:pPr>
            <w:r w:rsidRPr="0028594A">
              <w:rPr>
                <w:lang w:val="es-PE"/>
              </w:rPr>
              <w:t>App oficial, redes sociales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5CA9" w14:textId="77777777" w:rsidR="00C37A30" w:rsidRPr="00C37A30" w:rsidRDefault="00C37A30" w:rsidP="00C37A30">
            <w:r w:rsidRPr="00C37A30">
              <w:t>Sitio web, redes sociales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D95B6" w14:textId="77777777" w:rsidR="00C37A30" w:rsidRPr="00C37A30" w:rsidRDefault="00C37A30" w:rsidP="00C37A30">
            <w:proofErr w:type="spellStart"/>
            <w:r w:rsidRPr="00C37A30">
              <w:t>Página</w:t>
            </w:r>
            <w:proofErr w:type="spellEnd"/>
            <w:r w:rsidRPr="00C37A30">
              <w:t xml:space="preserve"> web, redes sociales</w:t>
            </w:r>
          </w:p>
        </w:tc>
      </w:tr>
      <w:tr w:rsidR="00C37A30" w:rsidRPr="00255562" w14:paraId="321092A9" w14:textId="77777777" w:rsidTr="00C37A30">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D9B820" w14:textId="77777777" w:rsidR="00C37A30" w:rsidRPr="00C37A30" w:rsidRDefault="00C37A30" w:rsidP="00C37A30">
            <w:pPr>
              <w:rPr>
                <w:lang w:val="es-PE"/>
              </w:rPr>
            </w:pPr>
            <w:r w:rsidRPr="00C37A30">
              <w:rPr>
                <w:lang w:val="es-PE"/>
              </w:rPr>
              <w:t>Análisis SWOT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603E" w14:textId="77777777" w:rsidR="00C37A30" w:rsidRPr="00C37A30" w:rsidRDefault="00C37A30" w:rsidP="00C37A30">
            <w:r w:rsidRPr="0028594A">
              <w:rPr>
                <w:lang w:val="es-PE"/>
              </w:rPr>
              <w:t>Fortalezas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E0257" w14:textId="77777777" w:rsidR="00C37A30" w:rsidRPr="00C37A30" w:rsidRDefault="00C37A30" w:rsidP="00C37A30">
            <w:pPr>
              <w:rPr>
                <w:lang w:val="es-PE"/>
              </w:rPr>
            </w:pPr>
            <w:r w:rsidRPr="00C37A30">
              <w:rPr>
                <w:lang w:val="es-PE"/>
              </w:rPr>
              <w:t>Cuenta con una gran variedad de bicicletas, quedando el alquiler a elección del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C98F4" w14:textId="77777777" w:rsidR="00C37A30" w:rsidRPr="00C37A30" w:rsidRDefault="00C37A30" w:rsidP="00C37A30">
            <w:pPr>
              <w:rPr>
                <w:lang w:val="es-PE"/>
              </w:rPr>
            </w:pPr>
            <w:r w:rsidRPr="00C37A30">
              <w:rPr>
                <w:lang w:val="es-PE"/>
              </w:rPr>
              <w:t>Cuenta con una buena seguridad debido a su sistema de GPS.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477D8" w14:textId="77777777" w:rsidR="00C37A30" w:rsidRPr="00C37A30" w:rsidRDefault="00C37A30" w:rsidP="00C37A30">
            <w:pPr>
              <w:rPr>
                <w:lang w:val="es-PE"/>
              </w:rPr>
            </w:pPr>
            <w:r w:rsidRPr="00C37A30">
              <w:rPr>
                <w:lang w:val="es-PE"/>
              </w:rPr>
              <w:t>Cuenta con varios puntos en la zona en la que se enfoca, creando una gran disponibilidad.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683F2" w14:textId="77777777" w:rsidR="00C37A30" w:rsidRPr="00C37A30" w:rsidRDefault="00C37A30" w:rsidP="00C37A30">
            <w:pPr>
              <w:rPr>
                <w:lang w:val="es-PE"/>
              </w:rPr>
            </w:pPr>
            <w:r w:rsidRPr="00C37A30">
              <w:rPr>
                <w:lang w:val="es-PE"/>
              </w:rPr>
              <w:t>Cuenta con más de 500 bicicletas disponibles en distintos puntos de Miraflores</w:t>
            </w:r>
          </w:p>
        </w:tc>
      </w:tr>
      <w:tr w:rsidR="00C37A30" w:rsidRPr="00255562" w14:paraId="7DBA43B9"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D73CA1"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C129" w14:textId="77777777" w:rsidR="00C37A30" w:rsidRPr="0028594A" w:rsidRDefault="00C37A30" w:rsidP="00C37A30">
            <w:pPr>
              <w:rPr>
                <w:lang w:val="es-PE"/>
              </w:rPr>
            </w:pPr>
            <w:r w:rsidRPr="0028594A">
              <w:rPr>
                <w:lang w:val="es-PE"/>
              </w:rPr>
              <w:t>Debilidades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7FF1D" w14:textId="77777777" w:rsidR="00C37A30" w:rsidRPr="00C37A30" w:rsidRDefault="00C37A30" w:rsidP="00C37A30">
            <w:pPr>
              <w:rPr>
                <w:lang w:val="es-PE"/>
              </w:rPr>
            </w:pPr>
            <w:r w:rsidRPr="00C37A30">
              <w:rPr>
                <w:lang w:val="es-PE"/>
              </w:rPr>
              <w:t>No contar con un renombre o experiencia dentro del mercado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2BE60" w14:textId="77777777" w:rsidR="00C37A30" w:rsidRPr="00C37A30" w:rsidRDefault="00C37A30" w:rsidP="00C37A30">
            <w:pPr>
              <w:rPr>
                <w:lang w:val="es-PE"/>
              </w:rPr>
            </w:pPr>
            <w:r w:rsidRPr="00C37A30">
              <w:rPr>
                <w:lang w:val="es-PE"/>
              </w:rPr>
              <w:t>Falta de bicicletas para un mayor número de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1D40" w14:textId="77777777" w:rsidR="00C37A30" w:rsidRPr="00C37A30" w:rsidRDefault="00C37A30" w:rsidP="00C37A30">
            <w:pPr>
              <w:rPr>
                <w:lang w:val="es-PE"/>
              </w:rPr>
            </w:pPr>
            <w:r w:rsidRPr="00C37A30">
              <w:rPr>
                <w:lang w:val="es-PE"/>
              </w:rPr>
              <w:t>Solo posee la opción de alquiler de bicicletas básicas para un uso cotidiano.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F8D2" w14:textId="77777777" w:rsidR="00C37A30" w:rsidRPr="00C37A30" w:rsidRDefault="00C37A30" w:rsidP="00C37A30">
            <w:pPr>
              <w:rPr>
                <w:lang w:val="es-PE"/>
              </w:rPr>
            </w:pPr>
            <w:r w:rsidRPr="00C37A30">
              <w:rPr>
                <w:lang w:val="es-PE"/>
              </w:rPr>
              <w:t>Limitarse a un único distrito de la capital.</w:t>
            </w:r>
          </w:p>
        </w:tc>
      </w:tr>
      <w:tr w:rsidR="00C37A30" w:rsidRPr="00255562" w14:paraId="306D5AFF"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C517F0"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440DB" w14:textId="77777777" w:rsidR="00C37A30" w:rsidRPr="00C37A30" w:rsidRDefault="00C37A30" w:rsidP="00C37A30">
            <w:proofErr w:type="spellStart"/>
            <w:r w:rsidRPr="00C37A30">
              <w:t>Oportunidades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8F657" w14:textId="77777777" w:rsidR="00C37A30" w:rsidRPr="00C37A30" w:rsidRDefault="00C37A30" w:rsidP="00C37A30">
            <w:pPr>
              <w:rPr>
                <w:lang w:val="es-PE"/>
              </w:rPr>
            </w:pPr>
            <w:r w:rsidRPr="00C37A30">
              <w:rPr>
                <w:lang w:val="es-PE"/>
              </w:rPr>
              <w:t>Aprovechar fallas de otras empresas para solucionar y mejorar la experiencia del usuario con nuestro servicio.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F26D9" w14:textId="77777777" w:rsidR="00C37A30" w:rsidRPr="00C37A30" w:rsidRDefault="00C37A30" w:rsidP="00C37A30">
            <w:pPr>
              <w:rPr>
                <w:lang w:val="es-PE"/>
              </w:rPr>
            </w:pPr>
            <w:r w:rsidRPr="00C37A30">
              <w:rPr>
                <w:lang w:val="es-PE"/>
              </w:rPr>
              <w:t>La tecnología que implementan puede ser atractiva para nuevos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211FF" w14:textId="77777777" w:rsidR="00C37A30" w:rsidRPr="00C37A30" w:rsidRDefault="00C37A30" w:rsidP="00C37A30">
            <w:pPr>
              <w:rPr>
                <w:lang w:val="es-PE"/>
              </w:rPr>
            </w:pPr>
            <w:r w:rsidRPr="00C37A30">
              <w:rPr>
                <w:lang w:val="es-PE"/>
              </w:rPr>
              <w:t>Implementar la opción de alquiler a más tipos de bicicletas.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4231" w14:textId="77777777" w:rsidR="00C37A30" w:rsidRPr="00C37A30" w:rsidRDefault="00C37A30" w:rsidP="00C37A30">
            <w:pPr>
              <w:rPr>
                <w:lang w:val="es-PE"/>
              </w:rPr>
            </w:pPr>
            <w:r w:rsidRPr="00C37A30">
              <w:rPr>
                <w:lang w:val="es-PE"/>
              </w:rPr>
              <w:t>La buena fama que ha ganado con el tiempo en comparación a la competencia, de esta forma ser una opción destacable.</w:t>
            </w:r>
          </w:p>
        </w:tc>
      </w:tr>
      <w:tr w:rsidR="00C37A30" w:rsidRPr="00255562" w14:paraId="73B2045A"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48B297"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82F68" w14:textId="77777777" w:rsidR="00C37A30" w:rsidRPr="00C37A30" w:rsidRDefault="00C37A30" w:rsidP="00C37A30">
            <w:proofErr w:type="spellStart"/>
            <w:r w:rsidRPr="00C37A30">
              <w:t>Amenazas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F9FFE" w14:textId="77777777" w:rsidR="00C37A30" w:rsidRPr="00C37A30" w:rsidRDefault="00C37A30" w:rsidP="00C37A30">
            <w:pPr>
              <w:rPr>
                <w:lang w:val="es-PE"/>
              </w:rPr>
            </w:pPr>
            <w:r w:rsidRPr="00C37A30">
              <w:rPr>
                <w:lang w:val="es-PE"/>
              </w:rPr>
              <w:t>Que nuestra plataforma tenga fallas al usarse, al ser esta nueva.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9ACD1" w14:textId="77777777" w:rsidR="00C37A30" w:rsidRPr="00C37A30" w:rsidRDefault="00C37A30" w:rsidP="00C37A30">
            <w:pPr>
              <w:rPr>
                <w:lang w:val="es-PE"/>
              </w:rPr>
            </w:pPr>
            <w:r w:rsidRPr="00C37A30">
              <w:rPr>
                <w:lang w:val="es-PE"/>
              </w:rPr>
              <w:t>La crítica de los usuarios debido a la inconformidad del servicio.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783B9" w14:textId="77777777" w:rsidR="00C37A30" w:rsidRPr="00C37A30" w:rsidRDefault="00C37A30" w:rsidP="00C37A30">
            <w:pPr>
              <w:rPr>
                <w:lang w:val="es-PE"/>
              </w:rPr>
            </w:pPr>
            <w:r w:rsidRPr="00C37A30">
              <w:rPr>
                <w:lang w:val="es-PE"/>
              </w:rPr>
              <w:t>La poca seguridad que pueden experimentar los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3A16" w14:textId="77777777" w:rsidR="00C37A30" w:rsidRPr="00C37A30" w:rsidRDefault="00C37A30" w:rsidP="00C37A30">
            <w:pPr>
              <w:rPr>
                <w:lang w:val="es-PE"/>
              </w:rPr>
            </w:pPr>
            <w:r w:rsidRPr="00C37A30">
              <w:rPr>
                <w:lang w:val="es-PE"/>
              </w:rPr>
              <w:t>Personas que se vayan del distrito y no vuelvan a tiempo</w:t>
            </w:r>
          </w:p>
        </w:tc>
      </w:tr>
    </w:tbl>
    <w:p w14:paraId="11C9D635" w14:textId="77777777" w:rsidR="00581290" w:rsidRDefault="00581290" w:rsidP="00581290">
      <w:pPr>
        <w:rPr>
          <w:lang w:val="es-PE"/>
        </w:rPr>
      </w:pPr>
    </w:p>
    <w:p w14:paraId="7FF532B4" w14:textId="77777777" w:rsidR="003F7CB8" w:rsidRDefault="003F7CB8" w:rsidP="00581290">
      <w:pPr>
        <w:rPr>
          <w:lang w:val="es-PE"/>
        </w:rPr>
      </w:pPr>
    </w:p>
    <w:p w14:paraId="33969ECA" w14:textId="163A8FAB" w:rsidR="002D0FCD" w:rsidRDefault="002D0FCD" w:rsidP="002D0FCD">
      <w:pPr>
        <w:pStyle w:val="Heading3"/>
        <w:rPr>
          <w:lang w:val="es-PE"/>
        </w:rPr>
      </w:pPr>
      <w:bookmarkStart w:id="18" w:name="_Toc114077029"/>
      <w:r>
        <w:rPr>
          <w:lang w:val="es-PE"/>
        </w:rPr>
        <w:t>Estrategias</w:t>
      </w:r>
      <w:r w:rsidR="00194ABE">
        <w:rPr>
          <w:lang w:val="es-PE"/>
        </w:rPr>
        <w:t xml:space="preserve"> y tácticas frente a competidores</w:t>
      </w:r>
      <w:bookmarkEnd w:id="18"/>
    </w:p>
    <w:p w14:paraId="5C076AEE" w14:textId="2F290E64" w:rsidR="00E625F2" w:rsidRPr="00E625F2" w:rsidRDefault="00E625F2" w:rsidP="00E625F2">
      <w:pPr>
        <w:spacing w:after="200"/>
        <w:jc w:val="left"/>
        <w:rPr>
          <w:lang w:val="es-PE"/>
        </w:rPr>
      </w:pPr>
      <w:r w:rsidRPr="00E625F2">
        <w:rPr>
          <w:rFonts w:ascii="Courier New" w:hAnsi="Courier New" w:cs="Courier New"/>
          <w:lang w:val="es-PE"/>
        </w:rPr>
        <w:t>●</w:t>
      </w:r>
      <w:r w:rsidRPr="00E625F2">
        <w:rPr>
          <w:lang w:val="es-PE"/>
        </w:rPr>
        <w:t xml:space="preserve">      Revisar rese</w:t>
      </w:r>
      <w:r w:rsidRPr="00E625F2">
        <w:rPr>
          <w:rFonts w:cs="Zizou Slab Light"/>
          <w:lang w:val="es-PE"/>
        </w:rPr>
        <w:t>ñ</w:t>
      </w:r>
      <w:r w:rsidRPr="00E625F2">
        <w:rPr>
          <w:lang w:val="es-PE"/>
        </w:rPr>
        <w:t>as o comentarios sobre las apps de nuestros competidores y recolectar informaci</w:t>
      </w:r>
      <w:r w:rsidRPr="00E625F2">
        <w:rPr>
          <w:rFonts w:cs="Zizou Slab Light"/>
          <w:lang w:val="es-PE"/>
        </w:rPr>
        <w:t>ó</w:t>
      </w:r>
      <w:r w:rsidRPr="00E625F2">
        <w:rPr>
          <w:lang w:val="es-PE"/>
        </w:rPr>
        <w:t>n (cr</w:t>
      </w:r>
      <w:r w:rsidRPr="00E625F2">
        <w:rPr>
          <w:rFonts w:cs="Zizou Slab Light"/>
          <w:lang w:val="es-PE"/>
        </w:rPr>
        <w:t>í</w:t>
      </w:r>
      <w:r w:rsidRPr="00E625F2">
        <w:rPr>
          <w:lang w:val="es-PE"/>
        </w:rPr>
        <w:t>ticas, etc.)</w:t>
      </w:r>
    </w:p>
    <w:p w14:paraId="239E0C72" w14:textId="77777777" w:rsidR="00E625F2" w:rsidRPr="00E625F2" w:rsidRDefault="00E625F2" w:rsidP="00E625F2">
      <w:pPr>
        <w:spacing w:after="200"/>
        <w:jc w:val="left"/>
        <w:rPr>
          <w:lang w:val="es-PE"/>
        </w:rPr>
      </w:pPr>
      <w:r w:rsidRPr="00E625F2">
        <w:rPr>
          <w:rFonts w:ascii="Courier New" w:hAnsi="Courier New" w:cs="Courier New"/>
          <w:lang w:val="es-PE"/>
        </w:rPr>
        <w:t>●</w:t>
      </w:r>
      <w:r w:rsidRPr="00E625F2">
        <w:rPr>
          <w:lang w:val="es-PE"/>
        </w:rPr>
        <w:t xml:space="preserve">      Ver los errores de la competencia y tratar de no cometer los mismos.</w:t>
      </w:r>
    </w:p>
    <w:p w14:paraId="01503F0B" w14:textId="77777777" w:rsidR="00E625F2" w:rsidRPr="00E625F2" w:rsidRDefault="00E625F2" w:rsidP="00E625F2">
      <w:pPr>
        <w:spacing w:after="200"/>
        <w:jc w:val="left"/>
        <w:rPr>
          <w:lang w:val="es-PE"/>
        </w:rPr>
      </w:pPr>
      <w:r w:rsidRPr="00E625F2">
        <w:rPr>
          <w:rFonts w:ascii="Courier New" w:hAnsi="Courier New" w:cs="Courier New"/>
          <w:lang w:val="es-PE"/>
        </w:rPr>
        <w:t>●</w:t>
      </w:r>
      <w:r w:rsidRPr="00E625F2">
        <w:rPr>
          <w:lang w:val="es-PE"/>
        </w:rPr>
        <w:t xml:space="preserve">      Desarrollar la app, de forma tan efectiva que cuente con poco o nada de errores.</w:t>
      </w:r>
    </w:p>
    <w:p w14:paraId="7E8F435D" w14:textId="77777777" w:rsidR="00E625F2" w:rsidRPr="00E625F2" w:rsidRDefault="00E625F2" w:rsidP="00E625F2">
      <w:pPr>
        <w:spacing w:after="200"/>
        <w:jc w:val="left"/>
        <w:rPr>
          <w:lang w:val="es-PE"/>
        </w:rPr>
      </w:pPr>
      <w:r w:rsidRPr="00E625F2">
        <w:rPr>
          <w:rFonts w:ascii="Courier New" w:hAnsi="Courier New" w:cs="Courier New"/>
          <w:lang w:val="es-PE"/>
        </w:rPr>
        <w:t>●</w:t>
      </w:r>
      <w:r w:rsidRPr="00E625F2">
        <w:rPr>
          <w:lang w:val="es-PE"/>
        </w:rPr>
        <w:t xml:space="preserve">      Mejorar el </w:t>
      </w:r>
      <w:r w:rsidRPr="00E625F2">
        <w:rPr>
          <w:rFonts w:cs="Zizou Slab Light"/>
          <w:lang w:val="es-PE"/>
        </w:rPr>
        <w:t>á</w:t>
      </w:r>
      <w:r w:rsidRPr="00E625F2">
        <w:rPr>
          <w:lang w:val="es-PE"/>
        </w:rPr>
        <w:t>rea de publicidad, de forma para atraer a nuevos usuarios.</w:t>
      </w:r>
    </w:p>
    <w:p w14:paraId="591833BB" w14:textId="77777777" w:rsidR="00E625F2" w:rsidRPr="00E625F2" w:rsidRDefault="00E625F2" w:rsidP="00E625F2">
      <w:pPr>
        <w:spacing w:after="200"/>
        <w:jc w:val="left"/>
        <w:rPr>
          <w:lang w:val="es-PE"/>
        </w:rPr>
      </w:pPr>
      <w:r w:rsidRPr="00E625F2">
        <w:rPr>
          <w:rFonts w:ascii="Courier New" w:hAnsi="Courier New" w:cs="Courier New"/>
          <w:lang w:val="es-PE"/>
        </w:rPr>
        <w:t>●</w:t>
      </w:r>
      <w:r w:rsidRPr="00E625F2">
        <w:rPr>
          <w:lang w:val="es-PE"/>
        </w:rPr>
        <w:t xml:space="preserve">      Emplear un sistema de encuestas para ver qué prefieren los usuarios.</w:t>
      </w:r>
    </w:p>
    <w:p w14:paraId="60616E69" w14:textId="1085765C" w:rsidR="00FC4889" w:rsidRDefault="00E625F2" w:rsidP="00E625F2">
      <w:pPr>
        <w:spacing w:after="200"/>
        <w:jc w:val="left"/>
        <w:rPr>
          <w:rFonts w:ascii="Zizou Slab Medium" w:eastAsia="Times New Roman" w:hAnsi="Zizou Slab Medium" w:cs="Times New Roman"/>
          <w:sz w:val="52"/>
          <w:lang w:val="es-PE"/>
        </w:rPr>
      </w:pPr>
      <w:r w:rsidRPr="00E625F2">
        <w:rPr>
          <w:rFonts w:ascii="Courier New" w:hAnsi="Courier New" w:cs="Courier New"/>
          <w:lang w:val="es-PE"/>
        </w:rPr>
        <w:t>●</w:t>
      </w:r>
      <w:r w:rsidRPr="00E625F2">
        <w:rPr>
          <w:lang w:val="es-PE"/>
        </w:rPr>
        <w:t xml:space="preserve">      Tener un alto contacto entre los clientes para as</w:t>
      </w:r>
      <w:r w:rsidRPr="00E625F2">
        <w:rPr>
          <w:rFonts w:cs="Zizou Slab Light"/>
          <w:lang w:val="es-PE"/>
        </w:rPr>
        <w:t>í</w:t>
      </w:r>
      <w:r w:rsidRPr="00E625F2">
        <w:rPr>
          <w:lang w:val="es-PE"/>
        </w:rPr>
        <w:t xml:space="preserve"> generar confianza.</w:t>
      </w:r>
      <w:r w:rsidR="00FC4889">
        <w:rPr>
          <w:lang w:val="es-PE"/>
        </w:rPr>
        <w:br w:type="page"/>
      </w:r>
    </w:p>
    <w:p w14:paraId="0C254845" w14:textId="7C804845" w:rsidR="00194ABE" w:rsidRDefault="00194ABE" w:rsidP="00194ABE">
      <w:pPr>
        <w:pStyle w:val="Heading2"/>
        <w:rPr>
          <w:lang w:val="es-PE"/>
        </w:rPr>
      </w:pPr>
      <w:bookmarkStart w:id="19" w:name="_Toc114077030"/>
      <w:r>
        <w:rPr>
          <w:lang w:val="es-PE"/>
        </w:rPr>
        <w:lastRenderedPageBreak/>
        <w:t>Entrevistas</w:t>
      </w:r>
      <w:bookmarkEnd w:id="19"/>
    </w:p>
    <w:p w14:paraId="69FA01C1" w14:textId="3F8BC4C4" w:rsidR="00194ABE" w:rsidRDefault="00194ABE" w:rsidP="00194ABE">
      <w:pPr>
        <w:pStyle w:val="Heading3"/>
        <w:rPr>
          <w:lang w:val="es-PE"/>
        </w:rPr>
      </w:pPr>
      <w:bookmarkStart w:id="20" w:name="_Toc114077031"/>
      <w:r>
        <w:rPr>
          <w:lang w:val="es-PE"/>
        </w:rPr>
        <w:t>Diseño de entrevistas</w:t>
      </w:r>
      <w:bookmarkEnd w:id="20"/>
    </w:p>
    <w:p w14:paraId="3815522F" w14:textId="77777777" w:rsidR="003A138B" w:rsidRPr="003A138B" w:rsidRDefault="003A138B" w:rsidP="003A138B">
      <w:pPr>
        <w:rPr>
          <w:rFonts w:ascii="Zizou Slab Regular" w:hAnsi="Zizou Slab Regular"/>
          <w:color w:val="FF0000"/>
          <w:lang w:val="es-PE"/>
        </w:rPr>
      </w:pPr>
      <w:r w:rsidRPr="003A138B">
        <w:rPr>
          <w:rFonts w:ascii="Zizou Slab Regular" w:hAnsi="Zizou Slab Regular"/>
          <w:color w:val="FF0000"/>
          <w:lang w:val="es-PE"/>
        </w:rPr>
        <w:t>Adquisición de información general:</w:t>
      </w:r>
    </w:p>
    <w:p w14:paraId="24FEA58D" w14:textId="77777777" w:rsidR="003A138B" w:rsidRPr="003A138B" w:rsidRDefault="003A138B" w:rsidP="003A138B">
      <w:pPr>
        <w:rPr>
          <w:lang w:val="es-PE"/>
        </w:rPr>
      </w:pPr>
      <w:r w:rsidRPr="003A138B">
        <w:rPr>
          <w:lang w:val="es-PE"/>
        </w:rPr>
        <w:t>Su nombre</w:t>
      </w:r>
    </w:p>
    <w:p w14:paraId="5821C8D8" w14:textId="77777777" w:rsidR="003A138B" w:rsidRPr="003A138B" w:rsidRDefault="003A138B" w:rsidP="003A138B">
      <w:pPr>
        <w:rPr>
          <w:lang w:val="es-PE"/>
        </w:rPr>
      </w:pPr>
      <w:r w:rsidRPr="003A138B">
        <w:rPr>
          <w:lang w:val="es-PE"/>
        </w:rPr>
        <w:t>Su edad</w:t>
      </w:r>
    </w:p>
    <w:p w14:paraId="2322F045" w14:textId="51297BC3" w:rsidR="003A138B" w:rsidRPr="003A138B" w:rsidRDefault="003A138B" w:rsidP="003A138B">
      <w:pPr>
        <w:rPr>
          <w:lang w:val="es-PE"/>
        </w:rPr>
      </w:pPr>
      <w:r w:rsidRPr="003A138B">
        <w:rPr>
          <w:lang w:val="es-PE"/>
        </w:rPr>
        <w:t xml:space="preserve">Ocupación </w:t>
      </w:r>
    </w:p>
    <w:p w14:paraId="5258189D" w14:textId="302584A9" w:rsidR="003A138B" w:rsidRDefault="003A138B" w:rsidP="003A138B">
      <w:pPr>
        <w:rPr>
          <w:lang w:val="es-PE"/>
        </w:rPr>
      </w:pPr>
      <w:r w:rsidRPr="003A138B">
        <w:rPr>
          <w:lang w:val="es-PE"/>
        </w:rPr>
        <w:t>¿Desde hace cuánto sabes manejar una bicicleta?</w:t>
      </w:r>
    </w:p>
    <w:p w14:paraId="1CFE1E51" w14:textId="77777777" w:rsidR="003A138B" w:rsidRPr="003A138B" w:rsidRDefault="003A138B" w:rsidP="003A138B">
      <w:pPr>
        <w:rPr>
          <w:lang w:val="es-PE"/>
        </w:rPr>
      </w:pPr>
    </w:p>
    <w:p w14:paraId="18B51056" w14:textId="77777777" w:rsidR="003A138B" w:rsidRPr="003A138B" w:rsidRDefault="003A138B" w:rsidP="003A138B">
      <w:pPr>
        <w:rPr>
          <w:rFonts w:ascii="Zizou Slab Regular" w:hAnsi="Zizou Slab Regular"/>
          <w:color w:val="FF0000"/>
          <w:lang w:val="es-PE"/>
        </w:rPr>
      </w:pPr>
      <w:r w:rsidRPr="003A138B">
        <w:rPr>
          <w:rFonts w:ascii="Zizou Slab Regular" w:hAnsi="Zizou Slab Regular"/>
          <w:color w:val="FF0000"/>
          <w:lang w:val="es-PE"/>
        </w:rPr>
        <w:t xml:space="preserve">Para los ciclistas que suelen viajar por el país: </w:t>
      </w:r>
    </w:p>
    <w:p w14:paraId="754069C9" w14:textId="77777777" w:rsidR="003A138B" w:rsidRPr="003A138B" w:rsidRDefault="003A138B" w:rsidP="003A138B">
      <w:pPr>
        <w:rPr>
          <w:lang w:val="es-PE"/>
        </w:rPr>
      </w:pPr>
      <w:r w:rsidRPr="003A138B">
        <w:rPr>
          <w:lang w:val="es-PE"/>
        </w:rPr>
        <w:t>¿Qué tipo de ciclismo es tu favorito y cual te gustaría practicar?</w:t>
      </w:r>
    </w:p>
    <w:p w14:paraId="43274D37" w14:textId="551A71CA" w:rsidR="003A138B" w:rsidRPr="003A138B" w:rsidRDefault="003A138B" w:rsidP="003A138B">
      <w:pPr>
        <w:rPr>
          <w:lang w:val="es-PE"/>
        </w:rPr>
      </w:pPr>
      <w:r w:rsidRPr="003A138B">
        <w:rPr>
          <w:lang w:val="es-PE"/>
        </w:rPr>
        <w:t>¿Para desempeñarte se te es un problema conseguir la bicicleta?</w:t>
      </w:r>
    </w:p>
    <w:p w14:paraId="55CA00EF" w14:textId="77777777" w:rsidR="003A138B" w:rsidRPr="003A138B" w:rsidRDefault="003A138B" w:rsidP="003A138B">
      <w:pPr>
        <w:rPr>
          <w:lang w:val="es-PE"/>
        </w:rPr>
      </w:pPr>
      <w:r w:rsidRPr="003A138B">
        <w:rPr>
          <w:lang w:val="es-PE"/>
        </w:rPr>
        <w:t>¿Sueles viajar para recorrer nuevas rutas?</w:t>
      </w:r>
    </w:p>
    <w:p w14:paraId="4192B561" w14:textId="77777777" w:rsidR="003A138B" w:rsidRPr="003A138B" w:rsidRDefault="003A138B" w:rsidP="003A138B">
      <w:pPr>
        <w:rPr>
          <w:lang w:val="es-PE"/>
        </w:rPr>
      </w:pPr>
      <w:r w:rsidRPr="003A138B">
        <w:rPr>
          <w:lang w:val="es-PE"/>
        </w:rPr>
        <w:t>¿Cuáles consideras que son tus principales inconvenientes al viajar a nuevos circuitos?</w:t>
      </w:r>
    </w:p>
    <w:p w14:paraId="34451AF0" w14:textId="77777777" w:rsidR="003A138B" w:rsidRPr="003A138B" w:rsidRDefault="003A138B" w:rsidP="003A138B">
      <w:pPr>
        <w:rPr>
          <w:lang w:val="es-PE"/>
        </w:rPr>
      </w:pPr>
      <w:r w:rsidRPr="003A138B">
        <w:rPr>
          <w:lang w:val="es-PE"/>
        </w:rPr>
        <w:t>¿Te sería útil poder alquilar la bicicleta que necesitas en cualquier parte del Perú?</w:t>
      </w:r>
    </w:p>
    <w:p w14:paraId="5A2734B7" w14:textId="012AB914" w:rsidR="003A138B" w:rsidRPr="003A138B" w:rsidRDefault="003A138B" w:rsidP="003A138B">
      <w:pPr>
        <w:rPr>
          <w:lang w:val="es-PE"/>
        </w:rPr>
      </w:pPr>
      <w:r w:rsidRPr="003A138B">
        <w:rPr>
          <w:lang w:val="es-PE"/>
        </w:rPr>
        <w:t>¿Estarías dispuesto a poner en alquiler tu bicicleta?</w:t>
      </w:r>
    </w:p>
    <w:p w14:paraId="2D1E2DEB" w14:textId="17449B1D" w:rsidR="003A138B" w:rsidRPr="003A138B" w:rsidRDefault="003A138B" w:rsidP="003A138B">
      <w:pPr>
        <w:rPr>
          <w:lang w:val="es-PE"/>
        </w:rPr>
      </w:pPr>
      <w:r w:rsidRPr="003A138B">
        <w:rPr>
          <w:lang w:val="es-PE"/>
        </w:rPr>
        <w:t>¿De acuerdo con tu experiencia, consideras una bicicleta una buena opción para recorrer trayectos cortos o largos?</w:t>
      </w:r>
    </w:p>
    <w:p w14:paraId="62242C02" w14:textId="5D3AFE76" w:rsidR="003A138B" w:rsidRPr="003A138B" w:rsidRDefault="003A138B" w:rsidP="003A138B">
      <w:pPr>
        <w:rPr>
          <w:lang w:val="es-PE"/>
        </w:rPr>
      </w:pPr>
    </w:p>
    <w:p w14:paraId="20B92903" w14:textId="4EA03FB9" w:rsidR="003A138B" w:rsidRPr="003A138B" w:rsidRDefault="003A138B" w:rsidP="003A138B">
      <w:pPr>
        <w:rPr>
          <w:rFonts w:ascii="Zizou Slab Regular" w:hAnsi="Zizou Slab Regular"/>
          <w:color w:val="FF0000"/>
          <w:lang w:val="es-PE"/>
        </w:rPr>
      </w:pPr>
      <w:r w:rsidRPr="003A138B">
        <w:rPr>
          <w:rFonts w:ascii="Zizou Slab Regular" w:hAnsi="Zizou Slab Regular"/>
          <w:color w:val="FF0000"/>
          <w:lang w:val="es-PE"/>
        </w:rPr>
        <w:t>Para los ciudadanos que necesiten un medio de transporte para movilizarse:</w:t>
      </w:r>
    </w:p>
    <w:p w14:paraId="7A671B39" w14:textId="5DD7BEEB" w:rsidR="003A138B" w:rsidRPr="003A138B" w:rsidRDefault="003A138B" w:rsidP="003A138B">
      <w:pPr>
        <w:rPr>
          <w:lang w:val="es-PE"/>
        </w:rPr>
      </w:pPr>
      <w:r w:rsidRPr="003A138B">
        <w:rPr>
          <w:lang w:val="es-PE"/>
        </w:rPr>
        <w:t>¿Qué tan difícil es para usted movilizarse, por ejemplo, a su centro de estudios o trabajo?</w:t>
      </w:r>
    </w:p>
    <w:p w14:paraId="608C5051" w14:textId="77777777" w:rsidR="003A138B" w:rsidRPr="003A138B" w:rsidRDefault="003A138B" w:rsidP="003A138B">
      <w:pPr>
        <w:rPr>
          <w:lang w:val="es-PE"/>
        </w:rPr>
      </w:pPr>
      <w:r w:rsidRPr="003A138B">
        <w:rPr>
          <w:lang w:val="es-PE"/>
        </w:rPr>
        <w:t>¿Te resulta complicado el poder conseguir una bicicleta para poder movilizarte?</w:t>
      </w:r>
    </w:p>
    <w:p w14:paraId="01F221F3" w14:textId="77777777" w:rsidR="003A138B" w:rsidRPr="003A138B" w:rsidRDefault="003A138B" w:rsidP="003A138B">
      <w:pPr>
        <w:rPr>
          <w:lang w:val="es-PE"/>
        </w:rPr>
      </w:pPr>
      <w:r w:rsidRPr="003A138B">
        <w:rPr>
          <w:lang w:val="es-PE"/>
        </w:rPr>
        <w:t>¿Qué beneficios crees que se pueden presentar con el uso de una bicicleta?</w:t>
      </w:r>
    </w:p>
    <w:p w14:paraId="410D17AE" w14:textId="33172291" w:rsidR="003A138B" w:rsidRPr="003A138B" w:rsidRDefault="003A138B" w:rsidP="003A138B">
      <w:pPr>
        <w:rPr>
          <w:lang w:val="es-PE"/>
        </w:rPr>
      </w:pPr>
      <w:r w:rsidRPr="003A138B">
        <w:rPr>
          <w:lang w:val="es-PE"/>
        </w:rPr>
        <w:lastRenderedPageBreak/>
        <w:t>¿Te sería útil poder alquilar una bicicleta para un mejor desplazamiento cotidiano?</w:t>
      </w:r>
    </w:p>
    <w:p w14:paraId="2E525517" w14:textId="77777777" w:rsidR="003A138B" w:rsidRPr="003A138B" w:rsidRDefault="003A138B" w:rsidP="003A138B">
      <w:pPr>
        <w:rPr>
          <w:lang w:val="es-PE"/>
        </w:rPr>
      </w:pPr>
      <w:r w:rsidRPr="003A138B">
        <w:rPr>
          <w:lang w:val="es-PE"/>
        </w:rPr>
        <w:t>¿Qué facilidades esperarías que tuviera un aplicativo de alquiler de bicicletas?</w:t>
      </w:r>
    </w:p>
    <w:p w14:paraId="27972CE6" w14:textId="77777777" w:rsidR="003A138B" w:rsidRPr="003A138B" w:rsidRDefault="003A138B" w:rsidP="003A138B">
      <w:pPr>
        <w:rPr>
          <w:lang w:val="es-PE"/>
        </w:rPr>
      </w:pPr>
    </w:p>
    <w:p w14:paraId="6DA2295A" w14:textId="77777777" w:rsidR="003A138B" w:rsidRPr="003A138B" w:rsidRDefault="003A138B" w:rsidP="003A138B">
      <w:pPr>
        <w:rPr>
          <w:rFonts w:ascii="Zizou Slab Regular" w:hAnsi="Zizou Slab Regular"/>
          <w:color w:val="FF0000"/>
          <w:lang w:val="es-PE"/>
        </w:rPr>
      </w:pPr>
      <w:r w:rsidRPr="003A138B">
        <w:rPr>
          <w:rFonts w:ascii="Zizou Slab Regular" w:hAnsi="Zizou Slab Regular"/>
          <w:color w:val="FF0000"/>
          <w:lang w:val="es-PE"/>
        </w:rPr>
        <w:t>Para todos</w:t>
      </w:r>
    </w:p>
    <w:p w14:paraId="24C9D827" w14:textId="01194B93" w:rsidR="003A138B" w:rsidRDefault="003A138B" w:rsidP="003A138B">
      <w:pPr>
        <w:rPr>
          <w:lang w:val="es-PE"/>
        </w:rPr>
      </w:pPr>
      <w:r w:rsidRPr="003A138B">
        <w:rPr>
          <w:lang w:val="es-PE"/>
        </w:rPr>
        <w:t>¿Cuánto estarías dispuesto a pagar por una bicicleta por 1 solo día?</w:t>
      </w:r>
    </w:p>
    <w:p w14:paraId="23DEFCE1" w14:textId="77777777" w:rsidR="003A138B" w:rsidRDefault="003A138B" w:rsidP="003A138B">
      <w:pPr>
        <w:rPr>
          <w:lang w:val="es-PE"/>
        </w:rPr>
      </w:pPr>
    </w:p>
    <w:p w14:paraId="0EC7AB1C" w14:textId="2330DEB7" w:rsidR="00194ABE" w:rsidRDefault="00194ABE" w:rsidP="00194ABE">
      <w:pPr>
        <w:pStyle w:val="Heading3"/>
        <w:rPr>
          <w:lang w:val="es-PE"/>
        </w:rPr>
      </w:pPr>
      <w:bookmarkStart w:id="21" w:name="_Toc114077032"/>
      <w:r>
        <w:rPr>
          <w:lang w:val="es-PE"/>
        </w:rPr>
        <w:t>Registro de entrevistas</w:t>
      </w:r>
      <w:bookmarkEnd w:id="21"/>
    </w:p>
    <w:p w14:paraId="3ABA4052" w14:textId="03FA554F" w:rsidR="003A138B" w:rsidRPr="0016175C" w:rsidRDefault="00E9385E" w:rsidP="0016175C">
      <w:pPr>
        <w:rPr>
          <w:rFonts w:ascii="Zizou Slab Regular" w:hAnsi="Zizou Slab Regular"/>
          <w:color w:val="FF0000"/>
          <w:sz w:val="32"/>
          <w:szCs w:val="24"/>
          <w:lang w:val="es-PE"/>
        </w:rPr>
      </w:pPr>
      <w:r w:rsidRPr="0016175C">
        <w:rPr>
          <w:rFonts w:ascii="Zizou Slab Regular" w:hAnsi="Zizou Slab Regular"/>
          <w:color w:val="FF0000"/>
          <w:sz w:val="32"/>
          <w:szCs w:val="24"/>
          <w:lang w:val="es-PE"/>
        </w:rPr>
        <w:t>Primera entrevista:</w:t>
      </w:r>
    </w:p>
    <w:p w14:paraId="152C0AB3" w14:textId="1E20EC30" w:rsidR="00E9385E" w:rsidRPr="00E9385E" w:rsidRDefault="00E9385E" w:rsidP="00E9385E">
      <w:pPr>
        <w:rPr>
          <w:lang w:val="es-PE"/>
        </w:rPr>
      </w:pPr>
      <w:r w:rsidRPr="00E9385E">
        <w:rPr>
          <w:lang w:val="es-PE"/>
        </w:rPr>
        <w:t>Entrevistado: Jorge Luis Checa Ramírez, asistente administrativo en su centro de labores, con más de 30 años de experiencia.</w:t>
      </w:r>
    </w:p>
    <w:p w14:paraId="712A3974" w14:textId="1D7D086C" w:rsidR="00E9385E" w:rsidRPr="00E9385E" w:rsidRDefault="0016175C" w:rsidP="00E9385E">
      <w:pPr>
        <w:rPr>
          <w:lang w:val="es-PE"/>
        </w:rPr>
      </w:pPr>
      <w:r>
        <w:rPr>
          <w:noProof/>
          <w:bdr w:val="none" w:sz="0" w:space="0" w:color="auto" w:frame="1"/>
        </w:rPr>
        <w:drawing>
          <wp:anchor distT="457200" distB="457200" distL="114300" distR="114300" simplePos="0" relativeHeight="251702272" behindDoc="0" locked="0" layoutInCell="1" allowOverlap="1" wp14:anchorId="63421CA2" wp14:editId="60B8D1AD">
            <wp:simplePos x="0" y="0"/>
            <wp:positionH relativeFrom="margin">
              <wp:align>left</wp:align>
            </wp:positionH>
            <wp:positionV relativeFrom="paragraph">
              <wp:posOffset>716049</wp:posOffset>
            </wp:positionV>
            <wp:extent cx="6313257" cy="2057400"/>
            <wp:effectExtent l="0" t="0" r="0" b="0"/>
            <wp:wrapTopAndBottom/>
            <wp:docPr id="44" name="Picture 44"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headphone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3257" cy="2057400"/>
                    </a:xfrm>
                    <a:prstGeom prst="rect">
                      <a:avLst/>
                    </a:prstGeom>
                    <a:noFill/>
                    <a:ln>
                      <a:noFill/>
                    </a:ln>
                  </pic:spPr>
                </pic:pic>
              </a:graphicData>
            </a:graphic>
            <wp14:sizeRelV relativeFrom="margin">
              <wp14:pctHeight>0</wp14:pctHeight>
            </wp14:sizeRelV>
          </wp:anchor>
        </w:drawing>
      </w:r>
      <w:r w:rsidR="00E9385E" w:rsidRPr="00E9385E">
        <w:rPr>
          <w:lang w:val="es-PE"/>
        </w:rPr>
        <w:t>Entrevistador: Paolo Sebastián Checa Apolinario</w:t>
      </w:r>
    </w:p>
    <w:p w14:paraId="6CEB64B2" w14:textId="58BE7435" w:rsidR="00E9385E" w:rsidRPr="00E9385E" w:rsidRDefault="00E9385E" w:rsidP="00E9385E">
      <w:pPr>
        <w:rPr>
          <w:lang w:val="es-PE"/>
        </w:rPr>
      </w:pPr>
      <w:r w:rsidRPr="00E9385E">
        <w:rPr>
          <w:lang w:val="es-PE"/>
        </w:rPr>
        <w:t xml:space="preserve">Link de la entrevista: </w:t>
      </w:r>
      <w:r w:rsidR="00000000">
        <w:fldChar w:fldCharType="begin"/>
      </w:r>
      <w:r w:rsidR="00000000" w:rsidRPr="00255562">
        <w:rPr>
          <w:lang w:val="es-PE"/>
        </w:rPr>
        <w:instrText xml:space="preserve"> HYPERLINK "https://drive.google.com/file/d/1J21Bi83vKz6k34Rw-ZMUNfH9v839u-d1/view" </w:instrText>
      </w:r>
      <w:r w:rsidR="00000000">
        <w:fldChar w:fldCharType="separate"/>
      </w:r>
      <w:r w:rsidR="008201AE" w:rsidRPr="0071130B">
        <w:rPr>
          <w:rStyle w:val="Hyperlink"/>
          <w:lang w:val="es-PE"/>
        </w:rPr>
        <w:t>https://drive.google.com/file/d/1J21Bi83vKz6k34Rw-ZMUNfH9v839u-d1/view</w:t>
      </w:r>
      <w:r w:rsidR="00000000">
        <w:rPr>
          <w:rStyle w:val="Hyperlink"/>
          <w:lang w:val="es-PE"/>
        </w:rPr>
        <w:fldChar w:fldCharType="end"/>
      </w:r>
      <w:r w:rsidR="008201AE">
        <w:rPr>
          <w:lang w:val="es-PE"/>
        </w:rPr>
        <w:t xml:space="preserve"> </w:t>
      </w:r>
    </w:p>
    <w:p w14:paraId="24F93412" w14:textId="17C6A84A" w:rsidR="003A138B" w:rsidRDefault="003A138B" w:rsidP="003A138B">
      <w:pPr>
        <w:rPr>
          <w:lang w:val="es-PE"/>
        </w:rPr>
      </w:pPr>
    </w:p>
    <w:p w14:paraId="04AFB0C1" w14:textId="16AEC9DE" w:rsidR="00DB2105" w:rsidRPr="0016175C" w:rsidRDefault="00A8712F" w:rsidP="0016175C">
      <w:pPr>
        <w:rPr>
          <w:rFonts w:ascii="Zizou Slab Regular" w:hAnsi="Zizou Slab Regular"/>
          <w:color w:val="FF0000"/>
          <w:sz w:val="32"/>
          <w:szCs w:val="24"/>
          <w:lang w:val="es-PE"/>
        </w:rPr>
      </w:pPr>
      <w:r w:rsidRPr="0016175C">
        <w:rPr>
          <w:rFonts w:ascii="Zizou Slab Regular" w:hAnsi="Zizou Slab Regular"/>
          <w:color w:val="FF0000"/>
          <w:sz w:val="32"/>
          <w:szCs w:val="24"/>
          <w:lang w:val="es-PE"/>
        </w:rPr>
        <w:t>Segunda</w:t>
      </w:r>
      <w:r w:rsidR="00DB2105" w:rsidRPr="0016175C">
        <w:rPr>
          <w:rFonts w:ascii="Zizou Slab Regular" w:hAnsi="Zizou Slab Regular"/>
          <w:color w:val="FF0000"/>
          <w:sz w:val="32"/>
          <w:szCs w:val="24"/>
          <w:lang w:val="es-PE"/>
        </w:rPr>
        <w:t xml:space="preserve"> entrevista:</w:t>
      </w:r>
    </w:p>
    <w:p w14:paraId="631C7C55" w14:textId="1DB780E2" w:rsidR="00DB2105" w:rsidRPr="00E9385E" w:rsidRDefault="00DB2105" w:rsidP="00DB2105">
      <w:pPr>
        <w:rPr>
          <w:lang w:val="es-PE"/>
        </w:rPr>
      </w:pPr>
      <w:r w:rsidRPr="00E9385E">
        <w:rPr>
          <w:lang w:val="es-PE"/>
        </w:rPr>
        <w:t xml:space="preserve">Entrevistado: </w:t>
      </w:r>
      <w:r w:rsidR="00A8712F" w:rsidRPr="00A8712F">
        <w:rPr>
          <w:lang w:val="es-PE"/>
        </w:rPr>
        <w:t>Sandra Ponce</w:t>
      </w:r>
    </w:p>
    <w:p w14:paraId="56DAA6C3" w14:textId="50A253DE" w:rsidR="00DB2105" w:rsidRPr="00E9385E" w:rsidRDefault="00F34876" w:rsidP="00DB2105">
      <w:pPr>
        <w:rPr>
          <w:lang w:val="es-PE"/>
        </w:rPr>
      </w:pPr>
      <w:r>
        <w:rPr>
          <w:noProof/>
          <w:bdr w:val="none" w:sz="0" w:space="0" w:color="auto" w:frame="1"/>
        </w:rPr>
        <w:lastRenderedPageBreak/>
        <w:drawing>
          <wp:anchor distT="457200" distB="457200" distL="114300" distR="114300" simplePos="0" relativeHeight="251701248" behindDoc="0" locked="0" layoutInCell="1" allowOverlap="1" wp14:anchorId="39E77358" wp14:editId="7E7854FE">
            <wp:simplePos x="0" y="0"/>
            <wp:positionH relativeFrom="margin">
              <wp:align>center</wp:align>
            </wp:positionH>
            <wp:positionV relativeFrom="paragraph">
              <wp:posOffset>843148</wp:posOffset>
            </wp:positionV>
            <wp:extent cx="5733288" cy="2185416"/>
            <wp:effectExtent l="0" t="0" r="1270" b="5715"/>
            <wp:wrapTopAndBottom/>
            <wp:docPr id="43" name="Picture 43" descr="A couple of me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uple of men wearing headphones&#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288" cy="21854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105" w:rsidRPr="00E9385E">
        <w:rPr>
          <w:lang w:val="es-PE"/>
        </w:rPr>
        <w:t xml:space="preserve">Entrevistador: </w:t>
      </w:r>
      <w:r w:rsidR="008201AE" w:rsidRPr="008201AE">
        <w:rPr>
          <w:lang w:val="es-PE"/>
        </w:rPr>
        <w:t>Erick Jesús Wong García</w:t>
      </w:r>
    </w:p>
    <w:p w14:paraId="33C27D71" w14:textId="3F523AB0" w:rsidR="00DB2105" w:rsidRPr="00E9385E" w:rsidRDefault="00DB2105" w:rsidP="00DB2105">
      <w:pPr>
        <w:rPr>
          <w:lang w:val="es-PE"/>
        </w:rPr>
      </w:pPr>
      <w:r w:rsidRPr="00E9385E">
        <w:rPr>
          <w:lang w:val="es-PE"/>
        </w:rPr>
        <w:t xml:space="preserve">Link de la entrevista: </w:t>
      </w:r>
      <w:r w:rsidR="00000000">
        <w:fldChar w:fldCharType="begin"/>
      </w:r>
      <w:r w:rsidR="00000000" w:rsidRPr="00255562">
        <w:rPr>
          <w:lang w:val="es-PE"/>
        </w:rPr>
        <w:instrText xml:space="preserve"> HYPERLINK "https://drive.google.com/file/d/1YDM-MoYpHPb5a7LawShgsVdDJnu2PwoG/view" </w:instrText>
      </w:r>
      <w:r w:rsidR="00000000">
        <w:fldChar w:fldCharType="separate"/>
      </w:r>
      <w:r w:rsidR="008201AE" w:rsidRPr="0071130B">
        <w:rPr>
          <w:rStyle w:val="Hyperlink"/>
          <w:lang w:val="es-PE"/>
        </w:rPr>
        <w:t>https://drive.google.com/file/d/1YDM-MoYpHPb5a7LawShgsVdDJnu2PwoG/view</w:t>
      </w:r>
      <w:r w:rsidR="00000000">
        <w:rPr>
          <w:rStyle w:val="Hyperlink"/>
          <w:lang w:val="es-PE"/>
        </w:rPr>
        <w:fldChar w:fldCharType="end"/>
      </w:r>
      <w:r w:rsidR="008201AE">
        <w:rPr>
          <w:lang w:val="es-PE"/>
        </w:rPr>
        <w:t xml:space="preserve"> </w:t>
      </w:r>
    </w:p>
    <w:p w14:paraId="15A00A69" w14:textId="77777777" w:rsidR="00DB2105" w:rsidRDefault="00DB2105" w:rsidP="003A138B">
      <w:pPr>
        <w:rPr>
          <w:lang w:val="es-PE"/>
        </w:rPr>
      </w:pPr>
    </w:p>
    <w:p w14:paraId="6F67A77D" w14:textId="287D26D0" w:rsidR="00A8712F" w:rsidRPr="0016175C" w:rsidRDefault="0041540F" w:rsidP="0016175C">
      <w:pPr>
        <w:rPr>
          <w:rFonts w:ascii="Zizou Slab Regular" w:hAnsi="Zizou Slab Regular"/>
          <w:color w:val="FF0000"/>
          <w:sz w:val="32"/>
          <w:szCs w:val="24"/>
          <w:lang w:val="es-PE"/>
        </w:rPr>
      </w:pPr>
      <w:r w:rsidRPr="0016175C">
        <w:rPr>
          <w:rFonts w:ascii="Zizou Slab Regular" w:hAnsi="Zizou Slab Regular"/>
          <w:color w:val="FF0000"/>
          <w:sz w:val="32"/>
          <w:szCs w:val="24"/>
          <w:lang w:val="es-PE"/>
        </w:rPr>
        <w:t>Tercera</w:t>
      </w:r>
      <w:r w:rsidR="00A8712F" w:rsidRPr="0016175C">
        <w:rPr>
          <w:rFonts w:ascii="Zizou Slab Regular" w:hAnsi="Zizou Slab Regular"/>
          <w:color w:val="FF0000"/>
          <w:sz w:val="32"/>
          <w:szCs w:val="24"/>
          <w:lang w:val="es-PE"/>
        </w:rPr>
        <w:t xml:space="preserve"> entrevista:</w:t>
      </w:r>
    </w:p>
    <w:p w14:paraId="76914FD5" w14:textId="21D1E527" w:rsidR="00A8712F" w:rsidRPr="00E9385E" w:rsidRDefault="00A8712F" w:rsidP="00A8712F">
      <w:pPr>
        <w:rPr>
          <w:lang w:val="es-PE"/>
        </w:rPr>
      </w:pPr>
      <w:r w:rsidRPr="00E9385E">
        <w:rPr>
          <w:lang w:val="es-PE"/>
        </w:rPr>
        <w:t xml:space="preserve">Entrevistado: </w:t>
      </w:r>
      <w:r w:rsidR="009C2F8F" w:rsidRPr="009C2F8F">
        <w:rPr>
          <w:lang w:val="es-PE"/>
        </w:rPr>
        <w:t>Sabina Rabanal</w:t>
      </w:r>
    </w:p>
    <w:p w14:paraId="3FB08E19" w14:textId="1D93E33E" w:rsidR="00A8712F" w:rsidRPr="00E9385E" w:rsidRDefault="00B72765" w:rsidP="00A8712F">
      <w:pPr>
        <w:rPr>
          <w:lang w:val="es-PE"/>
        </w:rPr>
      </w:pPr>
      <w:r>
        <w:rPr>
          <w:rFonts w:ascii="Arial" w:hAnsi="Arial" w:cs="Arial"/>
          <w:noProof/>
          <w:color w:val="000000"/>
          <w:sz w:val="22"/>
          <w:bdr w:val="none" w:sz="0" w:space="0" w:color="auto" w:frame="1"/>
        </w:rPr>
        <w:drawing>
          <wp:anchor distT="457200" distB="457200" distL="114300" distR="114300" simplePos="0" relativeHeight="251700224" behindDoc="0" locked="0" layoutInCell="1" allowOverlap="1" wp14:anchorId="3050E81D" wp14:editId="17D34E59">
            <wp:simplePos x="0" y="0"/>
            <wp:positionH relativeFrom="margin">
              <wp:align>center</wp:align>
            </wp:positionH>
            <wp:positionV relativeFrom="paragraph">
              <wp:posOffset>786477</wp:posOffset>
            </wp:positionV>
            <wp:extent cx="5157216" cy="2670048"/>
            <wp:effectExtent l="0" t="0" r="5715" b="0"/>
            <wp:wrapTopAndBottom/>
            <wp:docPr id="42" name="Picture 42" descr="A person and person sitting on a couch looking at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and person sitting on a couch looking at a cell phone&#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57216" cy="2670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12F" w:rsidRPr="00E9385E">
        <w:rPr>
          <w:lang w:val="es-PE"/>
        </w:rPr>
        <w:t xml:space="preserve">Entrevistador: </w:t>
      </w:r>
      <w:r w:rsidR="009C2F8F" w:rsidRPr="009C2F8F">
        <w:rPr>
          <w:lang w:val="es-PE"/>
        </w:rPr>
        <w:t>Ángel José Polo Rabanal</w:t>
      </w:r>
    </w:p>
    <w:p w14:paraId="323FF0CA" w14:textId="093E57D8" w:rsidR="00A8712F" w:rsidRPr="00E9385E" w:rsidRDefault="00A8712F" w:rsidP="00A8712F">
      <w:pPr>
        <w:rPr>
          <w:lang w:val="es-PE"/>
        </w:rPr>
      </w:pPr>
      <w:r w:rsidRPr="00E9385E">
        <w:rPr>
          <w:lang w:val="es-PE"/>
        </w:rPr>
        <w:lastRenderedPageBreak/>
        <w:t xml:space="preserve">Link de la entrevista: </w:t>
      </w:r>
      <w:r w:rsidR="00000000">
        <w:fldChar w:fldCharType="begin"/>
      </w:r>
      <w:r w:rsidR="00000000" w:rsidRPr="00255562">
        <w:rPr>
          <w:lang w:val="es-PE"/>
        </w:rPr>
        <w:instrText xml:space="preserve"> HYPERLINK "https://drive.google.com/file/d/1o5ifA2FqcCZ76wPMWT6T7FuVIOT50IGA/view?usp=sharing" </w:instrText>
      </w:r>
      <w:r w:rsidR="00000000">
        <w:fldChar w:fldCharType="separate"/>
      </w:r>
      <w:r w:rsidR="001D6CC5" w:rsidRPr="0071130B">
        <w:rPr>
          <w:rStyle w:val="Hyperlink"/>
          <w:lang w:val="es-PE"/>
        </w:rPr>
        <w:t>https://drive.google.com/file/d/1o5ifA2FqcCZ76wPMWT6T7FuVIOT50IGA/view?usp=sharing</w:t>
      </w:r>
      <w:r w:rsidR="00000000">
        <w:rPr>
          <w:rStyle w:val="Hyperlink"/>
          <w:lang w:val="es-PE"/>
        </w:rPr>
        <w:fldChar w:fldCharType="end"/>
      </w:r>
      <w:r w:rsidR="001D6CC5">
        <w:rPr>
          <w:lang w:val="es-PE"/>
        </w:rPr>
        <w:t xml:space="preserve"> </w:t>
      </w:r>
    </w:p>
    <w:p w14:paraId="73F093EC" w14:textId="77777777" w:rsidR="00A8712F" w:rsidRDefault="00A8712F" w:rsidP="003A138B">
      <w:pPr>
        <w:rPr>
          <w:lang w:val="es-PE"/>
        </w:rPr>
      </w:pPr>
    </w:p>
    <w:p w14:paraId="7E14F991" w14:textId="02AE6E7D" w:rsidR="00A8712F" w:rsidRPr="0016175C" w:rsidRDefault="0041540F" w:rsidP="0016175C">
      <w:pPr>
        <w:rPr>
          <w:rFonts w:ascii="Zizou Slab Regular" w:hAnsi="Zizou Slab Regular"/>
          <w:color w:val="FF0000"/>
          <w:sz w:val="32"/>
          <w:szCs w:val="24"/>
          <w:lang w:val="es-PE"/>
        </w:rPr>
      </w:pPr>
      <w:r w:rsidRPr="0016175C">
        <w:rPr>
          <w:rFonts w:ascii="Zizou Slab Regular" w:hAnsi="Zizou Slab Regular"/>
          <w:color w:val="FF0000"/>
          <w:sz w:val="32"/>
          <w:szCs w:val="24"/>
          <w:lang w:val="es-PE"/>
        </w:rPr>
        <w:t>Cuarta</w:t>
      </w:r>
      <w:r w:rsidR="00A8712F" w:rsidRPr="0016175C">
        <w:rPr>
          <w:rFonts w:ascii="Zizou Slab Regular" w:hAnsi="Zizou Slab Regular"/>
          <w:color w:val="FF0000"/>
          <w:sz w:val="32"/>
          <w:szCs w:val="24"/>
          <w:lang w:val="es-PE"/>
        </w:rPr>
        <w:t xml:space="preserve"> entrevista:</w:t>
      </w:r>
    </w:p>
    <w:p w14:paraId="05B73AF9" w14:textId="2142E3E3" w:rsidR="00A8712F" w:rsidRPr="00E9385E" w:rsidRDefault="00A8712F" w:rsidP="00A8712F">
      <w:pPr>
        <w:rPr>
          <w:lang w:val="es-PE"/>
        </w:rPr>
      </w:pPr>
      <w:r w:rsidRPr="00E9385E">
        <w:rPr>
          <w:lang w:val="es-PE"/>
        </w:rPr>
        <w:t xml:space="preserve">Entrevistado: </w:t>
      </w:r>
      <w:r w:rsidR="001D6CC5" w:rsidRPr="001D6CC5">
        <w:rPr>
          <w:lang w:val="es-PE"/>
        </w:rPr>
        <w:t>Hugo Ruiz Cisneros, préstamos de casas, con más de 20 años de experiencia.</w:t>
      </w:r>
    </w:p>
    <w:p w14:paraId="615E0958" w14:textId="02A9578A" w:rsidR="00A8712F" w:rsidRPr="00E9385E" w:rsidRDefault="005968C4" w:rsidP="00A8712F">
      <w:pPr>
        <w:rPr>
          <w:lang w:val="es-PE"/>
        </w:rPr>
      </w:pPr>
      <w:r>
        <w:rPr>
          <w:noProof/>
          <w:bdr w:val="none" w:sz="0" w:space="0" w:color="auto" w:frame="1"/>
        </w:rPr>
        <w:drawing>
          <wp:anchor distT="457200" distB="457200" distL="114300" distR="114300" simplePos="0" relativeHeight="251699200" behindDoc="0" locked="0" layoutInCell="1" allowOverlap="1" wp14:anchorId="7DCD8A4F" wp14:editId="6BE39A57">
            <wp:simplePos x="0" y="0"/>
            <wp:positionH relativeFrom="margin">
              <wp:align>center</wp:align>
            </wp:positionH>
            <wp:positionV relativeFrom="paragraph">
              <wp:posOffset>287267</wp:posOffset>
            </wp:positionV>
            <wp:extent cx="5733288" cy="1673352"/>
            <wp:effectExtent l="0" t="0" r="1270" b="3175"/>
            <wp:wrapTopAndBottom/>
            <wp:docPr id="41" name="Picture 41" descr="Two people sitting in a room with art on th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wo people sitting in a room with art on the wall&#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3288" cy="16733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12F" w:rsidRPr="00E9385E">
        <w:rPr>
          <w:lang w:val="es-PE"/>
        </w:rPr>
        <w:t xml:space="preserve">Entrevistador: </w:t>
      </w:r>
      <w:r w:rsidR="001D6CC5">
        <w:rPr>
          <w:lang w:val="es-PE"/>
        </w:rPr>
        <w:t>Lucas Ruiz Cubillas</w:t>
      </w:r>
    </w:p>
    <w:p w14:paraId="6900BAE5" w14:textId="0A07D156" w:rsidR="00A8712F" w:rsidRPr="00E9385E" w:rsidRDefault="00A8712F" w:rsidP="00A8712F">
      <w:pPr>
        <w:rPr>
          <w:lang w:val="es-PE"/>
        </w:rPr>
      </w:pPr>
      <w:r w:rsidRPr="00E9385E">
        <w:rPr>
          <w:lang w:val="es-PE"/>
        </w:rPr>
        <w:t xml:space="preserve">Link de la entrevista: </w:t>
      </w:r>
      <w:r w:rsidR="00000000">
        <w:fldChar w:fldCharType="begin"/>
      </w:r>
      <w:r w:rsidR="00000000" w:rsidRPr="00255562">
        <w:rPr>
          <w:lang w:val="es-PE"/>
        </w:rPr>
        <w:instrText xml:space="preserve"> HYPERLINK "https://drive.google.com/file/d/1UwLBOJhNApM1gTgpAYJ__JD7HOjkveas/view?usp=sharing" </w:instrText>
      </w:r>
      <w:r w:rsidR="00000000">
        <w:fldChar w:fldCharType="separate"/>
      </w:r>
      <w:r w:rsidR="006A2BF7" w:rsidRPr="0071130B">
        <w:rPr>
          <w:rStyle w:val="Hyperlink"/>
          <w:lang w:val="es-PE"/>
        </w:rPr>
        <w:t>https://drive.google.com/file/d/1UwLBOJhNApM1gTgpAYJ__JD7HOjkveas/view?usp=sharing</w:t>
      </w:r>
      <w:r w:rsidR="00000000">
        <w:rPr>
          <w:rStyle w:val="Hyperlink"/>
          <w:lang w:val="es-PE"/>
        </w:rPr>
        <w:fldChar w:fldCharType="end"/>
      </w:r>
      <w:r w:rsidR="006A2BF7">
        <w:rPr>
          <w:lang w:val="es-PE"/>
        </w:rPr>
        <w:t xml:space="preserve"> </w:t>
      </w:r>
    </w:p>
    <w:p w14:paraId="1BA0ACE1" w14:textId="77777777" w:rsidR="00A8712F" w:rsidRDefault="00A8712F" w:rsidP="003A138B">
      <w:pPr>
        <w:rPr>
          <w:lang w:val="es-PE"/>
        </w:rPr>
      </w:pPr>
    </w:p>
    <w:p w14:paraId="77F26345" w14:textId="2963FB51" w:rsidR="00A8712F" w:rsidRPr="0016175C" w:rsidRDefault="006A2BF7" w:rsidP="0016175C">
      <w:pPr>
        <w:rPr>
          <w:rFonts w:ascii="Zizou Slab Regular" w:hAnsi="Zizou Slab Regular"/>
          <w:color w:val="FF0000"/>
          <w:sz w:val="32"/>
          <w:szCs w:val="24"/>
          <w:lang w:val="es-PE"/>
        </w:rPr>
      </w:pPr>
      <w:r w:rsidRPr="0016175C">
        <w:rPr>
          <w:rFonts w:ascii="Zizou Slab Regular" w:hAnsi="Zizou Slab Regular"/>
          <w:color w:val="FF0000"/>
          <w:sz w:val="32"/>
          <w:szCs w:val="24"/>
          <w:lang w:val="es-PE"/>
        </w:rPr>
        <w:t>Quinta entrevista</w:t>
      </w:r>
      <w:r w:rsidR="00A8712F" w:rsidRPr="0016175C">
        <w:rPr>
          <w:rFonts w:ascii="Zizou Slab Regular" w:hAnsi="Zizou Slab Regular"/>
          <w:color w:val="FF0000"/>
          <w:sz w:val="32"/>
          <w:szCs w:val="24"/>
          <w:lang w:val="es-PE"/>
        </w:rPr>
        <w:t>:</w:t>
      </w:r>
    </w:p>
    <w:p w14:paraId="28D75709" w14:textId="0D0688AA" w:rsidR="00A8712F" w:rsidRPr="00E9385E" w:rsidRDefault="00A8712F" w:rsidP="00A8712F">
      <w:pPr>
        <w:rPr>
          <w:lang w:val="es-PE"/>
        </w:rPr>
      </w:pPr>
      <w:r w:rsidRPr="00E9385E">
        <w:rPr>
          <w:lang w:val="es-PE"/>
        </w:rPr>
        <w:t xml:space="preserve">Entrevistado: </w:t>
      </w:r>
      <w:r w:rsidR="006A2BF7" w:rsidRPr="006A2BF7">
        <w:rPr>
          <w:lang w:val="es-PE"/>
        </w:rPr>
        <w:t>Charle Jahir Riva Sánchez, recién egresado de la carrera de economía.</w:t>
      </w:r>
    </w:p>
    <w:p w14:paraId="00535743" w14:textId="0BC39A8F" w:rsidR="00A8712F" w:rsidRPr="004B21F5" w:rsidRDefault="004B21F5" w:rsidP="00A8712F">
      <w:pPr>
        <w:rPr>
          <w:lang w:val="es-PE"/>
        </w:rPr>
      </w:pPr>
      <w:r>
        <w:rPr>
          <w:rFonts w:ascii="Arial" w:hAnsi="Arial" w:cs="Arial"/>
          <w:noProof/>
          <w:color w:val="000000"/>
          <w:sz w:val="22"/>
          <w:bdr w:val="none" w:sz="0" w:space="0" w:color="auto" w:frame="1"/>
        </w:rPr>
        <w:lastRenderedPageBreak/>
        <w:drawing>
          <wp:anchor distT="0" distB="0" distL="114300" distR="114300" simplePos="0" relativeHeight="251698176" behindDoc="0" locked="0" layoutInCell="1" allowOverlap="1" wp14:anchorId="251D7B06" wp14:editId="6A0D0CD4">
            <wp:simplePos x="0" y="0"/>
            <wp:positionH relativeFrom="margin">
              <wp:align>center</wp:align>
            </wp:positionH>
            <wp:positionV relativeFrom="paragraph">
              <wp:posOffset>11876</wp:posOffset>
            </wp:positionV>
            <wp:extent cx="1520190" cy="28740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20190" cy="2874010"/>
                    </a:xfrm>
                    <a:prstGeom prst="rect">
                      <a:avLst/>
                    </a:prstGeom>
                    <a:noFill/>
                    <a:ln>
                      <a:noFill/>
                    </a:ln>
                  </pic:spPr>
                </pic:pic>
              </a:graphicData>
            </a:graphic>
          </wp:anchor>
        </w:drawing>
      </w:r>
      <w:r w:rsidR="00A8712F" w:rsidRPr="00E9385E">
        <w:rPr>
          <w:lang w:val="es-PE"/>
        </w:rPr>
        <w:t xml:space="preserve">Entrevistador: </w:t>
      </w:r>
      <w:r w:rsidR="006A2BF7">
        <w:rPr>
          <w:lang w:val="es-PE"/>
        </w:rPr>
        <w:t>Oliver Tuesta</w:t>
      </w:r>
    </w:p>
    <w:p w14:paraId="184752AD" w14:textId="5EA433D7" w:rsidR="00A8712F" w:rsidRPr="00E9385E" w:rsidRDefault="00A8712F" w:rsidP="00A8712F">
      <w:pPr>
        <w:rPr>
          <w:lang w:val="es-PE"/>
        </w:rPr>
      </w:pPr>
      <w:r w:rsidRPr="00E9385E">
        <w:rPr>
          <w:lang w:val="es-PE"/>
        </w:rPr>
        <w:t xml:space="preserve">Link de la entrevista: </w:t>
      </w:r>
      <w:r w:rsidR="00000000">
        <w:fldChar w:fldCharType="begin"/>
      </w:r>
      <w:r w:rsidR="00000000" w:rsidRPr="00255562">
        <w:rPr>
          <w:lang w:val="es-PE"/>
        </w:rPr>
        <w:instrText xml:space="preserve"> HYPERLINK "https://drive.google.com/file/d/1X1SWhxtbdUNgPnFSMIpwexJ0m-E5bUKS/view?usp=sharing" </w:instrText>
      </w:r>
      <w:r w:rsidR="00000000">
        <w:fldChar w:fldCharType="separate"/>
      </w:r>
      <w:r w:rsidR="004B21F5" w:rsidRPr="0071130B">
        <w:rPr>
          <w:rStyle w:val="Hyperlink"/>
          <w:lang w:val="es-PE"/>
        </w:rPr>
        <w:t>https://drive.google.com/file/d/1X1SWhxtbdUNgPnFSMIpwexJ0m-E5bUKS/view?usp=sharing</w:t>
      </w:r>
      <w:r w:rsidR="00000000">
        <w:rPr>
          <w:rStyle w:val="Hyperlink"/>
          <w:lang w:val="es-PE"/>
        </w:rPr>
        <w:fldChar w:fldCharType="end"/>
      </w:r>
      <w:r w:rsidR="004B21F5">
        <w:rPr>
          <w:lang w:val="es-PE"/>
        </w:rPr>
        <w:t xml:space="preserve"> </w:t>
      </w:r>
    </w:p>
    <w:p w14:paraId="61E70D34" w14:textId="77777777" w:rsidR="00A8712F" w:rsidRDefault="00A8712F" w:rsidP="003A138B">
      <w:pPr>
        <w:rPr>
          <w:lang w:val="es-PE"/>
        </w:rPr>
      </w:pPr>
    </w:p>
    <w:p w14:paraId="4AE1ABBE" w14:textId="77777777" w:rsidR="00DB2105" w:rsidRDefault="00DB2105" w:rsidP="003A138B">
      <w:pPr>
        <w:rPr>
          <w:lang w:val="es-PE"/>
        </w:rPr>
      </w:pPr>
    </w:p>
    <w:p w14:paraId="3C120131" w14:textId="77777777" w:rsidR="005A6B63" w:rsidRDefault="005A6B63">
      <w:pPr>
        <w:spacing w:after="200"/>
        <w:jc w:val="left"/>
        <w:rPr>
          <w:rFonts w:ascii="Zizou Slab Medium" w:eastAsia="Times New Roman" w:hAnsi="Zizou Slab Medium" w:cs="Times New Roman"/>
          <w:sz w:val="36"/>
          <w:lang w:val="es-PE"/>
        </w:rPr>
      </w:pPr>
      <w:r>
        <w:rPr>
          <w:lang w:val="es-PE"/>
        </w:rPr>
        <w:br w:type="page"/>
      </w:r>
    </w:p>
    <w:p w14:paraId="458ECF12" w14:textId="0969D4B6" w:rsidR="00194ABE" w:rsidRDefault="00194ABE" w:rsidP="00194ABE">
      <w:pPr>
        <w:pStyle w:val="Heading3"/>
        <w:rPr>
          <w:lang w:val="es-PE"/>
        </w:rPr>
      </w:pPr>
      <w:bookmarkStart w:id="22" w:name="_Toc114077033"/>
      <w:r>
        <w:rPr>
          <w:lang w:val="es-PE"/>
        </w:rPr>
        <w:lastRenderedPageBreak/>
        <w:t>Análisis de entrevistas</w:t>
      </w:r>
      <w:bookmarkEnd w:id="22"/>
    </w:p>
    <w:p w14:paraId="50F63E36" w14:textId="65420307" w:rsidR="005A6B63" w:rsidRPr="005A6B63" w:rsidRDefault="005A6B63" w:rsidP="005A6B63">
      <w:pPr>
        <w:rPr>
          <w:rFonts w:ascii="Zizou Slab Regular" w:hAnsi="Zizou Slab Regular"/>
          <w:color w:val="FF0000"/>
          <w:sz w:val="32"/>
          <w:szCs w:val="24"/>
          <w:lang w:val="es-PE"/>
        </w:rPr>
      </w:pPr>
      <w:r w:rsidRPr="005A6B63">
        <w:rPr>
          <w:rFonts w:ascii="Zizou Slab Regular" w:hAnsi="Zizou Slab Regular"/>
          <w:color w:val="FF0000"/>
          <w:sz w:val="32"/>
          <w:szCs w:val="24"/>
          <w:lang w:val="es-PE"/>
        </w:rPr>
        <w:t xml:space="preserve">Entrevistado: Jorge Luis Checa </w:t>
      </w:r>
      <w:r w:rsidR="00B37675" w:rsidRPr="005A6B63">
        <w:rPr>
          <w:rFonts w:ascii="Zizou Slab Regular" w:hAnsi="Zizou Slab Regular"/>
          <w:color w:val="FF0000"/>
          <w:sz w:val="32"/>
          <w:szCs w:val="24"/>
          <w:lang w:val="es-PE"/>
        </w:rPr>
        <w:t>Ramírez</w:t>
      </w:r>
    </w:p>
    <w:p w14:paraId="2E4BC1C7" w14:textId="34314529" w:rsidR="005A6B63" w:rsidRPr="005A6B63" w:rsidRDefault="005A6B63" w:rsidP="005A6B63">
      <w:pPr>
        <w:rPr>
          <w:lang w:val="es-PE"/>
        </w:rPr>
      </w:pPr>
      <w:r w:rsidRPr="005A6B63">
        <w:rPr>
          <w:lang w:val="es-PE"/>
        </w:rPr>
        <w:t xml:space="preserve">Tuvimos la oportunidad de realizar una entrevista por vía zoom con el Sr. Jorge Luis Checa Ramírez, que a sus 56 años ocupa el cargo de asistente administrativo en la empresa en la que labora, y amablemente accedió a responder nuestras preguntas. Cuando le preguntamos acerca de la dificultad para movilizarse a </w:t>
      </w:r>
      <w:r w:rsidR="00B37675" w:rsidRPr="005A6B63">
        <w:rPr>
          <w:lang w:val="es-PE"/>
        </w:rPr>
        <w:t>su centro</w:t>
      </w:r>
      <w:r w:rsidRPr="005A6B63">
        <w:rPr>
          <w:lang w:val="es-PE"/>
        </w:rPr>
        <w:t xml:space="preserve"> de trabajo, respondió:</w:t>
      </w:r>
    </w:p>
    <w:p w14:paraId="1459F74E" w14:textId="77777777" w:rsidR="005A6B63" w:rsidRPr="005A6B63" w:rsidRDefault="005A6B63" w:rsidP="005A6B63">
      <w:pPr>
        <w:rPr>
          <w:lang w:val="es-PE"/>
        </w:rPr>
      </w:pPr>
      <w:r w:rsidRPr="005A6B63">
        <w:rPr>
          <w:lang w:val="es-PE"/>
        </w:rPr>
        <w:t>“Actualmente es un poco complicado ya que la ciudad y el parque automotor ha crecido creando congestionamiento en las principales vías de la ciudad, y mucho más en las horas punta”.</w:t>
      </w:r>
    </w:p>
    <w:p w14:paraId="3FEEAC4A" w14:textId="77777777" w:rsidR="005A6B63" w:rsidRPr="005A6B63" w:rsidRDefault="005A6B63" w:rsidP="005A6B63">
      <w:pPr>
        <w:rPr>
          <w:lang w:val="es-PE"/>
        </w:rPr>
      </w:pPr>
      <w:r w:rsidRPr="005A6B63">
        <w:rPr>
          <w:lang w:val="es-PE"/>
        </w:rPr>
        <w:t>Luego de darnos una respuesta concisa, procedimos a preguntarle sobre qué beneficios considera que se pueden obtener al hacer uso de una bicicleta, a lo cual nos dijo:</w:t>
      </w:r>
    </w:p>
    <w:p w14:paraId="39076778" w14:textId="77777777" w:rsidR="005A6B63" w:rsidRPr="005A6B63" w:rsidRDefault="005A6B63" w:rsidP="005A6B63">
      <w:pPr>
        <w:rPr>
          <w:lang w:val="es-PE"/>
        </w:rPr>
      </w:pPr>
      <w:r w:rsidRPr="005A6B63">
        <w:rPr>
          <w:lang w:val="es-PE"/>
        </w:rPr>
        <w:t>“El uso de una bicicleta es muy importante, ya que cuidamos el medioambiente a comparación de los vehículos a motor, ayuda en la salud ya que realizamos ejercicio, y también fortalecemos nuestro corazón fortaleciendo nuestro estado físico”.</w:t>
      </w:r>
    </w:p>
    <w:p w14:paraId="201FF01E" w14:textId="166802C9" w:rsidR="005A6B63" w:rsidRPr="005A6B63" w:rsidRDefault="00B37675" w:rsidP="005A6B63">
      <w:pPr>
        <w:rPr>
          <w:lang w:val="es-PE"/>
        </w:rPr>
      </w:pPr>
      <w:r w:rsidRPr="005A6B63">
        <w:rPr>
          <w:lang w:val="es-PE"/>
        </w:rPr>
        <w:t>Además,</w:t>
      </w:r>
      <w:r w:rsidR="005A6B63" w:rsidRPr="005A6B63">
        <w:rPr>
          <w:lang w:val="es-PE"/>
        </w:rPr>
        <w:t xml:space="preserve"> nos mencionó que le sería de mucha utilidad el poder alquilar una bicicleta para su uso cotidiano, debido a todos los factores y beneficios antes mencionados, añadiendo el ahorro que se presentaría frente a la movilidad que se utiliza normalmente.</w:t>
      </w:r>
    </w:p>
    <w:p w14:paraId="5F709BD9" w14:textId="77777777" w:rsidR="005A6B63" w:rsidRPr="005A6B63" w:rsidRDefault="005A6B63" w:rsidP="005A6B63">
      <w:pPr>
        <w:rPr>
          <w:lang w:val="es-PE"/>
        </w:rPr>
      </w:pPr>
      <w:r w:rsidRPr="005A6B63">
        <w:rPr>
          <w:lang w:val="es-PE"/>
        </w:rPr>
        <w:t>En conclusión, el uso de una bicicleta como medio de transporte ayudaría en gran medida a sus usuarios, contando con varios beneficios tanto en la salud, economía personal como con el medioambiente.</w:t>
      </w:r>
    </w:p>
    <w:p w14:paraId="6AC6C009" w14:textId="77777777" w:rsidR="005A6B63" w:rsidRPr="005A6B63" w:rsidRDefault="005A6B63" w:rsidP="005A6B63">
      <w:pPr>
        <w:rPr>
          <w:lang w:val="es-PE"/>
        </w:rPr>
      </w:pPr>
    </w:p>
    <w:p w14:paraId="65C21307" w14:textId="77777777" w:rsidR="005A6B63" w:rsidRPr="00B37675" w:rsidRDefault="005A6B63" w:rsidP="005A6B63">
      <w:pPr>
        <w:rPr>
          <w:rFonts w:ascii="Zizou Slab Regular" w:hAnsi="Zizou Slab Regular"/>
          <w:color w:val="FF0000"/>
          <w:sz w:val="32"/>
          <w:szCs w:val="24"/>
          <w:lang w:val="es-PE"/>
        </w:rPr>
      </w:pPr>
      <w:r w:rsidRPr="00B37675">
        <w:rPr>
          <w:rFonts w:ascii="Zizou Slab Regular" w:hAnsi="Zizou Slab Regular"/>
          <w:color w:val="FF0000"/>
          <w:sz w:val="32"/>
          <w:szCs w:val="24"/>
          <w:lang w:val="es-PE"/>
        </w:rPr>
        <w:t>Entrevistada: Sandra Ponce</w:t>
      </w:r>
    </w:p>
    <w:p w14:paraId="743CBB6A" w14:textId="77777777" w:rsidR="005A6B63" w:rsidRPr="005A6B63" w:rsidRDefault="005A6B63" w:rsidP="005A6B63">
      <w:pPr>
        <w:rPr>
          <w:lang w:val="es-PE"/>
        </w:rPr>
      </w:pPr>
      <w:r w:rsidRPr="005A6B63">
        <w:rPr>
          <w:lang w:val="es-PE"/>
        </w:rPr>
        <w:t>Tuvimos la oportunidad de entrevistar a Sandra Ponce, estudiante de Artes Escénicas, quien accedió con gusto a responder nuestras preguntas. Cuando le preguntamos sobre la dificultad para movilizarse hacia su centro de estudios, nos comentó:</w:t>
      </w:r>
    </w:p>
    <w:p w14:paraId="5A46C396" w14:textId="77777777" w:rsidR="005A6B63" w:rsidRPr="005A6B63" w:rsidRDefault="005A6B63" w:rsidP="005A6B63">
      <w:pPr>
        <w:rPr>
          <w:lang w:val="es-PE"/>
        </w:rPr>
      </w:pPr>
      <w:r w:rsidRPr="005A6B63">
        <w:rPr>
          <w:lang w:val="es-PE"/>
        </w:rPr>
        <w:t>“Es un poco difícil debido al tráfico en horas punta, además de la falta de ciclovías que hay por su zona hacen que sea riesgoso realizar esta actividad.”</w:t>
      </w:r>
    </w:p>
    <w:p w14:paraId="569617E1" w14:textId="77777777" w:rsidR="005A6B63" w:rsidRPr="005A6B63" w:rsidRDefault="005A6B63" w:rsidP="005A6B63">
      <w:pPr>
        <w:rPr>
          <w:lang w:val="es-PE"/>
        </w:rPr>
      </w:pPr>
      <w:r w:rsidRPr="005A6B63">
        <w:rPr>
          <w:lang w:val="es-PE"/>
        </w:rPr>
        <w:lastRenderedPageBreak/>
        <w:t>Luego de dar su opinión acertada, procedimos a preguntar acerca de la complejidad al momento de poder conseguir una bicicleta para movilizarse, a lo que nos respondió:</w:t>
      </w:r>
    </w:p>
    <w:p w14:paraId="5ABF8068" w14:textId="77777777" w:rsidR="005A6B63" w:rsidRPr="005A6B63" w:rsidRDefault="005A6B63" w:rsidP="005A6B63">
      <w:pPr>
        <w:rPr>
          <w:lang w:val="es-PE"/>
        </w:rPr>
      </w:pPr>
      <w:r w:rsidRPr="005A6B63">
        <w:rPr>
          <w:lang w:val="es-PE"/>
        </w:rPr>
        <w:t>“Me resulta complicado debido a que no cuento con los recursos necesarios para poder comprar una bicicleta, pero tengo la posibilidad de que algún miembro de mi familia me preste este medio de transporte”.</w:t>
      </w:r>
    </w:p>
    <w:p w14:paraId="51E4F4DE" w14:textId="77777777" w:rsidR="005A6B63" w:rsidRPr="005A6B63" w:rsidRDefault="005A6B63" w:rsidP="005A6B63">
      <w:pPr>
        <w:rPr>
          <w:lang w:val="es-PE"/>
        </w:rPr>
      </w:pPr>
      <w:r w:rsidRPr="005A6B63">
        <w:rPr>
          <w:lang w:val="es-PE"/>
        </w:rPr>
        <w:t>También mencionó los beneficios que se presentan al hacer uso de una bicicleta, como mantener una buena salud, reducir el estrés, combatir la obesidad y ayudar al medioambiente. Sobre las facilidades de una aplicación de renta de bicicletas, espera que el registro sea rápido y eficaz, además de un precio adecuado.</w:t>
      </w:r>
    </w:p>
    <w:p w14:paraId="36D12957" w14:textId="77777777" w:rsidR="005A6B63" w:rsidRPr="005A6B63" w:rsidRDefault="005A6B63" w:rsidP="005A6B63">
      <w:pPr>
        <w:rPr>
          <w:lang w:val="es-PE"/>
        </w:rPr>
      </w:pPr>
      <w:r w:rsidRPr="005A6B63">
        <w:rPr>
          <w:lang w:val="es-PE"/>
        </w:rPr>
        <w:t xml:space="preserve">Asimismo, aunque a nuestra entrevistada le gusta manejar bicicleta al movilizarse, en momentos de cansancio o estrés, cuando tiene que ir hacia su centro de estudio, prefiere tomar algún carro debido a lo anteriormente dicho. Esto nos da a entender que uno no siempre tendrá las energías suficientes para estar movilizándose por todos lados con una bicicleta. </w:t>
      </w:r>
    </w:p>
    <w:p w14:paraId="5393BEAD" w14:textId="68BA86A6" w:rsidR="005A6B63" w:rsidRPr="005A6B63" w:rsidRDefault="005A6B63" w:rsidP="005A6B63">
      <w:pPr>
        <w:rPr>
          <w:lang w:val="es-PE"/>
        </w:rPr>
      </w:pPr>
      <w:r w:rsidRPr="005A6B63">
        <w:rPr>
          <w:lang w:val="es-PE"/>
        </w:rPr>
        <w:t xml:space="preserve">En conclusión, el hecho de movilizarse en bicicleta puede tener muchos beneficios, por lo que una app con facilidades que el usuario necesite puede ser vital en nuestro día a día, </w:t>
      </w:r>
      <w:r w:rsidR="00B37675" w:rsidRPr="005A6B63">
        <w:rPr>
          <w:lang w:val="es-PE"/>
        </w:rPr>
        <w:t>aun</w:t>
      </w:r>
      <w:r w:rsidRPr="005A6B63">
        <w:rPr>
          <w:lang w:val="es-PE"/>
        </w:rPr>
        <w:t xml:space="preserve"> así, dependiendo del tipo del usuario, habrá una cantidad que solo disfruta pasear con la bicicleta, más no ir a su trabajo o centro de estudio manejando.</w:t>
      </w:r>
    </w:p>
    <w:p w14:paraId="1EBCC556" w14:textId="77777777" w:rsidR="005A6B63" w:rsidRPr="005A6B63" w:rsidRDefault="005A6B63" w:rsidP="005A6B63">
      <w:pPr>
        <w:rPr>
          <w:lang w:val="es-PE"/>
        </w:rPr>
      </w:pPr>
    </w:p>
    <w:p w14:paraId="4AEB3D12" w14:textId="77777777" w:rsidR="005A6B63" w:rsidRPr="00B37675" w:rsidRDefault="005A6B63" w:rsidP="005A6B63">
      <w:pPr>
        <w:rPr>
          <w:rFonts w:ascii="Zizou Slab Regular" w:hAnsi="Zizou Slab Regular"/>
          <w:color w:val="FF0000"/>
          <w:sz w:val="32"/>
          <w:szCs w:val="24"/>
          <w:lang w:val="es-PE"/>
        </w:rPr>
      </w:pPr>
      <w:r w:rsidRPr="00B37675">
        <w:rPr>
          <w:rFonts w:ascii="Zizou Slab Regular" w:hAnsi="Zizou Slab Regular"/>
          <w:color w:val="FF0000"/>
          <w:sz w:val="32"/>
          <w:szCs w:val="24"/>
          <w:lang w:val="es-PE"/>
        </w:rPr>
        <w:t>Entrevistada: Sabina Rabanal</w:t>
      </w:r>
    </w:p>
    <w:p w14:paraId="0C6A0BFC" w14:textId="77777777" w:rsidR="005A6B63" w:rsidRPr="005A6B63" w:rsidRDefault="005A6B63" w:rsidP="005A6B63">
      <w:pPr>
        <w:rPr>
          <w:lang w:val="es-PE"/>
        </w:rPr>
      </w:pPr>
      <w:r w:rsidRPr="005A6B63">
        <w:rPr>
          <w:lang w:val="es-PE"/>
        </w:rPr>
        <w:t>Tuve la oportunidad de entrevistar en persona a la señora Sabina Rabanal quien ocupa el cargo de contadora técnica y en la actualidad se dedica a la venta de productos 4Life.</w:t>
      </w:r>
    </w:p>
    <w:p w14:paraId="3B2356AF" w14:textId="4263DD6C" w:rsidR="005A6B63" w:rsidRPr="005A6B63" w:rsidRDefault="005A6B63" w:rsidP="005A6B63">
      <w:pPr>
        <w:rPr>
          <w:lang w:val="es-PE"/>
        </w:rPr>
      </w:pPr>
      <w:r w:rsidRPr="005A6B63">
        <w:rPr>
          <w:lang w:val="es-PE"/>
        </w:rPr>
        <w:t xml:space="preserve">Inicie la </w:t>
      </w:r>
      <w:r w:rsidR="00B37675" w:rsidRPr="005A6B63">
        <w:rPr>
          <w:lang w:val="es-PE"/>
        </w:rPr>
        <w:t>entrevista preguntada</w:t>
      </w:r>
      <w:r w:rsidRPr="005A6B63">
        <w:rPr>
          <w:lang w:val="es-PE"/>
        </w:rPr>
        <w:t xml:space="preserve"> sobre la dificultad que pueda significar movilizarse a los distintos sitios donde labore, a lo que ella respondió:</w:t>
      </w:r>
    </w:p>
    <w:p w14:paraId="74EFBA95" w14:textId="77777777" w:rsidR="005A6B63" w:rsidRPr="005A6B63" w:rsidRDefault="005A6B63" w:rsidP="005A6B63">
      <w:pPr>
        <w:rPr>
          <w:lang w:val="es-PE"/>
        </w:rPr>
      </w:pPr>
      <w:r w:rsidRPr="005A6B63">
        <w:rPr>
          <w:lang w:val="es-PE"/>
        </w:rPr>
        <w:t>“Medianamente difícil ya que no están tan cerca y definitivamente toca usar el transporte, y si estamos en hora punta ya es inconveniente por el tráfico y los precios de los taxistas”</w:t>
      </w:r>
    </w:p>
    <w:p w14:paraId="45209D03" w14:textId="77777777" w:rsidR="005A6B63" w:rsidRPr="005A6B63" w:rsidRDefault="005A6B63" w:rsidP="005A6B63">
      <w:pPr>
        <w:rPr>
          <w:lang w:val="es-PE"/>
        </w:rPr>
      </w:pPr>
      <w:r w:rsidRPr="005A6B63">
        <w:rPr>
          <w:lang w:val="es-PE"/>
        </w:rPr>
        <w:t>Después de recibir su respuesta, pregunte si le resultaría complicado poder conseguir una bicicleta para movilizarse a estos sitios, ella contestó lo siguiente:</w:t>
      </w:r>
    </w:p>
    <w:p w14:paraId="6589805D" w14:textId="7C722A4C" w:rsidR="005A6B63" w:rsidRPr="005A6B63" w:rsidRDefault="005A6B63" w:rsidP="005A6B63">
      <w:pPr>
        <w:rPr>
          <w:lang w:val="es-PE"/>
        </w:rPr>
      </w:pPr>
      <w:r w:rsidRPr="005A6B63">
        <w:rPr>
          <w:lang w:val="es-PE"/>
        </w:rPr>
        <w:lastRenderedPageBreak/>
        <w:t xml:space="preserve">“Yo creo que no, </w:t>
      </w:r>
      <w:r w:rsidR="00B37675" w:rsidRPr="005A6B63">
        <w:rPr>
          <w:lang w:val="es-PE"/>
        </w:rPr>
        <w:t>debe</w:t>
      </w:r>
      <w:r w:rsidRPr="005A6B63">
        <w:rPr>
          <w:lang w:val="es-PE"/>
        </w:rPr>
        <w:t xml:space="preserve"> haber tiendas con este servicio, además si </w:t>
      </w:r>
      <w:r w:rsidR="00B37675" w:rsidRPr="005A6B63">
        <w:rPr>
          <w:lang w:val="es-PE"/>
        </w:rPr>
        <w:t>pudiera</w:t>
      </w:r>
      <w:r w:rsidRPr="005A6B63">
        <w:rPr>
          <w:lang w:val="es-PE"/>
        </w:rPr>
        <w:t xml:space="preserve"> adquirir una bicicleta”</w:t>
      </w:r>
    </w:p>
    <w:p w14:paraId="2E0B042E" w14:textId="77777777" w:rsidR="005A6B63" w:rsidRPr="005A6B63" w:rsidRDefault="005A6B63" w:rsidP="005A6B63">
      <w:pPr>
        <w:rPr>
          <w:lang w:val="es-PE"/>
        </w:rPr>
      </w:pPr>
      <w:r w:rsidRPr="005A6B63">
        <w:rPr>
          <w:lang w:val="es-PE"/>
        </w:rPr>
        <w:t>Luego de la respuesta obtenida, procedí a preguntar qué beneficios crees que pueda presentar usar una bicicleta para desplazarse a estos sitios donde usted va a cumplir su trabajo, entonces me contestó:</w:t>
      </w:r>
    </w:p>
    <w:p w14:paraId="23B1C1AE" w14:textId="77777777" w:rsidR="005A6B63" w:rsidRPr="005A6B63" w:rsidRDefault="005A6B63" w:rsidP="005A6B63">
      <w:pPr>
        <w:rPr>
          <w:lang w:val="es-PE"/>
        </w:rPr>
      </w:pPr>
      <w:r w:rsidRPr="005A6B63">
        <w:rPr>
          <w:lang w:val="es-PE"/>
        </w:rPr>
        <w:t>“Muchos beneficios porque me ahorraría tiempo, me ejercitaba y también me ahorraría dinero porque los taxis son caros”</w:t>
      </w:r>
    </w:p>
    <w:p w14:paraId="003AA8BA" w14:textId="77777777" w:rsidR="005A6B63" w:rsidRPr="005A6B63" w:rsidRDefault="005A6B63" w:rsidP="005A6B63">
      <w:pPr>
        <w:rPr>
          <w:lang w:val="es-PE"/>
        </w:rPr>
      </w:pPr>
      <w:r w:rsidRPr="005A6B63">
        <w:rPr>
          <w:lang w:val="es-PE"/>
        </w:rPr>
        <w:t>Tras su respuesta hice un pequeño comentario y continuó esta vez preguntando si le sería útil adquirir una bicicleta para un mejor desplazamiento cotidiano, a lo que ella respondió “claro que si”</w:t>
      </w:r>
    </w:p>
    <w:p w14:paraId="5240F234" w14:textId="77777777" w:rsidR="005A6B63" w:rsidRPr="005A6B63" w:rsidRDefault="005A6B63" w:rsidP="005A6B63">
      <w:pPr>
        <w:rPr>
          <w:lang w:val="es-PE"/>
        </w:rPr>
      </w:pPr>
      <w:r w:rsidRPr="005A6B63">
        <w:rPr>
          <w:lang w:val="es-PE"/>
        </w:rPr>
        <w:t>Ahora le pregunté qué facilidades esperaría de un aplicativo que permitiera alquilar bicicletas y ella me respondió:</w:t>
      </w:r>
    </w:p>
    <w:p w14:paraId="4C797BBE" w14:textId="77777777" w:rsidR="005A6B63" w:rsidRPr="005A6B63" w:rsidRDefault="005A6B63" w:rsidP="005A6B63">
      <w:pPr>
        <w:rPr>
          <w:lang w:val="es-PE"/>
        </w:rPr>
      </w:pPr>
      <w:r w:rsidRPr="005A6B63">
        <w:rPr>
          <w:lang w:val="es-PE"/>
        </w:rPr>
        <w:t>“Que las bicicletas están en buen estado, que les den mantenimiento, que la entrega sea simple ya que lo que uno espera es un servicio de calidad”</w:t>
      </w:r>
    </w:p>
    <w:p w14:paraId="6B8D01C9" w14:textId="761685DC" w:rsidR="005A6B63" w:rsidRPr="005A6B63" w:rsidRDefault="005A6B63" w:rsidP="005A6B63">
      <w:pPr>
        <w:rPr>
          <w:lang w:val="es-PE"/>
        </w:rPr>
      </w:pPr>
      <w:r w:rsidRPr="005A6B63">
        <w:rPr>
          <w:lang w:val="es-PE"/>
        </w:rPr>
        <w:t xml:space="preserve">Finalmente pregunte sobre cuánto estaría dispuesto a pagar por una bicicleta en un solo </w:t>
      </w:r>
      <w:r w:rsidR="00B37675" w:rsidRPr="005A6B63">
        <w:rPr>
          <w:lang w:val="es-PE"/>
        </w:rPr>
        <w:t>día</w:t>
      </w:r>
      <w:r w:rsidRPr="005A6B63">
        <w:rPr>
          <w:lang w:val="es-PE"/>
        </w:rPr>
        <w:t>, y me contestó:</w:t>
      </w:r>
    </w:p>
    <w:p w14:paraId="2887C294" w14:textId="313B6097" w:rsidR="005A6B63" w:rsidRPr="005A6B63" w:rsidRDefault="005A6B63" w:rsidP="005A6B63">
      <w:pPr>
        <w:rPr>
          <w:lang w:val="es-PE"/>
        </w:rPr>
      </w:pPr>
      <w:r w:rsidRPr="005A6B63">
        <w:rPr>
          <w:lang w:val="es-PE"/>
        </w:rPr>
        <w:t xml:space="preserve"> “Yo creo </w:t>
      </w:r>
      <w:r w:rsidR="00B37675" w:rsidRPr="005A6B63">
        <w:rPr>
          <w:lang w:val="es-PE"/>
        </w:rPr>
        <w:t>que,</w:t>
      </w:r>
      <w:r w:rsidRPr="005A6B63">
        <w:rPr>
          <w:lang w:val="es-PE"/>
        </w:rPr>
        <w:t xml:space="preserve"> si vamos a alquilarla todo el </w:t>
      </w:r>
      <w:r w:rsidR="00B37675" w:rsidRPr="005A6B63">
        <w:rPr>
          <w:lang w:val="es-PE"/>
        </w:rPr>
        <w:t>día</w:t>
      </w:r>
      <w:r w:rsidRPr="005A6B63">
        <w:rPr>
          <w:lang w:val="es-PE"/>
        </w:rPr>
        <w:t>, de 20 a 30 soles”</w:t>
      </w:r>
    </w:p>
    <w:p w14:paraId="73F851A4" w14:textId="77777777" w:rsidR="005A6B63" w:rsidRPr="005A6B63" w:rsidRDefault="005A6B63" w:rsidP="005A6B63">
      <w:pPr>
        <w:rPr>
          <w:lang w:val="es-PE"/>
        </w:rPr>
      </w:pPr>
      <w:r w:rsidRPr="005A6B63">
        <w:rPr>
          <w:lang w:val="es-PE"/>
        </w:rPr>
        <w:t>Con esta entrevista puedo concluir que, es evidente que la bicicleta puede llegar a ser un buen medio de transporte cotidiano útil y divertido, pero por la disponibilidad de las personas no siempre se tiene una bici, por lo que brindarles una facilidad y buen servicio de alquiler puede llegar a serles de mucha ayuda a nuestros usuarios.</w:t>
      </w:r>
    </w:p>
    <w:p w14:paraId="0DC3B318" w14:textId="77777777" w:rsidR="005A6B63" w:rsidRPr="005A6B63" w:rsidRDefault="005A6B63" w:rsidP="005A6B63">
      <w:pPr>
        <w:rPr>
          <w:lang w:val="es-PE"/>
        </w:rPr>
      </w:pPr>
    </w:p>
    <w:p w14:paraId="27BA4CAD" w14:textId="77777777" w:rsidR="005A6B63" w:rsidRPr="00B37675" w:rsidRDefault="005A6B63" w:rsidP="005A6B63">
      <w:pPr>
        <w:rPr>
          <w:rFonts w:ascii="Zizou Slab Regular" w:hAnsi="Zizou Slab Regular"/>
          <w:color w:val="FF0000"/>
          <w:sz w:val="32"/>
          <w:szCs w:val="24"/>
          <w:lang w:val="es-PE"/>
        </w:rPr>
      </w:pPr>
      <w:r w:rsidRPr="00B37675">
        <w:rPr>
          <w:rFonts w:ascii="Zizou Slab Regular" w:hAnsi="Zizou Slab Regular"/>
          <w:color w:val="FF0000"/>
          <w:sz w:val="32"/>
          <w:szCs w:val="24"/>
          <w:lang w:val="es-PE"/>
        </w:rPr>
        <w:t>Entrevistado: Hugo Ruiz Cisneros</w:t>
      </w:r>
    </w:p>
    <w:p w14:paraId="28EBCCA5" w14:textId="77777777" w:rsidR="005A6B63" w:rsidRPr="005A6B63" w:rsidRDefault="005A6B63" w:rsidP="005A6B63">
      <w:pPr>
        <w:rPr>
          <w:lang w:val="es-PE"/>
        </w:rPr>
      </w:pPr>
      <w:r w:rsidRPr="005A6B63">
        <w:rPr>
          <w:lang w:val="es-PE"/>
        </w:rPr>
        <w:t>Se realizó una entrevista con el señor Hugo Ruiz Cisneros, que lleva trabajando desde hace 20 años haciendo préstamos de casa. Tiene 53 años y hace 2, en épocas de pandemia, se desenvolvió en un nuevo deporte con relación al ciclismo de montaña. Se le realizaron unas cuantas preguntas respecto el tema y este fue el análisis:</w:t>
      </w:r>
    </w:p>
    <w:p w14:paraId="7582276A" w14:textId="77777777" w:rsidR="005A6B63" w:rsidRPr="005A6B63" w:rsidRDefault="005A6B63" w:rsidP="005A6B63">
      <w:pPr>
        <w:rPr>
          <w:lang w:val="es-PE"/>
        </w:rPr>
      </w:pPr>
      <w:r w:rsidRPr="005A6B63">
        <w:rPr>
          <w:lang w:val="es-PE"/>
        </w:rPr>
        <w:lastRenderedPageBreak/>
        <w:t>“Yo realizo el deporte del ciclismo de montaña. Utilizó una bicicleta especializada que no se puede conseguir de forma sencilla como en un inicio pensaba, y ahora es una de las actividades deportivas que realizó con mayor frecuencia.”</w:t>
      </w:r>
    </w:p>
    <w:p w14:paraId="2D8A7AC4" w14:textId="77777777" w:rsidR="005A6B63" w:rsidRPr="005A6B63" w:rsidRDefault="005A6B63" w:rsidP="005A6B63">
      <w:pPr>
        <w:rPr>
          <w:lang w:val="es-PE"/>
        </w:rPr>
      </w:pPr>
      <w:r w:rsidRPr="005A6B63">
        <w:rPr>
          <w:lang w:val="es-PE"/>
        </w:rPr>
        <w:t>Procedí a realizarle preguntas sobre este deporte centrado en la bicicleta y estas fueron las respuestas que obtuvimos:</w:t>
      </w:r>
    </w:p>
    <w:p w14:paraId="41819859" w14:textId="77777777" w:rsidR="005A6B63" w:rsidRPr="005A6B63" w:rsidRDefault="005A6B63" w:rsidP="005A6B63">
      <w:pPr>
        <w:rPr>
          <w:lang w:val="es-PE"/>
        </w:rPr>
      </w:pPr>
      <w:r w:rsidRPr="005A6B63">
        <w:rPr>
          <w:lang w:val="es-PE"/>
        </w:rPr>
        <w:t>“En caso me fuera a viajar a otro departamento de Perú, creo que la principal y única dificultad sería movilizar la bicicleta, porque tus únicas opciones son carro y avión, y cada una tiene sus propias ventajas y desventajas.”</w:t>
      </w:r>
    </w:p>
    <w:p w14:paraId="5CE5782D" w14:textId="77777777" w:rsidR="005A6B63" w:rsidRPr="005A6B63" w:rsidRDefault="005A6B63" w:rsidP="005A6B63">
      <w:pPr>
        <w:rPr>
          <w:lang w:val="es-PE"/>
        </w:rPr>
      </w:pPr>
      <w:r w:rsidRPr="005A6B63">
        <w:rPr>
          <w:lang w:val="es-PE"/>
        </w:rPr>
        <w:t>Le conté sobre la idea de nuestro start-up y este fue su comentario:</w:t>
      </w:r>
    </w:p>
    <w:p w14:paraId="40455C68" w14:textId="4E4B9461" w:rsidR="005A6B63" w:rsidRPr="005A6B63" w:rsidRDefault="005A6B63" w:rsidP="005A6B63">
      <w:pPr>
        <w:rPr>
          <w:lang w:val="es-PE"/>
        </w:rPr>
      </w:pPr>
      <w:r w:rsidRPr="005A6B63">
        <w:rPr>
          <w:lang w:val="es-PE"/>
        </w:rPr>
        <w:t xml:space="preserve">“Para </w:t>
      </w:r>
      <w:r w:rsidR="00B37675" w:rsidRPr="005A6B63">
        <w:rPr>
          <w:lang w:val="es-PE"/>
        </w:rPr>
        <w:t>mí</w:t>
      </w:r>
      <w:r w:rsidRPr="005A6B63">
        <w:rPr>
          <w:lang w:val="es-PE"/>
        </w:rPr>
        <w:t xml:space="preserve"> </w:t>
      </w:r>
      <w:r w:rsidR="00B37675" w:rsidRPr="005A6B63">
        <w:rPr>
          <w:lang w:val="es-PE"/>
        </w:rPr>
        <w:t>sería</w:t>
      </w:r>
      <w:r w:rsidRPr="005A6B63">
        <w:rPr>
          <w:lang w:val="es-PE"/>
        </w:rPr>
        <w:t xml:space="preserve"> de gran ayuda, ya no tendría que estar llevando mi bicicleta si deseo realizar este deporte e incluso hasta me saldría más económico.”</w:t>
      </w:r>
    </w:p>
    <w:p w14:paraId="79BC324E" w14:textId="77777777" w:rsidR="005A6B63" w:rsidRPr="005A6B63" w:rsidRDefault="005A6B63" w:rsidP="005A6B63">
      <w:pPr>
        <w:rPr>
          <w:lang w:val="es-PE"/>
        </w:rPr>
      </w:pPr>
      <w:r w:rsidRPr="005A6B63">
        <w:rPr>
          <w:lang w:val="es-PE"/>
        </w:rPr>
        <w:t xml:space="preserve">Concluimos con este análisis de la entrevista con el señor Hugo Ruiz que para un deportista que se enfoca en esta especialidad del ciclismo, esta aplicación si le </w:t>
      </w:r>
      <w:proofErr w:type="gramStart"/>
      <w:r w:rsidRPr="005A6B63">
        <w:rPr>
          <w:lang w:val="es-PE"/>
        </w:rPr>
        <w:t>sería</w:t>
      </w:r>
      <w:proofErr w:type="gramEnd"/>
      <w:r w:rsidRPr="005A6B63">
        <w:rPr>
          <w:lang w:val="es-PE"/>
        </w:rPr>
        <w:t xml:space="preserve"> de gran ayuda, pues ofrece una facilidad al viajar a otras partes del Perú, no necesita llevar tanto equipaje, y el resultado termina saliendo incluso más económico.</w:t>
      </w:r>
    </w:p>
    <w:p w14:paraId="43E2D2F8" w14:textId="77777777" w:rsidR="005A6B63" w:rsidRPr="00B37675" w:rsidRDefault="005A6B63" w:rsidP="005A6B63">
      <w:pPr>
        <w:rPr>
          <w:rFonts w:ascii="Zizou Slab Regular" w:hAnsi="Zizou Slab Regular"/>
          <w:color w:val="FF0000"/>
          <w:sz w:val="32"/>
          <w:szCs w:val="24"/>
          <w:lang w:val="es-PE"/>
        </w:rPr>
      </w:pPr>
    </w:p>
    <w:p w14:paraId="6FC45F04" w14:textId="77777777" w:rsidR="005A6B63" w:rsidRPr="00B37675" w:rsidRDefault="005A6B63" w:rsidP="005A6B63">
      <w:pPr>
        <w:rPr>
          <w:rFonts w:ascii="Zizou Slab Regular" w:hAnsi="Zizou Slab Regular"/>
          <w:color w:val="FF0000"/>
          <w:sz w:val="32"/>
          <w:szCs w:val="24"/>
          <w:lang w:val="es-PE"/>
        </w:rPr>
      </w:pPr>
      <w:r w:rsidRPr="00B37675">
        <w:rPr>
          <w:rFonts w:ascii="Zizou Slab Regular" w:hAnsi="Zizou Slab Regular"/>
          <w:color w:val="FF0000"/>
          <w:sz w:val="32"/>
          <w:szCs w:val="24"/>
          <w:lang w:val="es-PE"/>
        </w:rPr>
        <w:t>Entrevistado: Charle Riva</w:t>
      </w:r>
    </w:p>
    <w:p w14:paraId="5B7DFE02" w14:textId="38DE93B5" w:rsidR="005A6B63" w:rsidRPr="005A6B63" w:rsidRDefault="005A6B63" w:rsidP="005A6B63">
      <w:pPr>
        <w:rPr>
          <w:lang w:val="es-PE"/>
        </w:rPr>
      </w:pPr>
      <w:r w:rsidRPr="005A6B63">
        <w:rPr>
          <w:lang w:val="es-PE"/>
        </w:rPr>
        <w:t xml:space="preserve">Se realizó una entrevista con el señor Charle Jahir Riva Sánchez, recién egresado de la carrera de economía en la Universidad Nacional Toribio Rodríguez de Mendoza de Amazonas. Tiene 25 </w:t>
      </w:r>
      <w:r w:rsidR="00B37675" w:rsidRPr="005A6B63">
        <w:rPr>
          <w:lang w:val="es-PE"/>
        </w:rPr>
        <w:t>años</w:t>
      </w:r>
      <w:r w:rsidRPr="005A6B63">
        <w:rPr>
          <w:lang w:val="es-PE"/>
        </w:rPr>
        <w:t xml:space="preserve">, empezó a practicar el ciclismo de montaña en el 2018. </w:t>
      </w:r>
    </w:p>
    <w:p w14:paraId="0B867FC0" w14:textId="7F90D0A0" w:rsidR="005A6B63" w:rsidRPr="005A6B63" w:rsidRDefault="005A6B63" w:rsidP="005A6B63">
      <w:pPr>
        <w:rPr>
          <w:lang w:val="es-PE"/>
        </w:rPr>
      </w:pPr>
      <w:r w:rsidRPr="005A6B63">
        <w:rPr>
          <w:lang w:val="es-PE"/>
        </w:rPr>
        <w:t xml:space="preserve">A </w:t>
      </w:r>
      <w:r w:rsidR="00B37675" w:rsidRPr="005A6B63">
        <w:rPr>
          <w:lang w:val="es-PE"/>
        </w:rPr>
        <w:t>continuación,</w:t>
      </w:r>
      <w:r w:rsidRPr="005A6B63">
        <w:rPr>
          <w:lang w:val="es-PE"/>
        </w:rPr>
        <w:t xml:space="preserve"> el análisis de la entrevista:</w:t>
      </w:r>
    </w:p>
    <w:p w14:paraId="41DFA73E" w14:textId="77777777" w:rsidR="005A6B63" w:rsidRPr="005A6B63" w:rsidRDefault="005A6B63" w:rsidP="005A6B63">
      <w:pPr>
        <w:rPr>
          <w:lang w:val="es-PE"/>
        </w:rPr>
      </w:pPr>
      <w:r w:rsidRPr="005A6B63">
        <w:rPr>
          <w:lang w:val="es-PE"/>
        </w:rPr>
        <w:t>Charle nos mencionó que la bicicleta que usa es de gama alta y difícil de encontrar.</w:t>
      </w:r>
    </w:p>
    <w:p w14:paraId="3C1FBBBB" w14:textId="77777777" w:rsidR="005A6B63" w:rsidRPr="005A6B63" w:rsidRDefault="005A6B63" w:rsidP="005A6B63">
      <w:pPr>
        <w:rPr>
          <w:lang w:val="es-PE"/>
        </w:rPr>
      </w:pPr>
      <w:r w:rsidRPr="005A6B63">
        <w:rPr>
          <w:lang w:val="es-PE"/>
        </w:rPr>
        <w:t>Preferiría alquilar una bicicleta en vez de llevar la suya cuando sale de viaje, pero no encuentra servicios de alquiler en la mayoría de sus destinos.</w:t>
      </w:r>
    </w:p>
    <w:p w14:paraId="2871D658" w14:textId="77777777" w:rsidR="005A6B63" w:rsidRPr="005A6B63" w:rsidRDefault="005A6B63" w:rsidP="005A6B63">
      <w:pPr>
        <w:rPr>
          <w:lang w:val="es-PE"/>
        </w:rPr>
      </w:pPr>
      <w:r w:rsidRPr="005A6B63">
        <w:rPr>
          <w:lang w:val="es-PE"/>
        </w:rPr>
        <w:t>Su principal inconveniente en el ciclismo es que su bicicleta necesita muchas reparaciones.</w:t>
      </w:r>
    </w:p>
    <w:p w14:paraId="3238A68A" w14:textId="7EF438D1" w:rsidR="005A6B63" w:rsidRPr="005A6B63" w:rsidRDefault="005A6B63" w:rsidP="005A6B63">
      <w:pPr>
        <w:rPr>
          <w:lang w:val="es-PE"/>
        </w:rPr>
      </w:pPr>
      <w:r w:rsidRPr="005A6B63">
        <w:rPr>
          <w:lang w:val="es-PE"/>
        </w:rPr>
        <w:t xml:space="preserve">Charle sí pagaría 40 dólares por alquilar por un día una bicicleta de montaña. Además, si él </w:t>
      </w:r>
      <w:r w:rsidR="00AB05C8" w:rsidRPr="005A6B63">
        <w:rPr>
          <w:lang w:val="es-PE"/>
        </w:rPr>
        <w:t>pusiera</w:t>
      </w:r>
      <w:r w:rsidRPr="005A6B63">
        <w:rPr>
          <w:lang w:val="es-PE"/>
        </w:rPr>
        <w:t xml:space="preserve"> en alquiler su bicicleta no aceptaría menos de 60 dólares.</w:t>
      </w:r>
    </w:p>
    <w:p w14:paraId="21C9BBF9" w14:textId="4259DB4B" w:rsidR="005A6B63" w:rsidRDefault="005A6B63" w:rsidP="005A6B63">
      <w:pPr>
        <w:rPr>
          <w:lang w:val="es-PE"/>
        </w:rPr>
      </w:pPr>
      <w:r w:rsidRPr="005A6B63">
        <w:rPr>
          <w:lang w:val="es-PE"/>
        </w:rPr>
        <w:lastRenderedPageBreak/>
        <w:t>Concluimos con este análisis de la entrevista con el señor Charle Riva, un deportista apasionado a quién le sería de mucha utilidad un servicio de alquiler de bicicletas como el de Lead Your Way.</w:t>
      </w:r>
    </w:p>
    <w:p w14:paraId="11397233" w14:textId="72E3A347" w:rsidR="005E44C0" w:rsidRPr="005A6B63" w:rsidRDefault="005E44C0">
      <w:pPr>
        <w:spacing w:after="200"/>
        <w:jc w:val="left"/>
        <w:rPr>
          <w:rFonts w:ascii="Zizou Slab Medium" w:eastAsia="Times New Roman" w:hAnsi="Zizou Slab Medium" w:cs="Times New Roman"/>
          <w:sz w:val="52"/>
          <w:lang w:val="es-PE"/>
        </w:rPr>
      </w:pPr>
    </w:p>
    <w:p w14:paraId="5269E449" w14:textId="77777777" w:rsidR="0062700D" w:rsidRPr="005A6B63" w:rsidRDefault="0062700D" w:rsidP="00194ABE">
      <w:pPr>
        <w:pStyle w:val="Heading2"/>
        <w:rPr>
          <w:lang w:val="es-PE"/>
        </w:rPr>
        <w:sectPr w:rsidR="0062700D" w:rsidRPr="005A6B63" w:rsidSect="000B6650">
          <w:pgSz w:w="12240" w:h="15840"/>
          <w:pgMar w:top="720" w:right="1152" w:bottom="720" w:left="1152" w:header="0" w:footer="0" w:gutter="0"/>
          <w:cols w:space="720"/>
          <w:titlePg/>
          <w:docGrid w:linePitch="381"/>
        </w:sectPr>
      </w:pPr>
    </w:p>
    <w:p w14:paraId="40A89C48" w14:textId="79998079" w:rsidR="00194ABE" w:rsidRPr="00194ABE" w:rsidRDefault="00194ABE" w:rsidP="00194ABE">
      <w:pPr>
        <w:pStyle w:val="Heading2"/>
      </w:pPr>
      <w:bookmarkStart w:id="23" w:name="_Toc114077034"/>
      <w:r w:rsidRPr="00194ABE">
        <w:lastRenderedPageBreak/>
        <w:t>Needfinding</w:t>
      </w:r>
      <w:bookmarkEnd w:id="23"/>
    </w:p>
    <w:p w14:paraId="7926FF9F" w14:textId="0187DEBB" w:rsidR="00194ABE" w:rsidRDefault="001969A0" w:rsidP="00194ABE">
      <w:pPr>
        <w:pStyle w:val="Heading3"/>
      </w:pPr>
      <w:bookmarkStart w:id="24" w:name="_Toc114077035"/>
      <w:r>
        <w:rPr>
          <w:noProof/>
        </w:rPr>
        <w:drawing>
          <wp:anchor distT="0" distB="0" distL="114300" distR="114300" simplePos="0" relativeHeight="251693056" behindDoc="0" locked="0" layoutInCell="1" allowOverlap="1" wp14:anchorId="7CAA6755" wp14:editId="63CB0CAF">
            <wp:simplePos x="0" y="0"/>
            <wp:positionH relativeFrom="margin">
              <wp:posOffset>884555</wp:posOffset>
            </wp:positionH>
            <wp:positionV relativeFrom="page">
              <wp:posOffset>2145665</wp:posOffset>
            </wp:positionV>
            <wp:extent cx="7374255" cy="519874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74255" cy="5198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ABE" w:rsidRPr="00194ABE">
        <w:t>User personas</w:t>
      </w:r>
      <w:bookmarkEnd w:id="24"/>
    </w:p>
    <w:p w14:paraId="0641D1DE" w14:textId="42C4C5B3" w:rsidR="001969A0" w:rsidRPr="00B21F65" w:rsidRDefault="001969A0" w:rsidP="00B21F65">
      <w:r>
        <w:rPr>
          <w:noProof/>
        </w:rPr>
        <w:lastRenderedPageBreak/>
        <w:drawing>
          <wp:anchor distT="0" distB="0" distL="114300" distR="114300" simplePos="0" relativeHeight="251694080" behindDoc="0" locked="0" layoutInCell="1" allowOverlap="1" wp14:anchorId="3D79CA28" wp14:editId="36E7F7B7">
            <wp:simplePos x="0" y="0"/>
            <wp:positionH relativeFrom="margin">
              <wp:posOffset>65315</wp:posOffset>
            </wp:positionH>
            <wp:positionV relativeFrom="paragraph">
              <wp:posOffset>230</wp:posOffset>
            </wp:positionV>
            <wp:extent cx="9012488" cy="6352946"/>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020048" cy="63582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3E037EB7" w14:textId="53A21384" w:rsidR="00875838" w:rsidRDefault="00194ABE" w:rsidP="00194ABE">
      <w:pPr>
        <w:pStyle w:val="Heading3"/>
      </w:pPr>
      <w:bookmarkStart w:id="25" w:name="_Toc114077036"/>
      <w:r w:rsidRPr="00194ABE">
        <w:lastRenderedPageBreak/>
        <w:t>User task matrix</w:t>
      </w:r>
      <w:bookmarkEnd w:id="25"/>
    </w:p>
    <w:p w14:paraId="16769FC4" w14:textId="77777777" w:rsidR="006B21A0" w:rsidRDefault="006B21A0" w:rsidP="006B21A0">
      <w:pPr>
        <w:pStyle w:val="Heading2"/>
        <w:numPr>
          <w:ilvl w:val="0"/>
          <w:numId w:val="0"/>
        </w:numPr>
      </w:pPr>
    </w:p>
    <w:tbl>
      <w:tblPr>
        <w:tblW w:w="0" w:type="auto"/>
        <w:jc w:val="center"/>
        <w:tblCellMar>
          <w:top w:w="15" w:type="dxa"/>
          <w:left w:w="15" w:type="dxa"/>
          <w:bottom w:w="15" w:type="dxa"/>
          <w:right w:w="15" w:type="dxa"/>
        </w:tblCellMar>
        <w:tblLook w:val="04A0" w:firstRow="1" w:lastRow="0" w:firstColumn="1" w:lastColumn="0" w:noHBand="0" w:noVBand="1"/>
      </w:tblPr>
      <w:tblGrid>
        <w:gridCol w:w="7941"/>
        <w:gridCol w:w="1491"/>
        <w:gridCol w:w="1646"/>
        <w:gridCol w:w="1491"/>
        <w:gridCol w:w="1646"/>
      </w:tblGrid>
      <w:tr w:rsidR="00137486" w:rsidRPr="00A03D4E" w14:paraId="222EFCCE" w14:textId="77777777" w:rsidTr="00A03D4E">
        <w:trPr>
          <w:trHeight w:val="500"/>
          <w:jc w:val="center"/>
        </w:trPr>
        <w:tc>
          <w:tcPr>
            <w:tcW w:w="0" w:type="auto"/>
            <w:tcBorders>
              <w:bottom w:val="single" w:sz="8" w:space="0" w:color="000000"/>
              <w:right w:val="single" w:sz="8" w:space="0" w:color="000000"/>
            </w:tcBorders>
            <w:tcMar>
              <w:top w:w="100" w:type="dxa"/>
              <w:left w:w="80" w:type="dxa"/>
              <w:bottom w:w="100" w:type="dxa"/>
              <w:right w:w="80" w:type="dxa"/>
            </w:tcMar>
            <w:vAlign w:val="bottom"/>
            <w:hideMark/>
          </w:tcPr>
          <w:p w14:paraId="7E50EE38" w14:textId="77777777" w:rsidR="00137486" w:rsidRPr="00137486" w:rsidRDefault="00137486" w:rsidP="00137486">
            <w:pPr>
              <w:spacing w:after="200"/>
              <w:jc w:val="left"/>
              <w:rPr>
                <w:lang w:val="es-PE"/>
              </w:rPr>
            </w:pPr>
          </w:p>
        </w:tc>
        <w:tc>
          <w:tcPr>
            <w:tcW w:w="0" w:type="auto"/>
            <w:gridSpan w:val="2"/>
            <w:tcBorders>
              <w:top w:val="single" w:sz="8" w:space="0" w:color="000000"/>
              <w:left w:val="single" w:sz="8" w:space="0" w:color="000000"/>
              <w:bottom w:val="single" w:sz="8" w:space="0" w:color="000000"/>
              <w:right w:val="single" w:sz="4" w:space="0" w:color="auto"/>
            </w:tcBorders>
            <w:tcMar>
              <w:top w:w="100" w:type="dxa"/>
              <w:left w:w="80" w:type="dxa"/>
              <w:bottom w:w="100" w:type="dxa"/>
              <w:right w:w="80" w:type="dxa"/>
            </w:tcMar>
            <w:vAlign w:val="bottom"/>
            <w:hideMark/>
          </w:tcPr>
          <w:p w14:paraId="01CFE4BE" w14:textId="77777777" w:rsidR="00137486" w:rsidRPr="00137486" w:rsidRDefault="00137486" w:rsidP="00A03D4E">
            <w:pPr>
              <w:spacing w:after="200"/>
              <w:jc w:val="center"/>
              <w:rPr>
                <w:rFonts w:ascii="Zizou Slab Regular" w:hAnsi="Zizou Slab Regular"/>
                <w:b/>
                <w:bCs/>
                <w:lang w:val="es-PE"/>
              </w:rPr>
            </w:pPr>
            <w:r w:rsidRPr="00137486">
              <w:rPr>
                <w:rFonts w:ascii="Zizou Slab Regular" w:hAnsi="Zizou Slab Regular"/>
                <w:b/>
                <w:bCs/>
                <w:lang w:val="es-PE"/>
              </w:rPr>
              <w:t>Mikel Bueno</w:t>
            </w:r>
          </w:p>
        </w:tc>
        <w:tc>
          <w:tcPr>
            <w:tcW w:w="0" w:type="auto"/>
            <w:gridSpan w:val="2"/>
            <w:tcBorders>
              <w:top w:val="single" w:sz="4" w:space="0" w:color="auto"/>
              <w:left w:val="single" w:sz="4" w:space="0" w:color="auto"/>
              <w:bottom w:val="single" w:sz="4" w:space="0" w:color="auto"/>
              <w:right w:val="single" w:sz="4" w:space="0" w:color="auto"/>
            </w:tcBorders>
            <w:tcMar>
              <w:top w:w="100" w:type="dxa"/>
              <w:left w:w="80" w:type="dxa"/>
              <w:bottom w:w="100" w:type="dxa"/>
              <w:right w:w="80" w:type="dxa"/>
            </w:tcMar>
            <w:vAlign w:val="bottom"/>
            <w:hideMark/>
          </w:tcPr>
          <w:p w14:paraId="56D22BAB" w14:textId="77777777" w:rsidR="00137486" w:rsidRPr="00A03D4E" w:rsidRDefault="00137486" w:rsidP="00A03D4E">
            <w:pPr>
              <w:spacing w:after="200"/>
              <w:jc w:val="center"/>
              <w:rPr>
                <w:rFonts w:ascii="Zizou Slab Regular" w:hAnsi="Zizou Slab Regular"/>
                <w:b/>
                <w:bCs/>
                <w:lang w:val="es-PE"/>
              </w:rPr>
            </w:pPr>
            <w:r w:rsidRPr="00137486">
              <w:rPr>
                <w:rFonts w:ascii="Zizou Slab Regular" w:hAnsi="Zizou Slab Regular"/>
                <w:b/>
                <w:bCs/>
                <w:lang w:val="es-PE"/>
              </w:rPr>
              <w:t>María Sánchez</w:t>
            </w:r>
          </w:p>
          <w:p w14:paraId="163FA1CD" w14:textId="4E719E6D" w:rsidR="00137486" w:rsidRPr="00137486" w:rsidRDefault="00137486" w:rsidP="00A03D4E">
            <w:pPr>
              <w:spacing w:after="200"/>
              <w:jc w:val="center"/>
              <w:rPr>
                <w:rFonts w:ascii="Zizou Slab Regular" w:hAnsi="Zizou Slab Regular"/>
                <w:b/>
                <w:bCs/>
                <w:lang w:val="es-PE"/>
              </w:rPr>
            </w:pPr>
          </w:p>
        </w:tc>
      </w:tr>
      <w:tr w:rsidR="00137486" w:rsidRPr="00137486" w14:paraId="3C75197B" w14:textId="77777777" w:rsidTr="00A03D4E">
        <w:trPr>
          <w:cantSplit/>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14:paraId="7FA541AD" w14:textId="77777777" w:rsidR="00137486" w:rsidRPr="00137486" w:rsidRDefault="00137486" w:rsidP="00137486">
            <w:pPr>
              <w:spacing w:after="200"/>
              <w:jc w:val="left"/>
              <w:rPr>
                <w:lang w:val="es-PE"/>
              </w:rPr>
            </w:pPr>
            <w:r w:rsidRPr="00137486">
              <w:rPr>
                <w:lang w:val="es-PE"/>
              </w:rPr>
              <w:t>Descripción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14:paraId="01D577B2" w14:textId="77777777" w:rsidR="00137486" w:rsidRPr="00137486" w:rsidRDefault="00137486" w:rsidP="00137486">
            <w:pPr>
              <w:spacing w:after="200"/>
              <w:jc w:val="left"/>
              <w:rPr>
                <w:b/>
                <w:bCs/>
                <w:color w:val="FF0000"/>
                <w:lang w:val="es-PE"/>
              </w:rPr>
            </w:pPr>
            <w:r w:rsidRPr="00137486">
              <w:rPr>
                <w:b/>
                <w:bCs/>
                <w:color w:val="FF0000"/>
                <w:lang w:val="es-PE"/>
              </w:rPr>
              <w:t>Frecuencia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14:paraId="755DA63A" w14:textId="77777777" w:rsidR="00137486" w:rsidRPr="00137486" w:rsidRDefault="00137486" w:rsidP="00137486">
            <w:pPr>
              <w:spacing w:after="200"/>
              <w:jc w:val="left"/>
              <w:rPr>
                <w:b/>
                <w:bCs/>
                <w:color w:val="FF0000"/>
                <w:lang w:val="es-PE"/>
              </w:rPr>
            </w:pPr>
            <w:r w:rsidRPr="00137486">
              <w:rPr>
                <w:b/>
                <w:bCs/>
                <w:color w:val="FF0000"/>
                <w:lang w:val="es-PE"/>
              </w:rPr>
              <w:t>Importancia</w:t>
            </w:r>
          </w:p>
        </w:tc>
        <w:tc>
          <w:tcPr>
            <w:tcW w:w="0" w:type="auto"/>
            <w:tcBorders>
              <w:top w:val="single" w:sz="4" w:space="0" w:color="auto"/>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14:paraId="24BEF29D" w14:textId="77777777" w:rsidR="00137486" w:rsidRPr="00137486" w:rsidRDefault="00137486" w:rsidP="00137486">
            <w:pPr>
              <w:spacing w:after="200"/>
              <w:jc w:val="left"/>
              <w:rPr>
                <w:b/>
                <w:bCs/>
                <w:color w:val="FF0000"/>
                <w:lang w:val="es-PE"/>
              </w:rPr>
            </w:pPr>
            <w:r w:rsidRPr="00137486">
              <w:rPr>
                <w:b/>
                <w:bCs/>
                <w:color w:val="FF0000"/>
                <w:lang w:val="es-PE"/>
              </w:rPr>
              <w:t>Frecuencia</w:t>
            </w:r>
          </w:p>
        </w:tc>
        <w:tc>
          <w:tcPr>
            <w:tcW w:w="0" w:type="auto"/>
            <w:tcBorders>
              <w:top w:val="single" w:sz="4" w:space="0" w:color="auto"/>
              <w:left w:val="single" w:sz="8" w:space="0" w:color="000000"/>
              <w:bottom w:val="single" w:sz="8" w:space="0" w:color="000000"/>
              <w:right w:val="single" w:sz="8" w:space="0" w:color="000000"/>
            </w:tcBorders>
            <w:tcMar>
              <w:top w:w="100" w:type="dxa"/>
              <w:left w:w="80" w:type="dxa"/>
              <w:bottom w:w="100" w:type="dxa"/>
              <w:right w:w="80" w:type="dxa"/>
            </w:tcMar>
            <w:vAlign w:val="bottom"/>
            <w:hideMark/>
          </w:tcPr>
          <w:p w14:paraId="4C6E3F09" w14:textId="77777777" w:rsidR="00137486" w:rsidRPr="00137486" w:rsidRDefault="00137486" w:rsidP="00137486">
            <w:pPr>
              <w:spacing w:after="200"/>
              <w:jc w:val="left"/>
              <w:rPr>
                <w:b/>
                <w:bCs/>
                <w:color w:val="FF0000"/>
                <w:lang w:val="es-PE"/>
              </w:rPr>
            </w:pPr>
            <w:r w:rsidRPr="00137486">
              <w:rPr>
                <w:b/>
                <w:bCs/>
                <w:color w:val="FF0000"/>
                <w:lang w:val="es-PE"/>
              </w:rPr>
              <w:t>Importancia</w:t>
            </w:r>
          </w:p>
        </w:tc>
      </w:tr>
      <w:tr w:rsidR="00137486" w:rsidRPr="00137486" w14:paraId="2B035856" w14:textId="77777777" w:rsidTr="00A03D4E">
        <w:trPr>
          <w:cantSplit/>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35F5C05" w14:textId="77777777" w:rsidR="00137486" w:rsidRPr="00137486" w:rsidRDefault="00137486" w:rsidP="00137486">
            <w:pPr>
              <w:spacing w:after="200"/>
              <w:jc w:val="left"/>
              <w:rPr>
                <w:lang w:val="es-PE"/>
              </w:rPr>
            </w:pPr>
            <w:r w:rsidRPr="00137486">
              <w:rPr>
                <w:lang w:val="es-PE"/>
              </w:rPr>
              <w:t>Práctica como deporte el ciclismo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2C5A31F1" w14:textId="77777777" w:rsidR="00137486" w:rsidRPr="00137486" w:rsidRDefault="00137486" w:rsidP="00A03D4E">
            <w:pPr>
              <w:spacing w:after="200"/>
              <w:jc w:val="center"/>
            </w:pPr>
            <w:r w:rsidRPr="00137486">
              <w:t>Sometimes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1B3AA36D" w14:textId="77777777" w:rsidR="00137486" w:rsidRPr="00137486" w:rsidRDefault="00137486" w:rsidP="00A03D4E">
            <w:pPr>
              <w:spacing w:after="200"/>
              <w:jc w:val="center"/>
            </w:pPr>
            <w:r w:rsidRPr="00137486">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339C3AE8" w14:textId="77777777" w:rsidR="00137486" w:rsidRPr="00137486" w:rsidRDefault="00137486" w:rsidP="00A03D4E">
            <w:pPr>
              <w:spacing w:after="200"/>
              <w:jc w:val="center"/>
            </w:pPr>
            <w:r w:rsidRPr="00137486">
              <w:t>Always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0B8C9380" w14:textId="77777777" w:rsidR="00137486" w:rsidRPr="00137486" w:rsidRDefault="00137486" w:rsidP="00A03D4E">
            <w:pPr>
              <w:spacing w:after="200"/>
              <w:jc w:val="center"/>
              <w:rPr>
                <w:lang w:val="es-PE"/>
              </w:rPr>
            </w:pPr>
            <w:r w:rsidRPr="00137486">
              <w:rPr>
                <w:lang w:val="es-PE"/>
              </w:rPr>
              <w:t>High</w:t>
            </w:r>
          </w:p>
        </w:tc>
      </w:tr>
      <w:tr w:rsidR="00137486" w:rsidRPr="00137486" w14:paraId="3BF02866" w14:textId="77777777" w:rsidTr="00A03D4E">
        <w:trPr>
          <w:cantSplit/>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A60B5FB" w14:textId="77777777" w:rsidR="00137486" w:rsidRPr="00137486" w:rsidRDefault="00137486" w:rsidP="00137486">
            <w:pPr>
              <w:spacing w:after="200"/>
              <w:jc w:val="left"/>
              <w:rPr>
                <w:lang w:val="es-PE"/>
              </w:rPr>
            </w:pPr>
            <w:r w:rsidRPr="00137486">
              <w:rPr>
                <w:lang w:val="es-PE"/>
              </w:rPr>
              <w:t>Se transportan de un lugar a otro con una 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2B3236C0" w14:textId="77777777" w:rsidR="00137486" w:rsidRPr="00137486" w:rsidRDefault="00137486" w:rsidP="00A03D4E">
            <w:pPr>
              <w:spacing w:after="200"/>
              <w:jc w:val="center"/>
            </w:pPr>
            <w:r w:rsidRPr="00137486">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406B320D" w14:textId="77777777" w:rsidR="00137486" w:rsidRPr="00137486" w:rsidRDefault="00137486" w:rsidP="00A03D4E">
            <w:pPr>
              <w:spacing w:after="200"/>
              <w:jc w:val="center"/>
            </w:pPr>
            <w:r w:rsidRPr="00137486">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6B6BEF71" w14:textId="77777777" w:rsidR="00137486" w:rsidRPr="00137486" w:rsidRDefault="00137486" w:rsidP="00A03D4E">
            <w:pPr>
              <w:spacing w:after="200"/>
              <w:jc w:val="center"/>
            </w:pPr>
            <w:r w:rsidRPr="00137486">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26CDB046" w14:textId="77777777" w:rsidR="00137486" w:rsidRPr="00137486" w:rsidRDefault="00137486" w:rsidP="00A03D4E">
            <w:pPr>
              <w:spacing w:after="200"/>
              <w:jc w:val="center"/>
              <w:rPr>
                <w:lang w:val="es-PE"/>
              </w:rPr>
            </w:pPr>
            <w:r w:rsidRPr="00137486">
              <w:rPr>
                <w:lang w:val="es-PE"/>
              </w:rPr>
              <w:t>High</w:t>
            </w:r>
          </w:p>
        </w:tc>
      </w:tr>
      <w:tr w:rsidR="00137486" w:rsidRPr="00137486" w14:paraId="2DA5CE59" w14:textId="77777777" w:rsidTr="00A03D4E">
        <w:trPr>
          <w:cantSplit/>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74AA906" w14:textId="77777777" w:rsidR="00137486" w:rsidRPr="00137486" w:rsidRDefault="00137486" w:rsidP="00137486">
            <w:pPr>
              <w:spacing w:after="200"/>
              <w:jc w:val="left"/>
              <w:rPr>
                <w:lang w:val="es-PE"/>
              </w:rPr>
            </w:pPr>
            <w:r w:rsidRPr="00137486">
              <w:rPr>
                <w:lang w:val="es-PE"/>
              </w:rPr>
              <w:t>Necesitan hacerle mantenimiento a su 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56430818" w14:textId="77777777" w:rsidR="00137486" w:rsidRPr="00137486" w:rsidRDefault="00137486" w:rsidP="00A03D4E">
            <w:pPr>
              <w:spacing w:after="200"/>
              <w:jc w:val="center"/>
            </w:pPr>
            <w:r w:rsidRPr="00137486">
              <w:t>Sometimes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649A7468" w14:textId="77777777" w:rsidR="00137486" w:rsidRPr="00137486" w:rsidRDefault="00137486" w:rsidP="00A03D4E">
            <w:pPr>
              <w:spacing w:after="200"/>
              <w:jc w:val="center"/>
            </w:pPr>
            <w:r w:rsidRPr="00137486">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1470A502" w14:textId="77777777" w:rsidR="00137486" w:rsidRPr="00137486" w:rsidRDefault="00137486" w:rsidP="00A03D4E">
            <w:pPr>
              <w:spacing w:after="200"/>
              <w:jc w:val="center"/>
            </w:pPr>
            <w:r w:rsidRPr="00137486">
              <w:t>Always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4076EE6E" w14:textId="77777777" w:rsidR="00137486" w:rsidRPr="00137486" w:rsidRDefault="00137486" w:rsidP="00A03D4E">
            <w:pPr>
              <w:spacing w:after="200"/>
              <w:jc w:val="center"/>
              <w:rPr>
                <w:lang w:val="es-PE"/>
              </w:rPr>
            </w:pPr>
            <w:r w:rsidRPr="00137486">
              <w:rPr>
                <w:lang w:val="es-PE"/>
              </w:rPr>
              <w:t>High</w:t>
            </w:r>
          </w:p>
        </w:tc>
      </w:tr>
      <w:tr w:rsidR="00137486" w:rsidRPr="00137486" w14:paraId="6CDD0484" w14:textId="77777777" w:rsidTr="00A03D4E">
        <w:trPr>
          <w:cantSplit/>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EA04BF" w14:textId="77777777" w:rsidR="00137486" w:rsidRPr="00137486" w:rsidRDefault="00137486" w:rsidP="00137486">
            <w:pPr>
              <w:spacing w:after="200"/>
              <w:jc w:val="left"/>
              <w:rPr>
                <w:lang w:val="es-PE"/>
              </w:rPr>
            </w:pPr>
            <w:r w:rsidRPr="00137486">
              <w:rPr>
                <w:lang w:val="es-PE"/>
              </w:rPr>
              <w:t>Viajan con su bicicleta para practicar el ciclismo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48C4FA1D" w14:textId="77777777" w:rsidR="00137486" w:rsidRPr="00137486" w:rsidRDefault="00137486" w:rsidP="00A03D4E">
            <w:pPr>
              <w:spacing w:after="200"/>
              <w:jc w:val="center"/>
            </w:pPr>
            <w:r w:rsidRPr="00137486">
              <w:t>Rarely</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47BC057F" w14:textId="77777777" w:rsidR="00137486" w:rsidRPr="00137486" w:rsidRDefault="00137486" w:rsidP="00A03D4E">
            <w:pPr>
              <w:spacing w:after="200"/>
              <w:jc w:val="center"/>
            </w:pPr>
            <w:r w:rsidRPr="00137486">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132BC69C" w14:textId="77777777" w:rsidR="00137486" w:rsidRPr="00137486" w:rsidRDefault="00137486" w:rsidP="00A03D4E">
            <w:pPr>
              <w:spacing w:after="200"/>
              <w:jc w:val="center"/>
            </w:pPr>
            <w:r w:rsidRPr="00137486">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116F109D" w14:textId="77777777" w:rsidR="00137486" w:rsidRPr="00137486" w:rsidRDefault="00137486" w:rsidP="00A03D4E">
            <w:pPr>
              <w:spacing w:after="200"/>
              <w:jc w:val="center"/>
              <w:rPr>
                <w:lang w:val="es-PE"/>
              </w:rPr>
            </w:pPr>
            <w:r w:rsidRPr="00137486">
              <w:rPr>
                <w:lang w:val="es-PE"/>
              </w:rPr>
              <w:t>High</w:t>
            </w:r>
          </w:p>
        </w:tc>
      </w:tr>
      <w:tr w:rsidR="00137486" w:rsidRPr="00137486" w14:paraId="485DBB62" w14:textId="77777777" w:rsidTr="00A03D4E">
        <w:trPr>
          <w:cantSplit/>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6031F9B" w14:textId="77777777" w:rsidR="00137486" w:rsidRPr="00137486" w:rsidRDefault="00137486" w:rsidP="00137486">
            <w:pPr>
              <w:spacing w:after="200"/>
              <w:jc w:val="left"/>
              <w:rPr>
                <w:lang w:val="es-PE"/>
              </w:rPr>
            </w:pPr>
            <w:r w:rsidRPr="00137486">
              <w:rPr>
                <w:lang w:val="es-PE"/>
              </w:rPr>
              <w:t>Investigan acerca de diferentes y nuevos modelos de bicicletas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70E06DA0" w14:textId="77777777" w:rsidR="00137486" w:rsidRPr="00137486" w:rsidRDefault="00137486" w:rsidP="00A03D4E">
            <w:pPr>
              <w:spacing w:after="200"/>
              <w:jc w:val="center"/>
            </w:pPr>
            <w:r w:rsidRPr="00137486">
              <w:t>Rarely</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6CDA77C0" w14:textId="77777777" w:rsidR="00137486" w:rsidRPr="00137486" w:rsidRDefault="00137486" w:rsidP="00A03D4E">
            <w:pPr>
              <w:spacing w:after="200"/>
              <w:jc w:val="center"/>
            </w:pPr>
            <w:r w:rsidRPr="00137486">
              <w:t>Low</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1430FEDB" w14:textId="77777777" w:rsidR="00137486" w:rsidRPr="00137486" w:rsidRDefault="00137486" w:rsidP="00A03D4E">
            <w:pPr>
              <w:spacing w:after="200"/>
              <w:jc w:val="center"/>
            </w:pPr>
            <w:r w:rsidRPr="00137486">
              <w:t>Sometimes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36ADE602" w14:textId="77777777" w:rsidR="00137486" w:rsidRPr="00137486" w:rsidRDefault="00137486" w:rsidP="00A03D4E">
            <w:pPr>
              <w:spacing w:after="200"/>
              <w:jc w:val="center"/>
              <w:rPr>
                <w:lang w:val="es-PE"/>
              </w:rPr>
            </w:pPr>
            <w:r w:rsidRPr="00137486">
              <w:rPr>
                <w:lang w:val="es-PE"/>
              </w:rPr>
              <w:t>High</w:t>
            </w:r>
          </w:p>
        </w:tc>
      </w:tr>
      <w:tr w:rsidR="00137486" w:rsidRPr="00137486" w14:paraId="7B64C875" w14:textId="77777777" w:rsidTr="00A03D4E">
        <w:trPr>
          <w:cantSplit/>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EEA8494" w14:textId="77777777" w:rsidR="00137486" w:rsidRPr="00137486" w:rsidRDefault="00137486" w:rsidP="00137486">
            <w:pPr>
              <w:spacing w:after="200"/>
              <w:jc w:val="left"/>
              <w:rPr>
                <w:lang w:val="es-PE"/>
              </w:rPr>
            </w:pPr>
            <w:r w:rsidRPr="00137486">
              <w:rPr>
                <w:lang w:val="es-PE"/>
              </w:rPr>
              <w:t>Busca formas de obtener una bicicleta de forma económica y rápida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15ED03C6" w14:textId="77777777" w:rsidR="00137486" w:rsidRPr="00137486" w:rsidRDefault="00137486" w:rsidP="00A03D4E">
            <w:pPr>
              <w:spacing w:after="200"/>
              <w:jc w:val="center"/>
            </w:pPr>
            <w:r w:rsidRPr="00137486">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40B68CE2" w14:textId="77777777" w:rsidR="00137486" w:rsidRPr="00137486" w:rsidRDefault="00137486" w:rsidP="00A03D4E">
            <w:pPr>
              <w:spacing w:after="200"/>
              <w:jc w:val="center"/>
            </w:pPr>
            <w:r w:rsidRPr="00137486">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36479EA8" w14:textId="77777777" w:rsidR="00137486" w:rsidRPr="00137486" w:rsidRDefault="00137486" w:rsidP="00A03D4E">
            <w:pPr>
              <w:spacing w:after="200"/>
              <w:jc w:val="center"/>
            </w:pPr>
            <w:r w:rsidRPr="00137486">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vAlign w:val="center"/>
            <w:hideMark/>
          </w:tcPr>
          <w:p w14:paraId="749E63BA" w14:textId="77777777" w:rsidR="00137486" w:rsidRPr="00137486" w:rsidRDefault="00137486" w:rsidP="00A03D4E">
            <w:pPr>
              <w:spacing w:after="200"/>
              <w:jc w:val="center"/>
              <w:rPr>
                <w:lang w:val="es-PE"/>
              </w:rPr>
            </w:pPr>
            <w:r w:rsidRPr="00137486">
              <w:rPr>
                <w:lang w:val="es-PE"/>
              </w:rPr>
              <w:t>High</w:t>
            </w:r>
          </w:p>
        </w:tc>
      </w:tr>
    </w:tbl>
    <w:p w14:paraId="7E09A8EA" w14:textId="2D2FF047" w:rsidR="00194ABE" w:rsidRPr="00845B22" w:rsidRDefault="00875838" w:rsidP="00845B22">
      <w:pPr>
        <w:spacing w:after="200"/>
        <w:jc w:val="left"/>
        <w:rPr>
          <w:rFonts w:ascii="Zizou Slab Medium" w:eastAsia="Times New Roman" w:hAnsi="Zizou Slab Medium" w:cs="Times New Roman"/>
          <w:sz w:val="36"/>
        </w:rPr>
      </w:pPr>
      <w:r>
        <w:br w:type="page"/>
      </w:r>
    </w:p>
    <w:p w14:paraId="0CE8A685" w14:textId="49FA13BD" w:rsidR="00194ABE" w:rsidRPr="00194ABE" w:rsidRDefault="00194ABE" w:rsidP="00194ABE">
      <w:pPr>
        <w:pStyle w:val="Heading3"/>
      </w:pPr>
      <w:bookmarkStart w:id="26" w:name="_Toc114077037"/>
      <w:r w:rsidRPr="00194ABE">
        <w:lastRenderedPageBreak/>
        <w:t>User Journey Mapping</w:t>
      </w:r>
      <w:bookmarkEnd w:id="26"/>
    </w:p>
    <w:tbl>
      <w:tblPr>
        <w:tblW w:w="0" w:type="auto"/>
        <w:jc w:val="center"/>
        <w:tblCellMar>
          <w:top w:w="15" w:type="dxa"/>
          <w:left w:w="15" w:type="dxa"/>
          <w:bottom w:w="15" w:type="dxa"/>
          <w:right w:w="15" w:type="dxa"/>
        </w:tblCellMar>
        <w:tblLook w:val="04A0" w:firstRow="1" w:lastRow="0" w:firstColumn="1" w:lastColumn="0" w:noHBand="0" w:noVBand="1"/>
      </w:tblPr>
      <w:tblGrid>
        <w:gridCol w:w="4557"/>
        <w:gridCol w:w="2449"/>
        <w:gridCol w:w="2635"/>
        <w:gridCol w:w="2292"/>
        <w:gridCol w:w="2467"/>
      </w:tblGrid>
      <w:tr w:rsidR="002F754C" w:rsidRPr="00255562" w14:paraId="432CABFE" w14:textId="77777777" w:rsidTr="002F754C">
        <w:trPr>
          <w:trHeight w:val="720"/>
          <w:jc w:val="center"/>
        </w:trPr>
        <w:tc>
          <w:tcPr>
            <w:tcW w:w="0" w:type="auto"/>
            <w:tcBorders>
              <w:bottom w:val="single" w:sz="8" w:space="0" w:color="000000"/>
              <w:right w:val="single" w:sz="8" w:space="0" w:color="000000"/>
            </w:tcBorders>
            <w:tcMar>
              <w:top w:w="100" w:type="dxa"/>
              <w:left w:w="80" w:type="dxa"/>
              <w:bottom w:w="100" w:type="dxa"/>
              <w:right w:w="80" w:type="dxa"/>
            </w:tcMar>
            <w:vAlign w:val="bottom"/>
            <w:hideMark/>
          </w:tcPr>
          <w:p w14:paraId="3F648106" w14:textId="77777777" w:rsidR="002F754C" w:rsidRPr="001E5B5E" w:rsidRDefault="002F754C" w:rsidP="00BD5033">
            <w:pPr>
              <w:spacing w:after="0" w:line="240" w:lineRule="auto"/>
              <w:rPr>
                <w:rFonts w:ascii="Times New Roman" w:eastAsia="Times New Roman" w:hAnsi="Times New Roman" w:cs="Times New Roman"/>
                <w:sz w:val="24"/>
                <w:szCs w:val="24"/>
                <w:lang w:eastAsia="es-PE"/>
              </w:rPr>
            </w:pP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00B0F0"/>
            <w:tcMar>
              <w:top w:w="100" w:type="dxa"/>
              <w:left w:w="80" w:type="dxa"/>
              <w:bottom w:w="100" w:type="dxa"/>
              <w:right w:w="80" w:type="dxa"/>
            </w:tcMar>
            <w:vAlign w:val="center"/>
            <w:hideMark/>
          </w:tcPr>
          <w:p w14:paraId="0DB6A9E9" w14:textId="77777777" w:rsidR="002F754C" w:rsidRPr="002F754C" w:rsidRDefault="002F754C" w:rsidP="00BD5033">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User Persona 1: Ciudadanos que necesiten un medio de transporte</w:t>
            </w:r>
          </w:p>
        </w:tc>
        <w:tc>
          <w:tcPr>
            <w:tcW w:w="0" w:type="auto"/>
            <w:gridSpan w:val="2"/>
            <w:tcBorders>
              <w:top w:val="single" w:sz="8" w:space="0" w:color="000000"/>
              <w:left w:val="single" w:sz="8" w:space="0" w:color="000000"/>
              <w:bottom w:val="single" w:sz="8" w:space="0" w:color="000000"/>
            </w:tcBorders>
            <w:shd w:val="clear" w:color="auto" w:fill="92D050"/>
            <w:tcMar>
              <w:top w:w="100" w:type="dxa"/>
              <w:left w:w="80" w:type="dxa"/>
              <w:bottom w:w="100" w:type="dxa"/>
              <w:right w:w="80" w:type="dxa"/>
            </w:tcMar>
            <w:vAlign w:val="center"/>
            <w:hideMark/>
          </w:tcPr>
          <w:p w14:paraId="33A1043F" w14:textId="77777777" w:rsidR="002F754C" w:rsidRPr="002F754C" w:rsidRDefault="002F754C" w:rsidP="00BD5033">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User Persona 2: Ciclistas que suelen viajar alrededor del país</w:t>
            </w:r>
          </w:p>
        </w:tc>
      </w:tr>
      <w:tr w:rsidR="002F754C" w:rsidRPr="001E5B5E" w14:paraId="328721CC" w14:textId="77777777" w:rsidTr="002F754C">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80" w:type="dxa"/>
              <w:bottom w:w="100" w:type="dxa"/>
              <w:right w:w="80" w:type="dxa"/>
            </w:tcMar>
            <w:vAlign w:val="center"/>
            <w:hideMark/>
          </w:tcPr>
          <w:p w14:paraId="23CF1793" w14:textId="77777777" w:rsidR="002F754C" w:rsidRPr="002F754C" w:rsidRDefault="002F754C" w:rsidP="002F754C">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80" w:type="dxa"/>
              <w:bottom w:w="100" w:type="dxa"/>
              <w:right w:w="80" w:type="dxa"/>
            </w:tcMar>
            <w:vAlign w:val="center"/>
            <w:hideMark/>
          </w:tcPr>
          <w:p w14:paraId="5AC8363F" w14:textId="77777777" w:rsidR="002F754C" w:rsidRPr="002F754C" w:rsidRDefault="002F754C" w:rsidP="002F754C">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80" w:type="dxa"/>
              <w:bottom w:w="100" w:type="dxa"/>
              <w:right w:w="80" w:type="dxa"/>
            </w:tcMar>
            <w:vAlign w:val="center"/>
            <w:hideMark/>
          </w:tcPr>
          <w:p w14:paraId="4DD5F28A" w14:textId="77777777" w:rsidR="002F754C" w:rsidRPr="002F754C" w:rsidRDefault="002F754C" w:rsidP="002F754C">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Importancia</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80" w:type="dxa"/>
              <w:bottom w:w="100" w:type="dxa"/>
              <w:right w:w="80" w:type="dxa"/>
            </w:tcMar>
            <w:vAlign w:val="center"/>
            <w:hideMark/>
          </w:tcPr>
          <w:p w14:paraId="23C6884D" w14:textId="77777777" w:rsidR="002F754C" w:rsidRPr="002F754C" w:rsidRDefault="002F754C" w:rsidP="002F754C">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80" w:type="dxa"/>
              <w:bottom w:w="100" w:type="dxa"/>
              <w:right w:w="80" w:type="dxa"/>
            </w:tcMar>
            <w:vAlign w:val="center"/>
            <w:hideMark/>
          </w:tcPr>
          <w:p w14:paraId="1267C898" w14:textId="77777777" w:rsidR="002F754C" w:rsidRPr="002F754C" w:rsidRDefault="002F754C" w:rsidP="002F754C">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Importancia</w:t>
            </w:r>
          </w:p>
        </w:tc>
      </w:tr>
      <w:tr w:rsidR="002F754C" w:rsidRPr="001E5B5E" w14:paraId="00B709C7" w14:textId="77777777" w:rsidTr="002F754C">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052859E4" w14:textId="77777777" w:rsidR="002F754C" w:rsidRPr="002F754C" w:rsidRDefault="002F754C" w:rsidP="00BD5033">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Práctica como deporte el ciclismo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80D3DF1"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Sometimes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F0E36A5"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F532797"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Always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422A8EB"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r w:rsidR="002F754C" w:rsidRPr="001E5B5E" w14:paraId="52CDD5CA" w14:textId="77777777" w:rsidTr="002F754C">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08FED8EF" w14:textId="77777777" w:rsidR="002F754C" w:rsidRPr="002F754C" w:rsidRDefault="002F754C" w:rsidP="00BD5033">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Se transportan de un lugar a otro con una 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3D500CC"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D8C6B64"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F008BEB"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3049B7D"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r w:rsidR="002F754C" w:rsidRPr="001E5B5E" w14:paraId="5603346D" w14:textId="77777777" w:rsidTr="002F754C">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3D8F75E2" w14:textId="77777777" w:rsidR="002F754C" w:rsidRPr="002F754C" w:rsidRDefault="002F754C" w:rsidP="00BD5033">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Necesitan hacerle mantenimiento a su 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3AA2E3A"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Sometimes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2BC39B7"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9FF08BB"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Always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7FED377"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r w:rsidR="002F754C" w:rsidRPr="001E5B5E" w14:paraId="6650748A" w14:textId="77777777" w:rsidTr="002F754C">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53FF1C47" w14:textId="77777777" w:rsidR="002F754C" w:rsidRPr="002F754C" w:rsidRDefault="002F754C" w:rsidP="00BD5033">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Viajan con su bicicleta para practicar el ciclismo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CECB218"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Rarely</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F794EE9"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BD514CB"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88B628D"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r w:rsidR="002F754C" w:rsidRPr="001E5B5E" w14:paraId="2AF0D3C7" w14:textId="77777777" w:rsidTr="002F754C">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3793D09D" w14:textId="77777777" w:rsidR="002F754C" w:rsidRPr="002F754C" w:rsidRDefault="002F754C" w:rsidP="00BD5033">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Investigan acerca de diferentes y nuevos modelos de bicicletas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CB6E1E4"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Rarely</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F04ACE9"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16A529F"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Sometimes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6F0476B"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r w:rsidR="002F754C" w:rsidRPr="001E5B5E" w14:paraId="3AE9CA93" w14:textId="77777777" w:rsidTr="002F754C">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73F93A8D" w14:textId="77777777" w:rsidR="002F754C" w:rsidRPr="002F754C" w:rsidRDefault="002F754C" w:rsidP="00BD5033">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Busca formas de obtener una bicicleta de forma económica y rápida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B483B71"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D1D4094"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6436880"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30CBE35" w14:textId="77777777" w:rsidR="002F754C" w:rsidRPr="001E5B5E" w:rsidRDefault="002F754C" w:rsidP="00BD5033">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bl>
    <w:p w14:paraId="7677B9B7" w14:textId="591D4FC2" w:rsidR="00194ABE" w:rsidRPr="00194ABE" w:rsidRDefault="00194ABE" w:rsidP="00194ABE">
      <w:pPr>
        <w:pStyle w:val="Heading3"/>
      </w:pPr>
      <w:bookmarkStart w:id="27" w:name="_Toc114077038"/>
      <w:r w:rsidRPr="00194ABE">
        <w:lastRenderedPageBreak/>
        <w:t>Empathy Mapping</w:t>
      </w:r>
      <w:bookmarkEnd w:id="27"/>
    </w:p>
    <w:p w14:paraId="669AA515" w14:textId="53B91B14" w:rsidR="007B1D7B" w:rsidRDefault="007B1D7B">
      <w:pPr>
        <w:spacing w:after="200"/>
        <w:jc w:val="left"/>
        <w:rPr>
          <w:rFonts w:ascii="Zizou Slab Medium" w:eastAsia="Times New Roman" w:hAnsi="Zizou Slab Medium" w:cs="Times New Roman"/>
          <w:sz w:val="36"/>
        </w:rPr>
      </w:pPr>
      <w:r>
        <w:rPr>
          <w:noProof/>
          <w:bdr w:val="none" w:sz="0" w:space="0" w:color="auto" w:frame="1"/>
        </w:rPr>
        <w:drawing>
          <wp:anchor distT="0" distB="0" distL="114300" distR="114300" simplePos="0" relativeHeight="251695104" behindDoc="0" locked="0" layoutInCell="1" allowOverlap="1" wp14:anchorId="4476387B" wp14:editId="3FC5ABAF">
            <wp:simplePos x="0" y="0"/>
            <wp:positionH relativeFrom="margin">
              <wp:align>center</wp:align>
            </wp:positionH>
            <wp:positionV relativeFrom="paragraph">
              <wp:posOffset>11702</wp:posOffset>
            </wp:positionV>
            <wp:extent cx="8910828" cy="5747492"/>
            <wp:effectExtent l="0" t="0" r="5080" b="5715"/>
            <wp:wrapNone/>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910828" cy="574749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B5907D" w14:textId="5C187994" w:rsidR="000153FC" w:rsidRDefault="000153FC">
      <w:pPr>
        <w:spacing w:after="200"/>
        <w:jc w:val="left"/>
        <w:rPr>
          <w:rFonts w:ascii="Zizou Slab Medium" w:eastAsia="Times New Roman" w:hAnsi="Zizou Slab Medium" w:cs="Times New Roman"/>
          <w:sz w:val="36"/>
        </w:rPr>
      </w:pPr>
      <w:r>
        <w:rPr>
          <w:noProof/>
          <w:bdr w:val="none" w:sz="0" w:space="0" w:color="auto" w:frame="1"/>
        </w:rPr>
        <w:lastRenderedPageBreak/>
        <w:drawing>
          <wp:anchor distT="0" distB="0" distL="114300" distR="114300" simplePos="0" relativeHeight="251696128" behindDoc="0" locked="0" layoutInCell="1" allowOverlap="1" wp14:anchorId="31FCF9AF" wp14:editId="649DD9FE">
            <wp:simplePos x="0" y="0"/>
            <wp:positionH relativeFrom="margin">
              <wp:posOffset>-292161</wp:posOffset>
            </wp:positionH>
            <wp:positionV relativeFrom="paragraph">
              <wp:posOffset>219974</wp:posOffset>
            </wp:positionV>
            <wp:extent cx="9727766" cy="6153446"/>
            <wp:effectExtent l="0" t="0" r="6985" b="0"/>
            <wp:wrapNone/>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735522" cy="615835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90DA2C6" w14:textId="08830E8E" w:rsidR="00D87DBA" w:rsidRPr="00535854" w:rsidRDefault="00D87DBA" w:rsidP="00D87DBA">
      <w:pPr>
        <w:pStyle w:val="Heading3"/>
        <w:sectPr w:rsidR="00D87DBA" w:rsidRPr="00535854" w:rsidSect="0062700D">
          <w:pgSz w:w="15840" w:h="12240" w:orient="landscape"/>
          <w:pgMar w:top="1152" w:right="720" w:bottom="1152" w:left="720" w:header="0" w:footer="0" w:gutter="0"/>
          <w:cols w:space="720"/>
          <w:titlePg/>
          <w:docGrid w:linePitch="381"/>
        </w:sectPr>
      </w:pPr>
      <w:bookmarkStart w:id="28" w:name="_Toc114077039"/>
      <w:r>
        <w:rPr>
          <w:rFonts w:ascii="Arial" w:hAnsi="Arial" w:cs="Arial"/>
          <w:noProof/>
          <w:color w:val="000000"/>
          <w:sz w:val="22"/>
          <w:bdr w:val="none" w:sz="0" w:space="0" w:color="auto" w:frame="1"/>
        </w:rPr>
        <w:lastRenderedPageBreak/>
        <w:drawing>
          <wp:anchor distT="0" distB="0" distL="114300" distR="114300" simplePos="0" relativeHeight="251697152" behindDoc="0" locked="0" layoutInCell="1" allowOverlap="1" wp14:anchorId="4C347156" wp14:editId="52FB4F55">
            <wp:simplePos x="0" y="0"/>
            <wp:positionH relativeFrom="margin">
              <wp:posOffset>-422010</wp:posOffset>
            </wp:positionH>
            <wp:positionV relativeFrom="paragraph">
              <wp:posOffset>1335991</wp:posOffset>
            </wp:positionV>
            <wp:extent cx="9988194" cy="3432232"/>
            <wp:effectExtent l="0" t="0" r="0" b="0"/>
            <wp:wrapNone/>
            <wp:docPr id="39" name="Picture 3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imelin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0036299" cy="3448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A6A" w:rsidRPr="00194ABE">
        <w:t>As</w:t>
      </w:r>
      <w:r w:rsidR="00194ABE" w:rsidRPr="00194ABE">
        <w:t>-is Scenario Mapping</w:t>
      </w:r>
      <w:bookmarkEnd w:id="28"/>
    </w:p>
    <w:p w14:paraId="79315098" w14:textId="2F79D52A" w:rsidR="00A85159" w:rsidRDefault="00BA7B01" w:rsidP="00BA7B01">
      <w:pPr>
        <w:pStyle w:val="Heading1"/>
        <w:rPr>
          <w:lang w:val="es-PE"/>
        </w:rPr>
      </w:pPr>
      <w:bookmarkStart w:id="29" w:name="_Toc114077040"/>
      <w:r>
        <w:rPr>
          <w:lang w:val="es-PE"/>
        </w:rPr>
        <w:lastRenderedPageBreak/>
        <w:t>Conclusiones</w:t>
      </w:r>
      <w:bookmarkEnd w:id="29"/>
    </w:p>
    <w:p w14:paraId="15AD22F0" w14:textId="1A36CA74" w:rsidR="00213901" w:rsidRDefault="00BB55AD" w:rsidP="00213901">
      <w:pPr>
        <w:pStyle w:val="ListParagraph"/>
        <w:numPr>
          <w:ilvl w:val="0"/>
          <w:numId w:val="18"/>
        </w:numPr>
        <w:rPr>
          <w:lang w:val="es-PE"/>
        </w:rPr>
      </w:pPr>
      <w:r w:rsidRPr="00BB55AD">
        <w:rPr>
          <w:lang w:val="es-PE"/>
        </w:rPr>
        <w:t>Creemos que un servicio como el planteado debe ser implementado ya que se le daría una solución a los integrantes que conforman este sector en nuestro país.</w:t>
      </w:r>
    </w:p>
    <w:p w14:paraId="2CDD7CF9" w14:textId="71B38F71" w:rsidR="00BB55AD" w:rsidRDefault="00BB55AD" w:rsidP="00213901">
      <w:pPr>
        <w:pStyle w:val="ListParagraph"/>
        <w:numPr>
          <w:ilvl w:val="0"/>
          <w:numId w:val="18"/>
        </w:numPr>
        <w:rPr>
          <w:lang w:val="es-PE"/>
        </w:rPr>
      </w:pPr>
      <w:r w:rsidRPr="00BB55AD">
        <w:rPr>
          <w:lang w:val="es-PE"/>
        </w:rPr>
        <w:t>Con el apoyo necesario, nuestro servicio puede convertirse en el más reconocido en este rubro, debido a la calidad y profesionalismo con el que trabajamos.</w:t>
      </w:r>
    </w:p>
    <w:p w14:paraId="6A1C161B" w14:textId="784B3AFA" w:rsidR="00BB55AD" w:rsidRDefault="00BB55AD" w:rsidP="00213901">
      <w:pPr>
        <w:pStyle w:val="ListParagraph"/>
        <w:numPr>
          <w:ilvl w:val="0"/>
          <w:numId w:val="18"/>
        </w:numPr>
        <w:rPr>
          <w:lang w:val="es-PE"/>
        </w:rPr>
      </w:pPr>
      <w:r w:rsidRPr="00BB55AD">
        <w:rPr>
          <w:lang w:val="es-PE"/>
        </w:rPr>
        <w:t>En nuestro servicio se debe tener en cuenta el buen cuidado de nuestro producto, para así siempre tener la mejor calidad posible.</w:t>
      </w:r>
    </w:p>
    <w:p w14:paraId="468C5E84" w14:textId="77777777" w:rsidR="00B40B50" w:rsidRPr="00B40B50" w:rsidRDefault="00B40B50" w:rsidP="00B40B50">
      <w:pPr>
        <w:rPr>
          <w:lang w:val="es-PE"/>
        </w:rPr>
      </w:pPr>
    </w:p>
    <w:p w14:paraId="68B7A96E" w14:textId="11C89D54" w:rsidR="00BA7B01" w:rsidRDefault="00BA7B01" w:rsidP="00BA7B01">
      <w:pPr>
        <w:pStyle w:val="Heading1"/>
        <w:rPr>
          <w:lang w:val="es-PE"/>
        </w:rPr>
      </w:pPr>
      <w:bookmarkStart w:id="30" w:name="_Toc114077041"/>
      <w:r>
        <w:rPr>
          <w:lang w:val="es-PE"/>
        </w:rPr>
        <w:t>Bibliografia</w:t>
      </w:r>
      <w:bookmarkEnd w:id="30"/>
    </w:p>
    <w:p w14:paraId="3EA2A3C9" w14:textId="34CBDDE3" w:rsidR="00046EAF" w:rsidRPr="00C63CE2" w:rsidRDefault="00046EAF" w:rsidP="00931B00">
      <w:pPr>
        <w:ind w:left="720" w:hanging="720"/>
        <w:rPr>
          <w:color w:val="000000"/>
          <w:sz w:val="27"/>
          <w:szCs w:val="27"/>
          <w:lang w:val="es-PE"/>
        </w:rPr>
      </w:pPr>
      <w:r>
        <w:rPr>
          <w:lang w:val="es-PE"/>
        </w:rPr>
        <w:t>Belton, P. (2018)</w:t>
      </w:r>
      <w:r w:rsidR="00A63288">
        <w:rPr>
          <w:lang w:val="es-PE"/>
        </w:rPr>
        <w:t>.</w:t>
      </w:r>
      <w:r>
        <w:rPr>
          <w:lang w:val="es-PE"/>
        </w:rPr>
        <w:t xml:space="preserve"> </w:t>
      </w:r>
      <w:r w:rsidR="006273C0" w:rsidRPr="006273C0">
        <w:rPr>
          <w:i/>
          <w:iCs/>
          <w:lang w:val="es-PE"/>
        </w:rPr>
        <w:t>Cómo funciona el alquiler de bicicletas "sin estación" (y por qué es un negocio en auge alrededor del mundo).</w:t>
      </w:r>
      <w:r w:rsidR="006273C0">
        <w:rPr>
          <w:lang w:val="es-PE"/>
        </w:rPr>
        <w:t xml:space="preserve"> Recuperado de </w:t>
      </w:r>
      <w:r w:rsidR="00000000">
        <w:fldChar w:fldCharType="begin"/>
      </w:r>
      <w:r w:rsidR="00000000" w:rsidRPr="00255562">
        <w:rPr>
          <w:lang w:val="es-PE"/>
        </w:rPr>
        <w:instrText xml:space="preserve"> HYPERLINK "https://www.bbc.com/mundo/noticias-44913511" </w:instrText>
      </w:r>
      <w:r w:rsidR="00000000">
        <w:fldChar w:fldCharType="separate"/>
      </w:r>
      <w:r w:rsidR="006273C0" w:rsidRPr="00BF7204">
        <w:rPr>
          <w:rStyle w:val="Hyperlink"/>
          <w:lang w:val="es-PE"/>
        </w:rPr>
        <w:t>https://www.bbc.com/mundo/noticias-44913511</w:t>
      </w:r>
      <w:r w:rsidR="00000000">
        <w:rPr>
          <w:rStyle w:val="Hyperlink"/>
          <w:lang w:val="es-PE"/>
        </w:rPr>
        <w:fldChar w:fldCharType="end"/>
      </w:r>
      <w:r w:rsidR="006D4A85">
        <w:rPr>
          <w:rStyle w:val="Hyperlink"/>
          <w:lang w:val="es-PE"/>
        </w:rPr>
        <w:t xml:space="preserve"> </w:t>
      </w:r>
      <w:r w:rsidR="006D4A85" w:rsidRPr="00C63CE2">
        <w:rPr>
          <w:color w:val="000000"/>
          <w:sz w:val="27"/>
          <w:szCs w:val="27"/>
          <w:lang w:val="es-PE"/>
        </w:rPr>
        <w:t xml:space="preserve">[Consulta: </w:t>
      </w:r>
      <w:r w:rsidR="00243338" w:rsidRPr="00C63CE2">
        <w:rPr>
          <w:color w:val="000000"/>
          <w:sz w:val="27"/>
          <w:szCs w:val="27"/>
          <w:lang w:val="es-PE"/>
        </w:rPr>
        <w:t>28</w:t>
      </w:r>
      <w:r w:rsidR="006D4A85" w:rsidRPr="00C63CE2">
        <w:rPr>
          <w:color w:val="000000"/>
          <w:sz w:val="27"/>
          <w:szCs w:val="27"/>
          <w:lang w:val="es-PE"/>
        </w:rPr>
        <w:t>/0</w:t>
      </w:r>
      <w:r w:rsidR="006E5864" w:rsidRPr="00C63CE2">
        <w:rPr>
          <w:color w:val="000000"/>
          <w:sz w:val="27"/>
          <w:szCs w:val="27"/>
          <w:lang w:val="es-PE"/>
        </w:rPr>
        <w:t>8</w:t>
      </w:r>
      <w:r w:rsidR="006D4A85" w:rsidRPr="00C63CE2">
        <w:rPr>
          <w:color w:val="000000"/>
          <w:sz w:val="27"/>
          <w:szCs w:val="27"/>
          <w:lang w:val="es-PE"/>
        </w:rPr>
        <w:t>/2022]</w:t>
      </w:r>
    </w:p>
    <w:p w14:paraId="05C5A5C3" w14:textId="134A02EC" w:rsidR="00C1649F" w:rsidRPr="00C1649F" w:rsidRDefault="00C1649F" w:rsidP="00931B00">
      <w:pPr>
        <w:ind w:left="720" w:hanging="720"/>
        <w:rPr>
          <w:color w:val="000000"/>
          <w:sz w:val="27"/>
          <w:szCs w:val="27"/>
          <w:lang w:val="es-PE"/>
        </w:rPr>
      </w:pPr>
      <w:proofErr w:type="spellStart"/>
      <w:r>
        <w:rPr>
          <w:lang w:val="es-PE"/>
        </w:rPr>
        <w:t>Citybike</w:t>
      </w:r>
      <w:proofErr w:type="spellEnd"/>
      <w:r>
        <w:rPr>
          <w:lang w:val="es-PE"/>
        </w:rPr>
        <w:t xml:space="preserve"> Lima. (2019). </w:t>
      </w:r>
      <w:r w:rsidR="00416786">
        <w:rPr>
          <w:i/>
          <w:iCs/>
          <w:lang w:val="es-PE"/>
        </w:rPr>
        <w:t>Página principal | Citybike Lima</w:t>
      </w:r>
      <w:r>
        <w:rPr>
          <w:lang w:val="es-PE"/>
        </w:rPr>
        <w:t xml:space="preserve">. Recuperado de </w:t>
      </w:r>
      <w:r w:rsidR="00000000">
        <w:fldChar w:fldCharType="begin"/>
      </w:r>
      <w:r w:rsidR="00000000" w:rsidRPr="00255562">
        <w:rPr>
          <w:lang w:val="es-PE"/>
        </w:rPr>
        <w:instrText xml:space="preserve"> HYPERLINK "https://www.citybikelima.com/" </w:instrText>
      </w:r>
      <w:r w:rsidR="00000000">
        <w:fldChar w:fldCharType="separate"/>
      </w:r>
      <w:r w:rsidR="00C71A51" w:rsidRPr="00671FB6">
        <w:rPr>
          <w:rStyle w:val="Hyperlink"/>
          <w:lang w:val="es-PE"/>
        </w:rPr>
        <w:t>https://www.citybikelima.com/</w:t>
      </w:r>
      <w:r w:rsidR="00000000">
        <w:rPr>
          <w:rStyle w:val="Hyperlink"/>
          <w:lang w:val="es-PE"/>
        </w:rPr>
        <w:fldChar w:fldCharType="end"/>
      </w:r>
      <w:r w:rsidR="00C71A51">
        <w:rPr>
          <w:lang w:val="es-PE"/>
        </w:rPr>
        <w:t xml:space="preserve"> </w:t>
      </w:r>
      <w:r w:rsidR="00C71A51" w:rsidRPr="000E4EEE">
        <w:rPr>
          <w:color w:val="000000"/>
          <w:sz w:val="27"/>
          <w:szCs w:val="27"/>
          <w:lang w:val="es-PE"/>
        </w:rPr>
        <w:t>[Consulta: 10/09/2022]</w:t>
      </w:r>
    </w:p>
    <w:p w14:paraId="63DF1780" w14:textId="0A829FC9" w:rsidR="006E5864" w:rsidRPr="000E4EEE" w:rsidRDefault="006E5864" w:rsidP="00931B00">
      <w:pPr>
        <w:ind w:left="720" w:hanging="720"/>
        <w:rPr>
          <w:rStyle w:val="Hyperlink"/>
          <w:lang w:val="es-PE"/>
        </w:rPr>
      </w:pPr>
      <w:r w:rsidRPr="00A63288">
        <w:t>Don</w:t>
      </w:r>
      <w:r w:rsidR="00A63288" w:rsidRPr="00A63288">
        <w:t xml:space="preserve">key Republic. (2022). </w:t>
      </w:r>
      <w:r w:rsidR="00A63288" w:rsidRPr="00C67DE4">
        <w:rPr>
          <w:i/>
          <w:iCs/>
        </w:rPr>
        <w:t>Never be without a bike</w:t>
      </w:r>
      <w:r w:rsidR="00A63288">
        <w:t>.</w:t>
      </w:r>
      <w:r w:rsidR="000E4EEE">
        <w:t xml:space="preserve"> </w:t>
      </w:r>
      <w:r w:rsidR="000E4EEE" w:rsidRPr="000E4EEE">
        <w:rPr>
          <w:lang w:val="es-PE"/>
        </w:rPr>
        <w:t xml:space="preserve">Recuperado de </w:t>
      </w:r>
      <w:r w:rsidR="00000000">
        <w:fldChar w:fldCharType="begin"/>
      </w:r>
      <w:r w:rsidR="00000000" w:rsidRPr="00255562">
        <w:rPr>
          <w:lang w:val="es-PE"/>
        </w:rPr>
        <w:instrText xml:space="preserve"> HYPERLINK "https://www.donkey.bike/" </w:instrText>
      </w:r>
      <w:r w:rsidR="00000000">
        <w:fldChar w:fldCharType="separate"/>
      </w:r>
      <w:r w:rsidR="000E4EEE" w:rsidRPr="00671FB6">
        <w:rPr>
          <w:rStyle w:val="Hyperlink"/>
          <w:lang w:val="es-PE"/>
        </w:rPr>
        <w:t>https://www.donkey.bike/</w:t>
      </w:r>
      <w:r w:rsidR="00000000">
        <w:rPr>
          <w:rStyle w:val="Hyperlink"/>
          <w:lang w:val="es-PE"/>
        </w:rPr>
        <w:fldChar w:fldCharType="end"/>
      </w:r>
      <w:r w:rsidR="000E4EEE">
        <w:rPr>
          <w:lang w:val="es-PE"/>
        </w:rPr>
        <w:t xml:space="preserve"> </w:t>
      </w:r>
      <w:r w:rsidR="000E4EEE" w:rsidRPr="000E4EEE">
        <w:rPr>
          <w:color w:val="000000"/>
          <w:sz w:val="27"/>
          <w:szCs w:val="27"/>
          <w:lang w:val="es-PE"/>
        </w:rPr>
        <w:t>[Consulta: 10/09/2022]</w:t>
      </w:r>
    </w:p>
    <w:p w14:paraId="76AA4BF8" w14:textId="0396E9C7" w:rsidR="0042269F" w:rsidRPr="00E47D28" w:rsidRDefault="0042269F" w:rsidP="00931B00">
      <w:pPr>
        <w:ind w:left="720" w:hanging="720"/>
      </w:pPr>
      <w:r w:rsidRPr="00213859">
        <w:t>Social Bicycles. (2021)</w:t>
      </w:r>
      <w:r w:rsidR="00213859" w:rsidRPr="00213859">
        <w:t xml:space="preserve">. </w:t>
      </w:r>
      <w:r w:rsidR="00213859" w:rsidRPr="00213859">
        <w:rPr>
          <w:i/>
          <w:iCs/>
        </w:rPr>
        <w:t>Affordable a</w:t>
      </w:r>
      <w:r w:rsidR="00213859">
        <w:rPr>
          <w:i/>
          <w:iCs/>
        </w:rPr>
        <w:t>nd scalable bikeshare technology</w:t>
      </w:r>
      <w:r w:rsidR="00E47D28">
        <w:rPr>
          <w:i/>
          <w:iCs/>
        </w:rPr>
        <w:t xml:space="preserve">. </w:t>
      </w:r>
      <w:r w:rsidR="00E47D28">
        <w:t xml:space="preserve">Recuperado de </w:t>
      </w:r>
      <w:hyperlink r:id="rId36" w:history="1">
        <w:r w:rsidR="00E47D28" w:rsidRPr="00671FB6">
          <w:rPr>
            <w:rStyle w:val="Hyperlink"/>
            <w:sz w:val="27"/>
            <w:szCs w:val="27"/>
          </w:rPr>
          <w:t>https://socialbicycles.com/#</w:t>
        </w:r>
      </w:hyperlink>
      <w:r w:rsidR="00E47D28">
        <w:rPr>
          <w:color w:val="000000"/>
          <w:sz w:val="27"/>
          <w:szCs w:val="27"/>
        </w:rPr>
        <w:t xml:space="preserve"> [Consulta: </w:t>
      </w:r>
      <w:r w:rsidR="006D4A85">
        <w:rPr>
          <w:color w:val="000000"/>
          <w:sz w:val="27"/>
          <w:szCs w:val="27"/>
        </w:rPr>
        <w:t>10/09/2022</w:t>
      </w:r>
      <w:r w:rsidR="00E47D28">
        <w:rPr>
          <w:color w:val="000000"/>
          <w:sz w:val="27"/>
          <w:szCs w:val="27"/>
        </w:rPr>
        <w:t>]</w:t>
      </w:r>
    </w:p>
    <w:p w14:paraId="5AE8AE2A" w14:textId="77777777" w:rsidR="00B40B50" w:rsidRPr="00213859" w:rsidRDefault="00B40B50" w:rsidP="00931B00">
      <w:pPr>
        <w:ind w:left="720" w:hanging="720"/>
      </w:pPr>
    </w:p>
    <w:p w14:paraId="6ACCBE9F" w14:textId="49C9F152" w:rsidR="00BA7B01" w:rsidRPr="00213859" w:rsidRDefault="00BA7B01" w:rsidP="00BA7B01">
      <w:pPr>
        <w:pStyle w:val="Heading1"/>
      </w:pPr>
      <w:bookmarkStart w:id="31" w:name="_Toc114077042"/>
      <w:r w:rsidRPr="00213859">
        <w:lastRenderedPageBreak/>
        <w:t>Anexos</w:t>
      </w:r>
      <w:bookmarkEnd w:id="31"/>
    </w:p>
    <w:p w14:paraId="4038DDC6" w14:textId="1AB75956" w:rsidR="004B6EEB" w:rsidRDefault="00277C51" w:rsidP="0048557F">
      <w:pPr>
        <w:rPr>
          <w:lang w:val="es-PE"/>
        </w:rPr>
      </w:pPr>
      <w:r>
        <w:rPr>
          <w:noProof/>
          <w:lang w:val="es-PE"/>
        </w:rPr>
        <w:drawing>
          <wp:inline distT="0" distB="0" distL="0" distR="0" wp14:anchorId="240C02FE" wp14:editId="7054D3AC">
            <wp:extent cx="1939158" cy="138855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5446" cy="1393059"/>
                    </a:xfrm>
                    <a:prstGeom prst="rect">
                      <a:avLst/>
                    </a:prstGeom>
                    <a:noFill/>
                    <a:ln>
                      <a:noFill/>
                    </a:ln>
                  </pic:spPr>
                </pic:pic>
              </a:graphicData>
            </a:graphic>
          </wp:inline>
        </w:drawing>
      </w:r>
      <w:r w:rsidR="000E21E5">
        <w:rPr>
          <w:lang w:val="es-PE"/>
        </w:rPr>
        <w:tab/>
      </w:r>
      <w:r w:rsidR="00717BB8" w:rsidRPr="00717BB8">
        <w:rPr>
          <w:noProof/>
        </w:rPr>
        <w:drawing>
          <wp:inline distT="0" distB="0" distL="0" distR="0" wp14:anchorId="5707E732" wp14:editId="3599A36E">
            <wp:extent cx="1592317" cy="1592317"/>
            <wp:effectExtent l="0" t="0" r="8255" b="8255"/>
            <wp:docPr id="30" name="Picture 30" descr="A picture containing road, outdoor, person,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road, outdoor, person, sport&#10;&#10;Description automatically generated"/>
                    <pic:cNvPicPr>
                      <a:picLocks noChangeAspect="1"/>
                    </pic:cNvPicPr>
                  </pic:nvPicPr>
                  <pic:blipFill>
                    <a:blip r:embed="rId37"/>
                    <a:srcRect/>
                    <a:stretch>
                      <a:fillRect/>
                    </a:stretch>
                  </pic:blipFill>
                  <pic:spPr>
                    <a:xfrm>
                      <a:off x="0" y="0"/>
                      <a:ext cx="1634491" cy="1634491"/>
                    </a:xfrm>
                    <a:prstGeom prst="rect">
                      <a:avLst/>
                    </a:prstGeom>
                  </pic:spPr>
                </pic:pic>
              </a:graphicData>
            </a:graphic>
          </wp:inline>
        </w:drawing>
      </w:r>
      <w:r w:rsidR="000E21E5">
        <w:rPr>
          <w:lang w:val="es-PE"/>
        </w:rPr>
        <w:tab/>
      </w:r>
      <w:r w:rsidR="00717BB8" w:rsidRPr="00717BB8">
        <w:rPr>
          <w:noProof/>
        </w:rPr>
        <w:drawing>
          <wp:inline distT="0" distB="0" distL="0" distR="0" wp14:anchorId="2466472A" wp14:editId="70B122DB">
            <wp:extent cx="2165512" cy="1582070"/>
            <wp:effectExtent l="0" t="0" r="6350" b="0"/>
            <wp:docPr id="31" name="Picture 31" descr="A picture containing text, outdoor,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outdoor, bicycle&#10;&#10;Description automatically generated"/>
                    <pic:cNvPicPr>
                      <a:picLocks noChangeAspect="1"/>
                    </pic:cNvPicPr>
                  </pic:nvPicPr>
                  <pic:blipFill>
                    <a:blip r:embed="rId38"/>
                    <a:srcRect l="13116" r="17488" b="10012"/>
                    <a:stretch>
                      <a:fillRect/>
                    </a:stretch>
                  </pic:blipFill>
                  <pic:spPr>
                    <a:xfrm>
                      <a:off x="0" y="0"/>
                      <a:ext cx="2184815" cy="1596173"/>
                    </a:xfrm>
                    <a:prstGeom prst="rect">
                      <a:avLst/>
                    </a:prstGeom>
                  </pic:spPr>
                </pic:pic>
              </a:graphicData>
            </a:graphic>
          </wp:inline>
        </w:drawing>
      </w:r>
      <w:r w:rsidR="000E21E5" w:rsidRPr="000E21E5">
        <w:rPr>
          <w:noProof/>
        </w:rPr>
        <w:drawing>
          <wp:inline distT="0" distB="0" distL="0" distR="0" wp14:anchorId="47280F30" wp14:editId="26D69CC6">
            <wp:extent cx="2704673" cy="1803115"/>
            <wp:effectExtent l="0" t="0" r="635" b="6985"/>
            <wp:docPr id="32" name="Picture 32" descr="A person riding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riding a bicycle&#10;&#10;Description automatically generated"/>
                    <pic:cNvPicPr>
                      <a:picLocks noChangeAspect="1"/>
                    </pic:cNvPicPr>
                  </pic:nvPicPr>
                  <pic:blipFill>
                    <a:blip r:embed="rId39"/>
                    <a:srcRect/>
                    <a:stretch>
                      <a:fillRect/>
                    </a:stretch>
                  </pic:blipFill>
                  <pic:spPr>
                    <a:xfrm>
                      <a:off x="0" y="0"/>
                      <a:ext cx="2721922" cy="1814614"/>
                    </a:xfrm>
                    <a:prstGeom prst="rect">
                      <a:avLst/>
                    </a:prstGeom>
                  </pic:spPr>
                </pic:pic>
              </a:graphicData>
            </a:graphic>
          </wp:inline>
        </w:drawing>
      </w:r>
      <w:r w:rsidR="000E21E5">
        <w:rPr>
          <w:lang w:val="es-PE"/>
        </w:rPr>
        <w:tab/>
      </w:r>
      <w:r w:rsidR="000E21E5">
        <w:rPr>
          <w:lang w:val="es-PE"/>
        </w:rPr>
        <w:tab/>
      </w:r>
      <w:r w:rsidR="000E21E5" w:rsidRPr="000E21E5">
        <w:rPr>
          <w:noProof/>
        </w:rPr>
        <w:drawing>
          <wp:inline distT="0" distB="0" distL="0" distR="0" wp14:anchorId="026F36D7" wp14:editId="5D580931">
            <wp:extent cx="1829610" cy="1799349"/>
            <wp:effectExtent l="0" t="0" r="0" b="0"/>
            <wp:docPr id="33" name="Picture 33" descr="A person riding a bi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erson riding a bike&#10;&#10;Description automatically generated with medium confidence"/>
                    <pic:cNvPicPr>
                      <a:picLocks noChangeAspect="1"/>
                    </pic:cNvPicPr>
                  </pic:nvPicPr>
                  <pic:blipFill>
                    <a:blip r:embed="rId40"/>
                    <a:srcRect l="32278"/>
                    <a:stretch>
                      <a:fillRect/>
                    </a:stretch>
                  </pic:blipFill>
                  <pic:spPr>
                    <a:xfrm>
                      <a:off x="0" y="0"/>
                      <a:ext cx="1849370" cy="1818782"/>
                    </a:xfrm>
                    <a:prstGeom prst="rect">
                      <a:avLst/>
                    </a:prstGeom>
                  </pic:spPr>
                </pic:pic>
              </a:graphicData>
            </a:graphic>
          </wp:inline>
        </w:drawing>
      </w:r>
    </w:p>
    <w:p w14:paraId="06EB0041" w14:textId="77777777" w:rsidR="004B6EEB" w:rsidRDefault="004B6EEB">
      <w:pPr>
        <w:spacing w:after="200"/>
        <w:jc w:val="left"/>
        <w:rPr>
          <w:lang w:val="es-PE"/>
        </w:rPr>
      </w:pPr>
      <w:r>
        <w:rPr>
          <w:lang w:val="es-PE"/>
        </w:rPr>
        <w:br w:type="page"/>
      </w:r>
    </w:p>
    <w:p w14:paraId="61B93F1E" w14:textId="5C5663B2" w:rsidR="004B6EEB" w:rsidRDefault="00F742FF" w:rsidP="004B6EEB">
      <w:pPr>
        <w:pStyle w:val="Heading1"/>
        <w:rPr>
          <w:lang w:val="es-PE"/>
        </w:rPr>
      </w:pPr>
      <w:bookmarkStart w:id="32" w:name="_Toc114077043"/>
      <w:r>
        <w:rPr>
          <w:lang w:val="es-PE"/>
        </w:rPr>
        <w:lastRenderedPageBreak/>
        <w:t>Enlace del Video</w:t>
      </w:r>
      <w:bookmarkEnd w:id="32"/>
    </w:p>
    <w:p w14:paraId="79A6B6E7" w14:textId="19F34819" w:rsidR="00F742FF" w:rsidRPr="00BA7B01" w:rsidRDefault="00F742FF" w:rsidP="00F742FF">
      <w:pPr>
        <w:rPr>
          <w:lang w:val="es-PE"/>
        </w:rPr>
      </w:pPr>
      <w:r>
        <w:rPr>
          <w:lang w:val="es-PE"/>
        </w:rPr>
        <w:t>Enlace video TB</w:t>
      </w:r>
      <w:r w:rsidR="00262F9F">
        <w:rPr>
          <w:lang w:val="es-PE"/>
        </w:rPr>
        <w:t>2</w:t>
      </w:r>
      <w:r w:rsidR="00823909">
        <w:rPr>
          <w:lang w:val="es-PE"/>
        </w:rPr>
        <w:t xml:space="preserve">, dirección: </w:t>
      </w:r>
      <w:r w:rsidR="00000000">
        <w:fldChar w:fldCharType="begin"/>
      </w:r>
      <w:r w:rsidR="00000000" w:rsidRPr="00255562">
        <w:rPr>
          <w:lang w:val="es-PE"/>
        </w:rPr>
        <w:instrText xml:space="preserve"> HYPERLINK "https://youtu.be/ILvlM38_iMc" </w:instrText>
      </w:r>
      <w:r w:rsidR="00000000">
        <w:fldChar w:fldCharType="separate"/>
      </w:r>
      <w:proofErr w:type="spellStart"/>
      <w:r w:rsidR="00883077">
        <w:rPr>
          <w:rStyle w:val="Hyperlink"/>
          <w:lang w:val="es-PE"/>
        </w:rPr>
        <w:t>Youtube</w:t>
      </w:r>
      <w:proofErr w:type="spellEnd"/>
      <w:r w:rsidR="00000000">
        <w:rPr>
          <w:rStyle w:val="Hyperlink"/>
          <w:lang w:val="es-PE"/>
        </w:rPr>
        <w:fldChar w:fldCharType="end"/>
      </w:r>
    </w:p>
    <w:sectPr w:rsidR="00F742FF" w:rsidRPr="00BA7B01" w:rsidSect="000B6650">
      <w:pgSz w:w="12240" w:h="15840"/>
      <w:pgMar w:top="720" w:right="1152" w:bottom="720" w:left="1152"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88519" w14:textId="77777777" w:rsidR="006F3823" w:rsidRDefault="006F3823" w:rsidP="004B7E44">
      <w:r>
        <w:separator/>
      </w:r>
    </w:p>
  </w:endnote>
  <w:endnote w:type="continuationSeparator" w:id="0">
    <w:p w14:paraId="55F914B8" w14:textId="77777777" w:rsidR="006F3823" w:rsidRDefault="006F3823"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Zizou Slab Light">
    <w:altName w:val="﷽﷽﷽﷽﷽﷽﷽﷽ab Light"/>
    <w:panose1 w:val="00000000000000000000"/>
    <w:charset w:val="00"/>
    <w:family w:val="modern"/>
    <w:notTrueType/>
    <w:pitch w:val="variable"/>
    <w:sig w:usb0="00000007" w:usb1="00000000" w:usb2="00000000" w:usb3="00000000" w:csb0="00000093" w:csb1="00000000"/>
  </w:font>
  <w:font w:name="Solano Gothic MVB Lt">
    <w:altName w:val="Solano Gothic MVB  Light"/>
    <w:panose1 w:val="02000606030000020004"/>
    <w:charset w:val="00"/>
    <w:family w:val="modern"/>
    <w:notTrueType/>
    <w:pitch w:val="variable"/>
    <w:sig w:usb0="800000AF" w:usb1="5000205B" w:usb2="00000000" w:usb3="00000000" w:csb0="00000009" w:csb1="00000000"/>
  </w:font>
  <w:font w:name="Zizou Slab Medium">
    <w:panose1 w:val="00000000000000000000"/>
    <w:charset w:val="00"/>
    <w:family w:val="modern"/>
    <w:notTrueType/>
    <w:pitch w:val="variable"/>
    <w:sig w:usb0="00000007" w:usb1="00000000" w:usb2="00000000" w:usb3="00000000" w:csb0="00000093" w:csb1="00000000"/>
  </w:font>
  <w:font w:name="Zizou Slab Regular">
    <w:altName w:val="Zizou Slab"/>
    <w:panose1 w:val="00000000000000000000"/>
    <w:charset w:val="00"/>
    <w:family w:val="modern"/>
    <w:notTrueType/>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918CE" w14:textId="77777777" w:rsidR="00074ABC" w:rsidRDefault="003F7CB8">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078B6" w14:textId="77777777" w:rsidR="006F3823" w:rsidRDefault="006F3823" w:rsidP="004B7E44">
      <w:r>
        <w:separator/>
      </w:r>
    </w:p>
  </w:footnote>
  <w:footnote w:type="continuationSeparator" w:id="0">
    <w:p w14:paraId="074BE7B0" w14:textId="77777777" w:rsidR="006F3823" w:rsidRDefault="006F3823"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E66CDB1" w14:textId="77777777" w:rsidTr="004B7E44">
      <w:trPr>
        <w:trHeight w:val="1318"/>
      </w:trPr>
      <w:tc>
        <w:tcPr>
          <w:tcW w:w="12210" w:type="dxa"/>
          <w:tcBorders>
            <w:top w:val="nil"/>
            <w:left w:val="nil"/>
            <w:bottom w:val="nil"/>
            <w:right w:val="nil"/>
          </w:tcBorders>
        </w:tcPr>
        <w:p w14:paraId="14CCC323" w14:textId="77777777" w:rsidR="004B7E44" w:rsidRDefault="004B7E44" w:rsidP="004B7E44">
          <w:pPr>
            <w:pStyle w:val="Header"/>
          </w:pPr>
          <w:r>
            <w:rPr>
              <w:noProof/>
            </w:rPr>
            <mc:AlternateContent>
              <mc:Choice Requires="wps">
                <w:drawing>
                  <wp:inline distT="0" distB="0" distL="0" distR="0" wp14:anchorId="4D3F801D" wp14:editId="1822AD22">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3F801D" id="Rectangle 11" o:spid="_x0000_s1038"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" fillcolor="red" stroked="f" strokeweight="2pt">
                    <v:textbo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95E67" w14:textId="543B8188" w:rsidR="000B6650" w:rsidRDefault="000B6650">
    <w:pPr>
      <w:pStyle w:val="Header"/>
    </w:pPr>
    <w:r>
      <w:rPr>
        <w:noProof/>
      </w:rPr>
      <mc:AlternateContent>
        <mc:Choice Requires="wps">
          <w:drawing>
            <wp:anchor distT="0" distB="0" distL="114300" distR="114300" simplePos="0" relativeHeight="251658240" behindDoc="0" locked="0" layoutInCell="1" allowOverlap="1" wp14:anchorId="09E5140E" wp14:editId="52EEF932">
              <wp:simplePos x="0" y="0"/>
              <wp:positionH relativeFrom="page">
                <wp:align>left</wp:align>
              </wp:positionH>
              <wp:positionV relativeFrom="paragraph">
                <wp:posOffset>0</wp:posOffset>
              </wp:positionV>
              <wp:extent cx="1352282" cy="592428"/>
              <wp:effectExtent l="0" t="0" r="635" b="0"/>
              <wp:wrapTopAndBottom/>
              <wp:docPr id="26" name="Rectangle 26"/>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AA2AE0" w14:textId="77777777" w:rsidR="000B6650" w:rsidRPr="004B7E44" w:rsidRDefault="000B6650" w:rsidP="007A1CFE">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5140E" id="Rectangle 26" o:spid="_x0000_s1039" style="position:absolute;left:0;text-align:left;margin-left:0;margin-top:0;width:106.5pt;height:46.65pt;z-index:25165824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" fillcolor="red" stroked="f" strokeweight="2pt">
              <v:textbox>
                <w:txbxContent>
                  <w:p w14:paraId="0DAA2AE0" w14:textId="77777777" w:rsidR="000B6650" w:rsidRPr="004B7E44" w:rsidRDefault="000B6650" w:rsidP="007A1CFE">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v:textbox>
              <w10:wrap type="topAndBottom"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3A5"/>
    <w:multiLevelType w:val="multilevel"/>
    <w:tmpl w:val="61C0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949AE"/>
    <w:multiLevelType w:val="hybridMultilevel"/>
    <w:tmpl w:val="CF4413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993157"/>
    <w:multiLevelType w:val="multilevel"/>
    <w:tmpl w:val="39EA3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1D10DE4"/>
    <w:multiLevelType w:val="hybridMultilevel"/>
    <w:tmpl w:val="068A3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F2576A"/>
    <w:multiLevelType w:val="hybridMultilevel"/>
    <w:tmpl w:val="B836A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D9F359D"/>
    <w:multiLevelType w:val="multilevel"/>
    <w:tmpl w:val="3FEEE71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8" w15:restartNumberingAfterBreak="0">
    <w:nsid w:val="3EEF05FA"/>
    <w:multiLevelType w:val="hybridMultilevel"/>
    <w:tmpl w:val="FBF232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3F1F3B"/>
    <w:multiLevelType w:val="hybridMultilevel"/>
    <w:tmpl w:val="C9881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DE0A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A142E36"/>
    <w:multiLevelType w:val="hybridMultilevel"/>
    <w:tmpl w:val="D41CEC1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1A86456"/>
    <w:multiLevelType w:val="multilevel"/>
    <w:tmpl w:val="0C4C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5C48A1"/>
    <w:multiLevelType w:val="multilevel"/>
    <w:tmpl w:val="14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5777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C893D19"/>
    <w:multiLevelType w:val="multilevel"/>
    <w:tmpl w:val="E4FEA9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DD33570"/>
    <w:multiLevelType w:val="multilevel"/>
    <w:tmpl w:val="C152E9CE"/>
    <w:lvl w:ilvl="0">
      <w:start w:val="1"/>
      <w:numFmt w:val="decimal"/>
      <w:suff w:val="space"/>
      <w:lvlText w:val="%1."/>
      <w:lvlJc w:val="left"/>
      <w:pPr>
        <w:ind w:left="-360" w:hanging="360"/>
      </w:pPr>
      <w:rPr>
        <w:rFonts w:hint="default"/>
      </w:rPr>
    </w:lvl>
    <w:lvl w:ilvl="1">
      <w:start w:val="1"/>
      <w:numFmt w:val="decimal"/>
      <w:pStyle w:val="Heading2"/>
      <w:suff w:val="space"/>
      <w:lvlText w:val="%1.%2."/>
      <w:lvlJc w:val="left"/>
      <w:pPr>
        <w:ind w:left="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1.%2.%3.%4."/>
      <w:lvlJc w:val="left"/>
      <w:pPr>
        <w:ind w:left="720" w:hanging="360"/>
      </w:pPr>
      <w:rPr>
        <w:rFonts w:hint="default"/>
      </w:rPr>
    </w:lvl>
    <w:lvl w:ilvl="4">
      <w:start w:val="1"/>
      <w:numFmt w:val="decimal"/>
      <w:pStyle w:val="Heading5"/>
      <w:suff w:val="space"/>
      <w:lvlText w:val="%1.%2.%3.%4.%5."/>
      <w:lvlJc w:val="left"/>
      <w:pPr>
        <w:ind w:left="1080" w:hanging="360"/>
      </w:pPr>
      <w:rPr>
        <w:rFonts w:hint="default"/>
      </w:rPr>
    </w:lvl>
    <w:lvl w:ilvl="5">
      <w:start w:val="1"/>
      <w:numFmt w:val="decimal"/>
      <w:suff w:val="space"/>
      <w:lvlText w:val="%1.%2.%3.%4.%5.%6."/>
      <w:lvlJc w:val="left"/>
      <w:pPr>
        <w:ind w:left="1440" w:hanging="360"/>
      </w:pPr>
      <w:rPr>
        <w:rFonts w:hint="default"/>
      </w:rPr>
    </w:lvl>
    <w:lvl w:ilvl="6">
      <w:start w:val="1"/>
      <w:numFmt w:val="decimal"/>
      <w:suff w:val="space"/>
      <w:lvlText w:val="%1.%2.%3.%4.%5.%6.%7."/>
      <w:lvlJc w:val="left"/>
      <w:pPr>
        <w:ind w:left="1800" w:hanging="360"/>
      </w:pPr>
      <w:rPr>
        <w:rFonts w:hint="default"/>
      </w:rPr>
    </w:lvl>
    <w:lvl w:ilvl="7">
      <w:start w:val="1"/>
      <w:numFmt w:val="decimal"/>
      <w:suff w:val="space"/>
      <w:lvlText w:val="%1.%2.%3.%4.%5.%6.%7.%8."/>
      <w:lvlJc w:val="left"/>
      <w:pPr>
        <w:ind w:left="2160" w:hanging="360"/>
      </w:pPr>
      <w:rPr>
        <w:rFonts w:hint="default"/>
      </w:rPr>
    </w:lvl>
    <w:lvl w:ilvl="8">
      <w:start w:val="1"/>
      <w:numFmt w:val="decimal"/>
      <w:suff w:val="space"/>
      <w:lvlText w:val="%1.%2.%3.%4.%5.%6.%7.%8.%9."/>
      <w:lvlJc w:val="left"/>
      <w:pPr>
        <w:ind w:left="2520" w:hanging="360"/>
      </w:pPr>
      <w:rPr>
        <w:rFonts w:hint="default"/>
      </w:rPr>
    </w:lvl>
  </w:abstractNum>
  <w:abstractNum w:abstractNumId="17" w15:restartNumberingAfterBreak="0">
    <w:nsid w:val="74D55076"/>
    <w:multiLevelType w:val="multilevel"/>
    <w:tmpl w:val="CE482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A975240"/>
    <w:multiLevelType w:val="multilevel"/>
    <w:tmpl w:val="05780B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D322AA4"/>
    <w:multiLevelType w:val="hybridMultilevel"/>
    <w:tmpl w:val="1BBED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781634">
    <w:abstractNumId w:val="7"/>
  </w:num>
  <w:num w:numId="2" w16cid:durableId="106780079">
    <w:abstractNumId w:val="14"/>
  </w:num>
  <w:num w:numId="3" w16cid:durableId="1456677480">
    <w:abstractNumId w:val="3"/>
  </w:num>
  <w:num w:numId="4" w16cid:durableId="181945111">
    <w:abstractNumId w:val="6"/>
  </w:num>
  <w:num w:numId="5" w16cid:durableId="1859729530">
    <w:abstractNumId w:val="15"/>
  </w:num>
  <w:num w:numId="6" w16cid:durableId="357512251">
    <w:abstractNumId w:val="17"/>
  </w:num>
  <w:num w:numId="7" w16cid:durableId="951323643">
    <w:abstractNumId w:val="10"/>
  </w:num>
  <w:num w:numId="8" w16cid:durableId="1887644847">
    <w:abstractNumId w:val="19"/>
  </w:num>
  <w:num w:numId="9" w16cid:durableId="2057971089">
    <w:abstractNumId w:val="16"/>
  </w:num>
  <w:num w:numId="10" w16cid:durableId="2047826103">
    <w:abstractNumId w:val="18"/>
  </w:num>
  <w:num w:numId="11" w16cid:durableId="1894922957">
    <w:abstractNumId w:val="20"/>
  </w:num>
  <w:num w:numId="12" w16cid:durableId="1452481005">
    <w:abstractNumId w:val="9"/>
  </w:num>
  <w:num w:numId="13" w16cid:durableId="501315886">
    <w:abstractNumId w:val="13"/>
  </w:num>
  <w:num w:numId="14" w16cid:durableId="1376781890">
    <w:abstractNumId w:val="5"/>
  </w:num>
  <w:num w:numId="15" w16cid:durableId="2126003441">
    <w:abstractNumId w:val="4"/>
  </w:num>
  <w:num w:numId="16" w16cid:durableId="478156747">
    <w:abstractNumId w:val="11"/>
  </w:num>
  <w:num w:numId="17" w16cid:durableId="54548270">
    <w:abstractNumId w:val="8"/>
  </w:num>
  <w:num w:numId="18" w16cid:durableId="1126698658">
    <w:abstractNumId w:val="1"/>
  </w:num>
  <w:num w:numId="19" w16cid:durableId="1132594110">
    <w:abstractNumId w:val="0"/>
  </w:num>
  <w:num w:numId="20" w16cid:durableId="1237667130">
    <w:abstractNumId w:val="12"/>
  </w:num>
  <w:num w:numId="21" w16cid:durableId="319220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61"/>
    <w:rsid w:val="000153FC"/>
    <w:rsid w:val="000235DF"/>
    <w:rsid w:val="00030DA5"/>
    <w:rsid w:val="00036318"/>
    <w:rsid w:val="00046EAF"/>
    <w:rsid w:val="00053075"/>
    <w:rsid w:val="00074ABC"/>
    <w:rsid w:val="00080562"/>
    <w:rsid w:val="00085B96"/>
    <w:rsid w:val="00086DAA"/>
    <w:rsid w:val="000970D1"/>
    <w:rsid w:val="000B6650"/>
    <w:rsid w:val="000D091D"/>
    <w:rsid w:val="000E21E5"/>
    <w:rsid w:val="000E394E"/>
    <w:rsid w:val="000E4EEE"/>
    <w:rsid w:val="00100967"/>
    <w:rsid w:val="00103885"/>
    <w:rsid w:val="00137486"/>
    <w:rsid w:val="00156C1E"/>
    <w:rsid w:val="0016175C"/>
    <w:rsid w:val="00194ABE"/>
    <w:rsid w:val="001969A0"/>
    <w:rsid w:val="001B6DE7"/>
    <w:rsid w:val="001D6CC5"/>
    <w:rsid w:val="001E704D"/>
    <w:rsid w:val="001F174B"/>
    <w:rsid w:val="001F3733"/>
    <w:rsid w:val="00200D59"/>
    <w:rsid w:val="00210A46"/>
    <w:rsid w:val="00213859"/>
    <w:rsid w:val="00213901"/>
    <w:rsid w:val="00214EDF"/>
    <w:rsid w:val="002165E7"/>
    <w:rsid w:val="00243338"/>
    <w:rsid w:val="00247763"/>
    <w:rsid w:val="00255562"/>
    <w:rsid w:val="00256230"/>
    <w:rsid w:val="00256622"/>
    <w:rsid w:val="00262F9F"/>
    <w:rsid w:val="00267306"/>
    <w:rsid w:val="00277C51"/>
    <w:rsid w:val="0028588C"/>
    <w:rsid w:val="0028594A"/>
    <w:rsid w:val="00293B83"/>
    <w:rsid w:val="002A7F57"/>
    <w:rsid w:val="002C548B"/>
    <w:rsid w:val="002D0FCD"/>
    <w:rsid w:val="002D2BCE"/>
    <w:rsid w:val="002D3E56"/>
    <w:rsid w:val="002E5C1E"/>
    <w:rsid w:val="002F754C"/>
    <w:rsid w:val="00335F6B"/>
    <w:rsid w:val="003567BE"/>
    <w:rsid w:val="003A138B"/>
    <w:rsid w:val="003A146F"/>
    <w:rsid w:val="003B0AA0"/>
    <w:rsid w:val="003D7C74"/>
    <w:rsid w:val="003E6920"/>
    <w:rsid w:val="003F320F"/>
    <w:rsid w:val="003F7CB8"/>
    <w:rsid w:val="0041540F"/>
    <w:rsid w:val="00416786"/>
    <w:rsid w:val="0042269F"/>
    <w:rsid w:val="00453E8C"/>
    <w:rsid w:val="00461138"/>
    <w:rsid w:val="004746E8"/>
    <w:rsid w:val="00481712"/>
    <w:rsid w:val="0048557F"/>
    <w:rsid w:val="004868BE"/>
    <w:rsid w:val="00492B0E"/>
    <w:rsid w:val="00493F4E"/>
    <w:rsid w:val="0049582B"/>
    <w:rsid w:val="00497174"/>
    <w:rsid w:val="004A0D7A"/>
    <w:rsid w:val="004B21F5"/>
    <w:rsid w:val="004B46D5"/>
    <w:rsid w:val="004B6D7A"/>
    <w:rsid w:val="004B6EEB"/>
    <w:rsid w:val="004B7E44"/>
    <w:rsid w:val="004C0DC5"/>
    <w:rsid w:val="004D5252"/>
    <w:rsid w:val="004F1C4A"/>
    <w:rsid w:val="004F2B86"/>
    <w:rsid w:val="00507F0E"/>
    <w:rsid w:val="00520755"/>
    <w:rsid w:val="00531E1F"/>
    <w:rsid w:val="00535854"/>
    <w:rsid w:val="00544DDB"/>
    <w:rsid w:val="00551126"/>
    <w:rsid w:val="00554B79"/>
    <w:rsid w:val="00580076"/>
    <w:rsid w:val="00580AE4"/>
    <w:rsid w:val="00581290"/>
    <w:rsid w:val="005968C4"/>
    <w:rsid w:val="005A2CB6"/>
    <w:rsid w:val="005A3F4D"/>
    <w:rsid w:val="005A5C84"/>
    <w:rsid w:val="005A6B63"/>
    <w:rsid w:val="005A718F"/>
    <w:rsid w:val="005B192E"/>
    <w:rsid w:val="005B2961"/>
    <w:rsid w:val="005D508B"/>
    <w:rsid w:val="005D5186"/>
    <w:rsid w:val="005D683D"/>
    <w:rsid w:val="005E43AF"/>
    <w:rsid w:val="005E44C0"/>
    <w:rsid w:val="0062070A"/>
    <w:rsid w:val="006254B3"/>
    <w:rsid w:val="0062700D"/>
    <w:rsid w:val="006273C0"/>
    <w:rsid w:val="00684384"/>
    <w:rsid w:val="00694B81"/>
    <w:rsid w:val="00697015"/>
    <w:rsid w:val="006A09A5"/>
    <w:rsid w:val="006A25E2"/>
    <w:rsid w:val="006A2BF7"/>
    <w:rsid w:val="006A3CE7"/>
    <w:rsid w:val="006B0E4E"/>
    <w:rsid w:val="006B21A0"/>
    <w:rsid w:val="006B799A"/>
    <w:rsid w:val="006C56FB"/>
    <w:rsid w:val="006D4A85"/>
    <w:rsid w:val="006D4CF7"/>
    <w:rsid w:val="006E22E1"/>
    <w:rsid w:val="006E5864"/>
    <w:rsid w:val="006F3823"/>
    <w:rsid w:val="007002DD"/>
    <w:rsid w:val="00717BB8"/>
    <w:rsid w:val="00720291"/>
    <w:rsid w:val="007516CF"/>
    <w:rsid w:val="00752504"/>
    <w:rsid w:val="007549F2"/>
    <w:rsid w:val="00762688"/>
    <w:rsid w:val="007632AD"/>
    <w:rsid w:val="0076431B"/>
    <w:rsid w:val="00791E52"/>
    <w:rsid w:val="007A1CFE"/>
    <w:rsid w:val="007A5C27"/>
    <w:rsid w:val="007B1D7B"/>
    <w:rsid w:val="007B5849"/>
    <w:rsid w:val="007D3791"/>
    <w:rsid w:val="007E43BD"/>
    <w:rsid w:val="00810878"/>
    <w:rsid w:val="008201AE"/>
    <w:rsid w:val="00823909"/>
    <w:rsid w:val="008358D1"/>
    <w:rsid w:val="0084517B"/>
    <w:rsid w:val="00845B22"/>
    <w:rsid w:val="00863063"/>
    <w:rsid w:val="008753D1"/>
    <w:rsid w:val="00875838"/>
    <w:rsid w:val="00883077"/>
    <w:rsid w:val="00884C4E"/>
    <w:rsid w:val="00894D34"/>
    <w:rsid w:val="008A09ED"/>
    <w:rsid w:val="008B33BC"/>
    <w:rsid w:val="008C1743"/>
    <w:rsid w:val="008E02A9"/>
    <w:rsid w:val="008E3D1D"/>
    <w:rsid w:val="008F3334"/>
    <w:rsid w:val="0090759B"/>
    <w:rsid w:val="009120E9"/>
    <w:rsid w:val="00930B9B"/>
    <w:rsid w:val="00931B00"/>
    <w:rsid w:val="00942C7D"/>
    <w:rsid w:val="00945900"/>
    <w:rsid w:val="00950890"/>
    <w:rsid w:val="00980994"/>
    <w:rsid w:val="009B6225"/>
    <w:rsid w:val="009C0920"/>
    <w:rsid w:val="009C2F8F"/>
    <w:rsid w:val="009C396C"/>
    <w:rsid w:val="009C6F88"/>
    <w:rsid w:val="00A0085E"/>
    <w:rsid w:val="00A03D4E"/>
    <w:rsid w:val="00A2447F"/>
    <w:rsid w:val="00A5292E"/>
    <w:rsid w:val="00A57482"/>
    <w:rsid w:val="00A63288"/>
    <w:rsid w:val="00A73BBF"/>
    <w:rsid w:val="00A8304B"/>
    <w:rsid w:val="00A85159"/>
    <w:rsid w:val="00A8712F"/>
    <w:rsid w:val="00AB05C8"/>
    <w:rsid w:val="00AD5A6A"/>
    <w:rsid w:val="00AF3DBD"/>
    <w:rsid w:val="00B21F65"/>
    <w:rsid w:val="00B263DE"/>
    <w:rsid w:val="00B37675"/>
    <w:rsid w:val="00B40279"/>
    <w:rsid w:val="00B40B50"/>
    <w:rsid w:val="00B572B4"/>
    <w:rsid w:val="00B63ABE"/>
    <w:rsid w:val="00B720BD"/>
    <w:rsid w:val="00B72765"/>
    <w:rsid w:val="00B756B0"/>
    <w:rsid w:val="00B76CB1"/>
    <w:rsid w:val="00B836FF"/>
    <w:rsid w:val="00B95470"/>
    <w:rsid w:val="00BA7569"/>
    <w:rsid w:val="00BA7B01"/>
    <w:rsid w:val="00BB011D"/>
    <w:rsid w:val="00BB55AD"/>
    <w:rsid w:val="00BC2423"/>
    <w:rsid w:val="00BD1E5E"/>
    <w:rsid w:val="00BD5E70"/>
    <w:rsid w:val="00BD6FDE"/>
    <w:rsid w:val="00BE02AA"/>
    <w:rsid w:val="00BF0A2D"/>
    <w:rsid w:val="00BF7BE8"/>
    <w:rsid w:val="00C1649F"/>
    <w:rsid w:val="00C225A8"/>
    <w:rsid w:val="00C231D6"/>
    <w:rsid w:val="00C2626E"/>
    <w:rsid w:val="00C37A30"/>
    <w:rsid w:val="00C46AC0"/>
    <w:rsid w:val="00C54B8C"/>
    <w:rsid w:val="00C63CE2"/>
    <w:rsid w:val="00C67DE4"/>
    <w:rsid w:val="00C71A51"/>
    <w:rsid w:val="00C84747"/>
    <w:rsid w:val="00C926F4"/>
    <w:rsid w:val="00C95A6B"/>
    <w:rsid w:val="00C97183"/>
    <w:rsid w:val="00CA2F60"/>
    <w:rsid w:val="00CA3355"/>
    <w:rsid w:val="00CA39D0"/>
    <w:rsid w:val="00CA6D71"/>
    <w:rsid w:val="00CB27C1"/>
    <w:rsid w:val="00CB33D7"/>
    <w:rsid w:val="00CC2EB1"/>
    <w:rsid w:val="00CD22CB"/>
    <w:rsid w:val="00CE0B0C"/>
    <w:rsid w:val="00CE68B1"/>
    <w:rsid w:val="00CF0030"/>
    <w:rsid w:val="00D13484"/>
    <w:rsid w:val="00D25A3B"/>
    <w:rsid w:val="00D315FF"/>
    <w:rsid w:val="00D41393"/>
    <w:rsid w:val="00D42D0F"/>
    <w:rsid w:val="00D46CD4"/>
    <w:rsid w:val="00D52776"/>
    <w:rsid w:val="00D61049"/>
    <w:rsid w:val="00D86581"/>
    <w:rsid w:val="00D87DBA"/>
    <w:rsid w:val="00D92024"/>
    <w:rsid w:val="00D92D13"/>
    <w:rsid w:val="00DB1EE9"/>
    <w:rsid w:val="00DB2105"/>
    <w:rsid w:val="00DB25B9"/>
    <w:rsid w:val="00DB26A7"/>
    <w:rsid w:val="00DB42F3"/>
    <w:rsid w:val="00DD05C0"/>
    <w:rsid w:val="00DE32F1"/>
    <w:rsid w:val="00E1013A"/>
    <w:rsid w:val="00E160E7"/>
    <w:rsid w:val="00E2387C"/>
    <w:rsid w:val="00E252CE"/>
    <w:rsid w:val="00E3592E"/>
    <w:rsid w:val="00E47D28"/>
    <w:rsid w:val="00E625F2"/>
    <w:rsid w:val="00E76CAD"/>
    <w:rsid w:val="00E9385E"/>
    <w:rsid w:val="00E94B5F"/>
    <w:rsid w:val="00EA47C7"/>
    <w:rsid w:val="00EC434A"/>
    <w:rsid w:val="00ED638C"/>
    <w:rsid w:val="00EF404F"/>
    <w:rsid w:val="00F34876"/>
    <w:rsid w:val="00F4523C"/>
    <w:rsid w:val="00F742FF"/>
    <w:rsid w:val="00F958A5"/>
    <w:rsid w:val="00FA7039"/>
    <w:rsid w:val="00FC4889"/>
    <w:rsid w:val="00FD1C61"/>
    <w:rsid w:val="00FE5A5E"/>
    <w:rsid w:val="00FE6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12F75"/>
  <w15:chartTrackingRefBased/>
  <w15:docId w15:val="{7F387B6F-8E0D-A24B-AAF9-CBAC79CF0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712F"/>
    <w:pPr>
      <w:spacing w:after="240"/>
      <w:jc w:val="both"/>
    </w:pPr>
    <w:rPr>
      <w:rFonts w:ascii="Zizou Slab Light" w:eastAsiaTheme="minorEastAsia" w:hAnsi="Zizou Slab Light"/>
      <w:sz w:val="28"/>
      <w:szCs w:val="22"/>
    </w:rPr>
  </w:style>
  <w:style w:type="paragraph" w:styleId="Heading1">
    <w:name w:val="heading 1"/>
    <w:basedOn w:val="Normal"/>
    <w:link w:val="Heading1Ch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Heading2">
    <w:name w:val="heading 2"/>
    <w:basedOn w:val="Normal"/>
    <w:link w:val="Heading2Char"/>
    <w:uiPriority w:val="2"/>
    <w:unhideWhenUsed/>
    <w:qFormat/>
    <w:rsid w:val="00B263DE"/>
    <w:pPr>
      <w:keepNext/>
      <w:numPr>
        <w:ilvl w:val="1"/>
        <w:numId w:val="9"/>
      </w:numPr>
      <w:spacing w:line="240" w:lineRule="auto"/>
      <w:outlineLvl w:val="1"/>
    </w:pPr>
    <w:rPr>
      <w:rFonts w:ascii="Zizou Slab Medium" w:eastAsia="Times New Roman" w:hAnsi="Zizou Slab Medium" w:cs="Times New Roman"/>
      <w:sz w:val="52"/>
    </w:rPr>
  </w:style>
  <w:style w:type="paragraph" w:styleId="Heading3">
    <w:name w:val="heading 3"/>
    <w:basedOn w:val="Normal"/>
    <w:link w:val="Heading3Char"/>
    <w:uiPriority w:val="2"/>
    <w:unhideWhenUsed/>
    <w:qFormat/>
    <w:rsid w:val="004A0D7A"/>
    <w:pPr>
      <w:numPr>
        <w:ilvl w:val="2"/>
        <w:numId w:val="9"/>
      </w:numPr>
      <w:spacing w:line="240" w:lineRule="auto"/>
      <w:outlineLvl w:val="2"/>
    </w:pPr>
    <w:rPr>
      <w:rFonts w:ascii="Zizou Slab Medium" w:eastAsia="Times New Roman" w:hAnsi="Zizou Slab Medium" w:cs="Times New Roman"/>
      <w:sz w:val="36"/>
    </w:rPr>
  </w:style>
  <w:style w:type="paragraph" w:styleId="Heading4">
    <w:name w:val="heading 4"/>
    <w:basedOn w:val="Normal"/>
    <w:link w:val="Heading4Char"/>
    <w:uiPriority w:val="2"/>
    <w:unhideWhenUsed/>
    <w:qFormat/>
    <w:rsid w:val="004A0D7A"/>
    <w:pPr>
      <w:keepNext/>
      <w:keepLines/>
      <w:numPr>
        <w:ilvl w:val="3"/>
        <w:numId w:val="9"/>
      </w:numPr>
      <w:spacing w:before="240" w:after="40" w:line="240" w:lineRule="auto"/>
      <w:outlineLvl w:val="3"/>
    </w:pPr>
    <w:rPr>
      <w:rFonts w:ascii="Zizou Slab Medium" w:eastAsia="Times New Roman" w:hAnsi="Zizou Slab Medium" w:cs="Times New Roman"/>
      <w:color w:val="161718" w:themeColor="text1"/>
      <w:spacing w:val="20"/>
      <w:kern w:val="28"/>
      <w:sz w:val="32"/>
    </w:rPr>
  </w:style>
  <w:style w:type="paragraph" w:styleId="Heading5">
    <w:name w:val="heading 5"/>
    <w:basedOn w:val="Normal"/>
    <w:next w:val="Normal"/>
    <w:link w:val="Heading5Char"/>
    <w:uiPriority w:val="2"/>
    <w:unhideWhenUsed/>
    <w:qFormat/>
    <w:rsid w:val="00C97183"/>
    <w:pPr>
      <w:keepNext/>
      <w:keepLines/>
      <w:numPr>
        <w:ilvl w:val="4"/>
        <w:numId w:val="9"/>
      </w:numPr>
      <w:spacing w:line="240" w:lineRule="atLeast"/>
      <w:outlineLvl w:val="4"/>
    </w:pPr>
    <w:rPr>
      <w:rFonts w:ascii="Zizou Slab Medium" w:eastAsia="Times New Roman" w:hAnsi="Zizou Slab Medium"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CA39D0"/>
    <w:rPr>
      <w:rFonts w:ascii="Solano Gothic MVB Lt" w:eastAsia="Times New Roman" w:hAnsi="Solano Gothic MVB Lt" w:cs="Times New Roman"/>
      <w:b/>
      <w:caps/>
      <w:color w:val="FF0000"/>
      <w:sz w:val="48"/>
      <w:szCs w:val="24"/>
    </w:rPr>
  </w:style>
  <w:style w:type="paragraph" w:styleId="Title">
    <w:name w:val="Title"/>
    <w:basedOn w:val="Normal"/>
    <w:link w:val="TitleCh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itleChar">
    <w:name w:val="Title Char"/>
    <w:basedOn w:val="DefaultParagraphFont"/>
    <w:link w:val="Title"/>
    <w:uiPriority w:val="1"/>
    <w:rsid w:val="00453E8C"/>
    <w:rPr>
      <w:rFonts w:ascii="Solano Gothic MVB Lt" w:eastAsia="Times New Roman" w:hAnsi="Solano Gothic MVB Lt" w:cs="Times New Roman"/>
      <w:b/>
      <w:caps/>
      <w:color w:val="FFFFFF" w:themeColor="background1"/>
      <w:sz w:val="100"/>
      <w:szCs w:val="40"/>
    </w:rPr>
  </w:style>
  <w:style w:type="paragraph" w:styleId="Subtitle">
    <w:name w:val="Subtitle"/>
    <w:basedOn w:val="Normal"/>
    <w:link w:val="SubtitleChar"/>
    <w:uiPriority w:val="4"/>
    <w:qFormat/>
    <w:rsid w:val="00453E8C"/>
    <w:pPr>
      <w:contextualSpacing/>
    </w:pPr>
    <w:rPr>
      <w:rFonts w:ascii="Solano Gothic MVB Lt" w:eastAsia="Times New Roman" w:hAnsi="Solano Gothic MVB Lt" w:cs="Times New Roman"/>
      <w:b/>
      <w:sz w:val="72"/>
    </w:rPr>
  </w:style>
  <w:style w:type="character" w:customStyle="1" w:styleId="SubtitleChar">
    <w:name w:val="Subtitle Char"/>
    <w:basedOn w:val="DefaultParagraphFont"/>
    <w:link w:val="Subtitle"/>
    <w:uiPriority w:val="4"/>
    <w:rsid w:val="00453E8C"/>
    <w:rPr>
      <w:rFonts w:ascii="Solano Gothic MVB Lt" w:eastAsia="Times New Roman" w:hAnsi="Solano Gothic MVB Lt" w:cs="Times New Roman"/>
      <w:b/>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B263DE"/>
    <w:rPr>
      <w:rFonts w:ascii="Zizou Slab Medium" w:eastAsia="Times New Roman" w:hAnsi="Zizou Slab Medium" w:cs="Times New Roman"/>
      <w:sz w:val="52"/>
      <w:szCs w:val="22"/>
    </w:rPr>
  </w:style>
  <w:style w:type="character" w:customStyle="1" w:styleId="Heading3Char">
    <w:name w:val="Heading 3 Char"/>
    <w:basedOn w:val="DefaultParagraphFont"/>
    <w:link w:val="Heading3"/>
    <w:uiPriority w:val="2"/>
    <w:rsid w:val="004A0D7A"/>
    <w:rPr>
      <w:rFonts w:ascii="Zizou Slab Medium" w:eastAsia="Times New Roman" w:hAnsi="Zizou Slab Medium" w:cs="Times New Roman"/>
      <w:sz w:val="36"/>
      <w:szCs w:val="22"/>
    </w:rPr>
  </w:style>
  <w:style w:type="character" w:customStyle="1" w:styleId="Heading4Char">
    <w:name w:val="Heading 4 Char"/>
    <w:basedOn w:val="DefaultParagraphFont"/>
    <w:link w:val="Heading4"/>
    <w:uiPriority w:val="2"/>
    <w:rsid w:val="004A0D7A"/>
    <w:rPr>
      <w:rFonts w:ascii="Zizou Slab Medium" w:eastAsia="Times New Roman" w:hAnsi="Zizou Slab Medium" w:cs="Times New Roman"/>
      <w:color w:val="161718" w:themeColor="text1"/>
      <w:spacing w:val="20"/>
      <w:kern w:val="28"/>
      <w:sz w:val="32"/>
      <w:szCs w:val="22"/>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Heading5Char">
    <w:name w:val="Heading 5 Char"/>
    <w:basedOn w:val="DefaultParagraphFont"/>
    <w:link w:val="Heading5"/>
    <w:uiPriority w:val="2"/>
    <w:rsid w:val="00CA39D0"/>
    <w:rPr>
      <w:rFonts w:ascii="Zizou Slab Medium" w:eastAsia="Times New Roman" w:hAnsi="Zizou Slab Medium" w:cs="Times New Roman"/>
      <w:spacing w:val="-4"/>
      <w:kern w:val="28"/>
      <w:sz w:val="28"/>
      <w:szCs w:val="22"/>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6C56FB"/>
    <w:pPr>
      <w:keepLines/>
      <w:spacing w:before="480" w:after="0"/>
      <w:outlineLvl w:val="9"/>
    </w:pPr>
    <w:rPr>
      <w:rFonts w:eastAsiaTheme="majorEastAsia" w:cstheme="majorBidi"/>
      <w:bCs/>
      <w:sz w:val="56"/>
      <w:szCs w:val="28"/>
    </w:rPr>
  </w:style>
  <w:style w:type="paragraph" w:styleId="TOC1">
    <w:name w:val="toc 1"/>
    <w:basedOn w:val="Normal"/>
    <w:next w:val="Normal"/>
    <w:autoRedefine/>
    <w:uiPriority w:val="39"/>
    <w:unhideWhenUsed/>
    <w:rsid w:val="00267306"/>
    <w:pPr>
      <w:tabs>
        <w:tab w:val="right" w:leader="dot" w:pos="9926"/>
      </w:tabs>
      <w:spacing w:before="120" w:after="0"/>
    </w:pPr>
    <w:rPr>
      <w:rFonts w:cstheme="minorHAnsi"/>
      <w:bCs/>
      <w:iCs/>
      <w:sz w:val="24"/>
      <w:szCs w:val="24"/>
    </w:rPr>
  </w:style>
  <w:style w:type="paragraph" w:styleId="TOC2">
    <w:name w:val="toc 2"/>
    <w:basedOn w:val="Normal"/>
    <w:next w:val="Normal"/>
    <w:autoRedefine/>
    <w:uiPriority w:val="39"/>
    <w:unhideWhenUsed/>
    <w:rsid w:val="005D683D"/>
    <w:pPr>
      <w:tabs>
        <w:tab w:val="right" w:leader="dot" w:pos="9926"/>
      </w:tabs>
      <w:spacing w:before="120" w:after="0"/>
      <w:ind w:left="280"/>
    </w:pPr>
    <w:rPr>
      <w:rFonts w:cstheme="minorHAnsi"/>
      <w:bCs/>
      <w:noProof/>
      <w:color w:val="FFFFFF" w:themeColor="background1"/>
      <w:sz w:val="22"/>
    </w:rPr>
  </w:style>
  <w:style w:type="paragraph" w:styleId="TOC3">
    <w:name w:val="toc 3"/>
    <w:basedOn w:val="Normal"/>
    <w:next w:val="Normal"/>
    <w:autoRedefine/>
    <w:uiPriority w:val="39"/>
    <w:unhideWhenUsed/>
    <w:rsid w:val="00156C1E"/>
    <w:pPr>
      <w:spacing w:after="0"/>
      <w:ind w:left="560"/>
    </w:pPr>
    <w:rPr>
      <w:rFonts w:cstheme="minorHAnsi"/>
      <w:sz w:val="20"/>
      <w:szCs w:val="20"/>
    </w:rPr>
  </w:style>
  <w:style w:type="paragraph" w:styleId="TO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yperlink">
    <w:name w:val="Hyperlink"/>
    <w:basedOn w:val="DefaultParagraphFont"/>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3"/>
      </w:numPr>
    </w:pPr>
  </w:style>
  <w:style w:type="numbering" w:customStyle="1" w:styleId="CurrentList2">
    <w:name w:val="Current List2"/>
    <w:uiPriority w:val="99"/>
    <w:rsid w:val="00ED638C"/>
    <w:pPr>
      <w:numPr>
        <w:numId w:val="4"/>
      </w:numPr>
    </w:pPr>
  </w:style>
  <w:style w:type="numbering" w:customStyle="1" w:styleId="CurrentList3">
    <w:name w:val="Current List3"/>
    <w:uiPriority w:val="99"/>
    <w:rsid w:val="00C97183"/>
    <w:pPr>
      <w:numPr>
        <w:numId w:val="10"/>
      </w:numPr>
    </w:pPr>
  </w:style>
  <w:style w:type="paragraph" w:styleId="NormalWeb">
    <w:name w:val="Normal (Web)"/>
    <w:basedOn w:val="Normal"/>
    <w:uiPriority w:val="99"/>
    <w:semiHidden/>
    <w:unhideWhenUsed/>
    <w:rsid w:val="0081087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unhideWhenUsed/>
    <w:qFormat/>
    <w:rsid w:val="00A5292E"/>
    <w:pPr>
      <w:ind w:left="720"/>
      <w:contextualSpacing/>
    </w:pPr>
  </w:style>
  <w:style w:type="table" w:styleId="TableGrid">
    <w:name w:val="Table Grid"/>
    <w:basedOn w:val="TableNormal"/>
    <w:uiPriority w:val="39"/>
    <w:rsid w:val="001E7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273C0"/>
    <w:rPr>
      <w:color w:val="605E5C"/>
      <w:shd w:val="clear" w:color="auto" w:fill="E1DFDD"/>
    </w:rPr>
  </w:style>
  <w:style w:type="character" w:styleId="FollowedHyperlink">
    <w:name w:val="FollowedHyperlink"/>
    <w:basedOn w:val="DefaultParagraphFont"/>
    <w:uiPriority w:val="99"/>
    <w:semiHidden/>
    <w:unhideWhenUsed/>
    <w:rsid w:val="0049582B"/>
    <w:rPr>
      <w:color w:val="93C84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7378">
      <w:bodyDiv w:val="1"/>
      <w:marLeft w:val="0"/>
      <w:marRight w:val="0"/>
      <w:marTop w:val="0"/>
      <w:marBottom w:val="0"/>
      <w:divBdr>
        <w:top w:val="none" w:sz="0" w:space="0" w:color="auto"/>
        <w:left w:val="none" w:sz="0" w:space="0" w:color="auto"/>
        <w:bottom w:val="none" w:sz="0" w:space="0" w:color="auto"/>
        <w:right w:val="none" w:sz="0" w:space="0" w:color="auto"/>
      </w:divBdr>
    </w:div>
    <w:div w:id="69273104">
      <w:bodyDiv w:val="1"/>
      <w:marLeft w:val="0"/>
      <w:marRight w:val="0"/>
      <w:marTop w:val="0"/>
      <w:marBottom w:val="0"/>
      <w:divBdr>
        <w:top w:val="none" w:sz="0" w:space="0" w:color="auto"/>
        <w:left w:val="none" w:sz="0" w:space="0" w:color="auto"/>
        <w:bottom w:val="none" w:sz="0" w:space="0" w:color="auto"/>
        <w:right w:val="none" w:sz="0" w:space="0" w:color="auto"/>
      </w:divBdr>
    </w:div>
    <w:div w:id="348679077">
      <w:bodyDiv w:val="1"/>
      <w:marLeft w:val="0"/>
      <w:marRight w:val="0"/>
      <w:marTop w:val="0"/>
      <w:marBottom w:val="0"/>
      <w:divBdr>
        <w:top w:val="none" w:sz="0" w:space="0" w:color="auto"/>
        <w:left w:val="none" w:sz="0" w:space="0" w:color="auto"/>
        <w:bottom w:val="none" w:sz="0" w:space="0" w:color="auto"/>
        <w:right w:val="none" w:sz="0" w:space="0" w:color="auto"/>
      </w:divBdr>
    </w:div>
    <w:div w:id="466360557">
      <w:bodyDiv w:val="1"/>
      <w:marLeft w:val="0"/>
      <w:marRight w:val="0"/>
      <w:marTop w:val="0"/>
      <w:marBottom w:val="0"/>
      <w:divBdr>
        <w:top w:val="none" w:sz="0" w:space="0" w:color="auto"/>
        <w:left w:val="none" w:sz="0" w:space="0" w:color="auto"/>
        <w:bottom w:val="none" w:sz="0" w:space="0" w:color="auto"/>
        <w:right w:val="none" w:sz="0" w:space="0" w:color="auto"/>
      </w:divBdr>
    </w:div>
    <w:div w:id="1039429213">
      <w:bodyDiv w:val="1"/>
      <w:marLeft w:val="0"/>
      <w:marRight w:val="0"/>
      <w:marTop w:val="0"/>
      <w:marBottom w:val="0"/>
      <w:divBdr>
        <w:top w:val="none" w:sz="0" w:space="0" w:color="auto"/>
        <w:left w:val="none" w:sz="0" w:space="0" w:color="auto"/>
        <w:bottom w:val="none" w:sz="0" w:space="0" w:color="auto"/>
        <w:right w:val="none" w:sz="0" w:space="0" w:color="auto"/>
      </w:divBdr>
    </w:div>
    <w:div w:id="1179388398">
      <w:bodyDiv w:val="1"/>
      <w:marLeft w:val="0"/>
      <w:marRight w:val="0"/>
      <w:marTop w:val="0"/>
      <w:marBottom w:val="0"/>
      <w:divBdr>
        <w:top w:val="none" w:sz="0" w:space="0" w:color="auto"/>
        <w:left w:val="none" w:sz="0" w:space="0" w:color="auto"/>
        <w:bottom w:val="none" w:sz="0" w:space="0" w:color="auto"/>
        <w:right w:val="none" w:sz="0" w:space="0" w:color="auto"/>
      </w:divBdr>
    </w:div>
    <w:div w:id="1312826871">
      <w:bodyDiv w:val="1"/>
      <w:marLeft w:val="0"/>
      <w:marRight w:val="0"/>
      <w:marTop w:val="0"/>
      <w:marBottom w:val="0"/>
      <w:divBdr>
        <w:top w:val="none" w:sz="0" w:space="0" w:color="auto"/>
        <w:left w:val="none" w:sz="0" w:space="0" w:color="auto"/>
        <w:bottom w:val="none" w:sz="0" w:space="0" w:color="auto"/>
        <w:right w:val="none" w:sz="0" w:space="0" w:color="auto"/>
      </w:divBdr>
    </w:div>
    <w:div w:id="1344818619">
      <w:bodyDiv w:val="1"/>
      <w:marLeft w:val="0"/>
      <w:marRight w:val="0"/>
      <w:marTop w:val="0"/>
      <w:marBottom w:val="0"/>
      <w:divBdr>
        <w:top w:val="none" w:sz="0" w:space="0" w:color="auto"/>
        <w:left w:val="none" w:sz="0" w:space="0" w:color="auto"/>
        <w:bottom w:val="none" w:sz="0" w:space="0" w:color="auto"/>
        <w:right w:val="none" w:sz="0" w:space="0" w:color="auto"/>
      </w:divBdr>
    </w:div>
    <w:div w:id="1421945715">
      <w:bodyDiv w:val="1"/>
      <w:marLeft w:val="0"/>
      <w:marRight w:val="0"/>
      <w:marTop w:val="0"/>
      <w:marBottom w:val="0"/>
      <w:divBdr>
        <w:top w:val="none" w:sz="0" w:space="0" w:color="auto"/>
        <w:left w:val="none" w:sz="0" w:space="0" w:color="auto"/>
        <w:bottom w:val="none" w:sz="0" w:space="0" w:color="auto"/>
        <w:right w:val="none" w:sz="0" w:space="0" w:color="auto"/>
      </w:divBdr>
    </w:div>
    <w:div w:id="2110737559">
      <w:bodyDiv w:val="1"/>
      <w:marLeft w:val="0"/>
      <w:marRight w:val="0"/>
      <w:marTop w:val="0"/>
      <w:marBottom w:val="0"/>
      <w:divBdr>
        <w:top w:val="none" w:sz="0" w:space="0" w:color="auto"/>
        <w:left w:val="none" w:sz="0" w:space="0" w:color="auto"/>
        <w:bottom w:val="none" w:sz="0" w:space="0" w:color="auto"/>
        <w:right w:val="none" w:sz="0" w:space="0" w:color="auto"/>
      </w:divBdr>
    </w:div>
    <w:div w:id="212076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hyperlink" Target="https://www.citybikelima.com/" TargetMode="External"/><Relationship Id="rId34" Type="http://schemas.openxmlformats.org/officeDocument/2006/relationships/image" Target="media/image21.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s://www.donkey.bike/" TargetMode="External"/><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socialbicycles.com/" TargetMode="External"/><Relationship Id="rId10" Type="http://schemas.openxmlformats.org/officeDocument/2006/relationships/image" Target="media/image3.jpeg"/><Relationship Id="rId19" Type="http://schemas.openxmlformats.org/officeDocument/2006/relationships/hyperlink" Target="https://socialbicycles.com/" TargetMode="Externa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izc\OneDrive\Documents\Lucas\UPC\Clases\Ciclo%20IV\Dise&#241;o%20base%20de%20datos\UPCFinalProjectReportTemplate\UPCFinal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UPCFinalProjectReportTemplate.dotx</Template>
  <TotalTime>1129</TotalTime>
  <Pages>41</Pages>
  <Words>5349</Words>
  <Characters>30491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Lucas Ruiz</cp:lastModifiedBy>
  <cp:revision>209</cp:revision>
  <cp:lastPrinted>2022-09-15T03:35:00Z</cp:lastPrinted>
  <dcterms:created xsi:type="dcterms:W3CDTF">2022-03-20T02:00:00Z</dcterms:created>
  <dcterms:modified xsi:type="dcterms:W3CDTF">2022-09-15T03:35:00Z</dcterms:modified>
</cp:coreProperties>
</file>